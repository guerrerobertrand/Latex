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g" ContentType="image/jp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98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17.390017pt;height:77.4pt;mso-position-horizontal-relative:char;mso-position-vertical-relative:line" type="#_x0000_t75">
            <v:imagedata r:id="rId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25" w:after="0" w:line="240" w:lineRule="auto"/>
        <w:ind w:left="3212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/>
        <w:pict>
          <v:shape style="position:absolute;margin-left:475.998779pt;margin-top:-118.635963pt;width:78.840001pt;height:78.84pt;mso-position-horizontal-relative:page;mso-position-vertical-relative:paragraph;z-index:-5583" type="#_x0000_t75">
            <v:imagedata r:id="rId6" o:title=""/>
          </v:shape>
        </w:pict>
      </w:r>
      <w:r>
        <w:rPr/>
        <w:pict>
          <v:shape style="position:absolute;margin-left:250.987549pt;margin-top:-118.635956pt;width:141.897905pt;height:79.2pt;mso-position-horizontal-relative:page;mso-position-vertical-relative:paragraph;z-index:-5582" type="#_x0000_t75">
            <v:imagedata r:id="rId7" o:title=""/>
          </v:shape>
        </w:pic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f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2"/>
        </w:rPr>
        <w:t>m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q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2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8" w:after="0" w:line="351" w:lineRule="exact"/>
        <w:ind w:left="319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  <w:position w:val="-1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c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  <w:position w:val="-1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28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  <w:position w:val="-1"/>
        </w:rPr>
        <w:t>G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  <w:position w:val="-1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  <w:position w:val="-1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2"/>
          <w:position w:val="-1"/>
        </w:rPr>
        <w:t>m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  <w:position w:val="-1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  <w:position w:val="-1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  <w:position w:val="-1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  <w:position w:val="-1"/>
        </w:rPr>
        <w:t>q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  <w:position w:val="-1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2"/>
          <w:position w:val="-1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  <w:position w:val="0"/>
        </w:rPr>
      </w:r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596" w:lineRule="exact"/>
        <w:ind w:left="548" w:right="1130" w:firstLine="-1"/>
        <w:jc w:val="center"/>
        <w:rPr>
          <w:rFonts w:ascii="Times New Roman" w:hAnsi="Times New Roman" w:cs="Times New Roman" w:eastAsia="Times New Roman"/>
          <w:sz w:val="52"/>
          <w:szCs w:val="52"/>
        </w:rPr>
      </w:pPr>
      <w:rPr/>
      <w:r>
        <w:rPr/>
        <w:pict>
          <v:group style="position:absolute;margin-left:69.488464pt;margin-top:-3.041367pt;width:456.262812pt;height:.1pt;mso-position-horizontal-relative:page;mso-position-vertical-relative:paragraph;z-index:-5585" coordorigin="1390,-61" coordsize="9125,2">
            <v:shape style="position:absolute;left:1390;top:-61;width:9125;height:2" coordorigin="1390,-61" coordsize="9125,0" path="m1390,-61l10515,-61e" filled="f" stroked="t" strokeweight="2.980144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Co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li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52"/>
          <w:szCs w:val="52"/>
          <w:spacing w:val="-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52"/>
          <w:szCs w:val="52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2"/>
          <w:w w:val="99"/>
          <w:b/>
          <w:bCs/>
        </w:rPr>
        <w:t>d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éve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99"/>
          <w:b/>
          <w:bCs/>
        </w:rPr>
        <w:t>l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op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pemen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99"/>
          <w:b/>
          <w:bCs/>
        </w:rPr>
        <w:t>t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99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’ou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tils</w:t>
      </w:r>
      <w:r>
        <w:rPr>
          <w:rFonts w:ascii="Times New Roman" w:hAnsi="Times New Roman" w:cs="Times New Roman" w:eastAsia="Times New Roman"/>
          <w:sz w:val="52"/>
          <w:szCs w:val="52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pou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52"/>
          <w:szCs w:val="52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cartograp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h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52"/>
          <w:szCs w:val="52"/>
          <w:spacing w:val="-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52"/>
          <w:szCs w:val="52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r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99"/>
          <w:b/>
          <w:bCs/>
        </w:rPr>
        <w:t>i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s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q</w:t>
      </w:r>
      <w:r>
        <w:rPr>
          <w:rFonts w:ascii="Times New Roman" w:hAnsi="Times New Roman" w:cs="Times New Roman" w:eastAsia="Times New Roman"/>
          <w:sz w:val="52"/>
          <w:szCs w:val="52"/>
          <w:spacing w:val="1"/>
          <w:w w:val="99"/>
          <w:b/>
          <w:bCs/>
        </w:rPr>
        <w:t>u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99"/>
          <w:b/>
          <w:bCs/>
        </w:rPr>
        <w:t>e</w:t>
      </w:r>
      <w:r>
        <w:rPr>
          <w:rFonts w:ascii="Times New Roman" w:hAnsi="Times New Roman" w:cs="Times New Roman" w:eastAsia="Times New Roman"/>
          <w:sz w:val="52"/>
          <w:szCs w:val="52"/>
          <w:spacing w:val="0"/>
          <w:w w:val="100"/>
        </w:rPr>
      </w:r>
    </w:p>
    <w:p>
      <w:pPr>
        <w:spacing w:before="1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451" w:lineRule="exact"/>
        <w:ind w:left="1779" w:right="2362"/>
        <w:jc w:val="center"/>
        <w:rPr>
          <w:rFonts w:ascii="Times New Roman" w:hAnsi="Times New Roman" w:cs="Times New Roman" w:eastAsia="Times New Roman"/>
          <w:sz w:val="40"/>
          <w:szCs w:val="40"/>
        </w:rPr>
      </w:pPr>
      <w:rPr/>
      <w:r>
        <w:rPr/>
        <w:pict>
          <v:group style="position:absolute;margin-left:69.488464pt;margin-top:25.392214pt;width:456.262812pt;height:.1pt;mso-position-horizontal-relative:page;mso-position-vertical-relative:paragraph;z-index:-5584" coordorigin="1390,508" coordsize="9125,2">
            <v:shape style="position:absolute;left:1390;top:508;width:9125;height:2" coordorigin="1390,508" coordsize="9125,0" path="m1390,508l10515,508e" filled="f" stroked="t" strokeweight="2.980144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Ca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s</w:t>
      </w:r>
      <w:r>
        <w:rPr>
          <w:rFonts w:ascii="Times New Roman" w:hAnsi="Times New Roman" w:cs="Times New Roman" w:eastAsia="Times New Roman"/>
          <w:sz w:val="40"/>
          <w:szCs w:val="40"/>
          <w:spacing w:val="-6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d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’app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li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ca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ti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o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n</w:t>
      </w:r>
      <w:r>
        <w:rPr>
          <w:rFonts w:ascii="Times New Roman" w:hAnsi="Times New Roman" w:cs="Times New Roman" w:eastAsia="Times New Roman"/>
          <w:sz w:val="40"/>
          <w:szCs w:val="40"/>
          <w:spacing w:val="-22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:</w:t>
      </w:r>
      <w:r>
        <w:rPr>
          <w:rFonts w:ascii="Times New Roman" w:hAnsi="Times New Roman" w:cs="Times New Roman" w:eastAsia="Times New Roman"/>
          <w:sz w:val="40"/>
          <w:szCs w:val="40"/>
          <w:spacing w:val="-1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100"/>
          <w:b/>
          <w:bCs/>
          <w:position w:val="-1"/>
        </w:rPr>
        <w:t>L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b/>
          <w:bCs/>
          <w:position w:val="-1"/>
        </w:rPr>
        <w:t>e</w:t>
      </w:r>
      <w:r>
        <w:rPr>
          <w:rFonts w:ascii="Times New Roman" w:hAnsi="Times New Roman" w:cs="Times New Roman" w:eastAsia="Times New Roman"/>
          <w:sz w:val="40"/>
          <w:szCs w:val="40"/>
          <w:spacing w:val="-4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99"/>
          <w:b/>
          <w:bCs/>
          <w:position w:val="-1"/>
        </w:rPr>
        <w:t>pa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99"/>
          <w:b/>
          <w:bCs/>
          <w:position w:val="-1"/>
        </w:rPr>
        <w:t>l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99"/>
          <w:b/>
          <w:bCs/>
          <w:position w:val="-1"/>
        </w:rPr>
        <w:t>ud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99"/>
          <w:b/>
          <w:bCs/>
          <w:position w:val="-1"/>
        </w:rPr>
        <w:t>i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99"/>
          <w:b/>
          <w:bCs/>
          <w:position w:val="-1"/>
        </w:rPr>
        <w:t>s</w:t>
      </w:r>
      <w:r>
        <w:rPr>
          <w:rFonts w:ascii="Times New Roman" w:hAnsi="Times New Roman" w:cs="Times New Roman" w:eastAsia="Times New Roman"/>
          <w:sz w:val="40"/>
          <w:szCs w:val="40"/>
          <w:spacing w:val="1"/>
          <w:w w:val="99"/>
          <w:b/>
          <w:bCs/>
          <w:position w:val="-1"/>
        </w:rPr>
        <w:t>m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99"/>
          <w:b/>
          <w:bCs/>
          <w:position w:val="-1"/>
        </w:rPr>
        <w:t>e</w:t>
      </w:r>
      <w:r>
        <w:rPr>
          <w:rFonts w:ascii="Times New Roman" w:hAnsi="Times New Roman" w:cs="Times New Roman" w:eastAsia="Times New Roman"/>
          <w:sz w:val="40"/>
          <w:szCs w:val="4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25" w:after="0" w:line="240" w:lineRule="auto"/>
        <w:ind w:left="3279" w:right="3861"/>
        <w:jc w:val="center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G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2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TR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GER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8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g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6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1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6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8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1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31"/>
          <w:szCs w:val="31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’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rect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2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8" w:after="0" w:line="240" w:lineRule="auto"/>
        <w:ind w:left="11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Be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GUE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2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2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13" w:after="0" w:line="240" w:lineRule="auto"/>
        <w:ind w:left="11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Tu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g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g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q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31"/>
          <w:szCs w:val="31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Th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è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B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REL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31"/>
          <w:szCs w:val="31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5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9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.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0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1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2"/>
        </w:rPr>
        <w:t>2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spacing w:before="8" w:after="0" w:line="240" w:lineRule="auto"/>
        <w:ind w:left="119" w:right="-20"/>
        <w:jc w:val="left"/>
        <w:rPr>
          <w:rFonts w:ascii="Times New Roman" w:hAnsi="Times New Roman" w:cs="Times New Roman" w:eastAsia="Times New Roman"/>
          <w:sz w:val="31"/>
          <w:szCs w:val="31"/>
        </w:rPr>
      </w:pPr>
      <w:rPr/>
      <w:r>
        <w:rPr>
          <w:rFonts w:ascii="Times New Roman" w:hAnsi="Times New Roman" w:cs="Times New Roman" w:eastAsia="Times New Roman"/>
          <w:sz w:val="31"/>
          <w:szCs w:val="31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31"/>
          <w:szCs w:val="31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31"/>
          <w:szCs w:val="31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0"/>
        </w:rPr>
        <w:t>Th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é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è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31"/>
          <w:szCs w:val="31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L</w:t>
      </w:r>
      <w:r>
        <w:rPr>
          <w:rFonts w:ascii="Times New Roman" w:hAnsi="Times New Roman" w:cs="Times New Roman" w:eastAsia="Times New Roman"/>
          <w:sz w:val="31"/>
          <w:szCs w:val="31"/>
          <w:spacing w:val="1"/>
          <w:w w:val="102"/>
        </w:rPr>
        <w:t>I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B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O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U</w:t>
      </w:r>
      <w:r>
        <w:rPr>
          <w:rFonts w:ascii="Times New Roman" w:hAnsi="Times New Roman" w:cs="Times New Roman" w:eastAsia="Times New Roman"/>
          <w:sz w:val="31"/>
          <w:szCs w:val="31"/>
          <w:spacing w:val="2"/>
          <w:w w:val="102"/>
        </w:rPr>
        <w:t>REL,</w:t>
      </w:r>
      <w:r>
        <w:rPr>
          <w:rFonts w:ascii="Times New Roman" w:hAnsi="Times New Roman" w:cs="Times New Roman" w:eastAsia="Times New Roman"/>
          <w:sz w:val="31"/>
          <w:szCs w:val="31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300" w:right="70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9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maître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Bertrand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Guerrero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meilleures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conditions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possibles.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conseils,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consacré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commentaires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cotuteurs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Loireau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Herbreteau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disponibilité,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conseils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Merci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Christelle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Jean-Christophe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Desconnets,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Samuel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membres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l’équipe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SIC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Espace-D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conseils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techniques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patience.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Mireille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gette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membres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l’équipe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AIMS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Espace-D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enus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oudrais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tuteur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pédagogique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Thérèse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Libourel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aidé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découvrir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conseils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consacré.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Enfin,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remercier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personnel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administratif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l’IRD,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l’UM2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LIRMM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consacré.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4565" w:right="455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0" w:footer="0" w:top="2440" w:bottom="280" w:left="1600" w:right="1020"/>
          <w:headerReference w:type="even" r:id="rId8"/>
          <w:pgSz w:w="11920" w:h="16840"/>
        </w:sectPr>
      </w:pPr>
      <w:rPr/>
    </w:p>
    <w:p>
      <w:pPr>
        <w:spacing w:before="5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957" w:footer="720896" w:top="700" w:bottom="280" w:left="1020" w:right="1680"/>
          <w:headerReference w:type="odd" r:id="rId9"/>
          <w:pgSz w:w="11920" w:h="16840"/>
        </w:sectPr>
      </w:pPr>
      <w:rPr/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-20"/>
        <w:jc w:val="left"/>
        <w:tabs>
          <w:tab w:pos="89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Sommai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iii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44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Int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oduction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44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Contexte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oblématique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459" w:right="-20"/>
        <w:jc w:val="left"/>
        <w:tabs>
          <w:tab w:pos="100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2.1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Principes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généraux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459" w:right="-20"/>
        <w:jc w:val="left"/>
        <w:tabs>
          <w:tab w:pos="100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2.2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1009" w:right="-20"/>
        <w:jc w:val="left"/>
        <w:tabs>
          <w:tab w:pos="176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2.2.1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"modèle"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1009" w:right="-20"/>
        <w:jc w:val="left"/>
        <w:tabs>
          <w:tab w:pos="1760" w:val="left"/>
          <w:tab w:pos="374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2.2.2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459" w:right="-20"/>
        <w:jc w:val="left"/>
        <w:tabs>
          <w:tab w:pos="1000" w:val="left"/>
          <w:tab w:pos="356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2.3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440" w:val="left"/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Contexte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thématique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8" w:after="0" w:line="30" w:lineRule="exact"/>
        <w:jc w:val="left"/>
        <w:rPr>
          <w:sz w:val="3"/>
          <w:szCs w:val="3"/>
        </w:rPr>
      </w:pPr>
      <w:rPr/>
      <w:r>
        <w:rPr>
          <w:sz w:val="3"/>
          <w:szCs w:val="3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19.440002" w:type="dxa"/>
      </w:tblPr>
      <w:tblGrid/>
      <w:tr>
        <w:trPr>
          <w:trHeight w:val="406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3256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Interaction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vironnement-santé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5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68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tabs>
                <w:tab w:pos="52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3256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tabs>
                <w:tab w:pos="8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3.1.1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Définitions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5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68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tabs>
                <w:tab w:pos="52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5587" w:type="dxa"/>
            <w:gridSpan w:val="15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tabs>
                <w:tab w:pos="8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3.1.2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acteurs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risque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transmission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paludisme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6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2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44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06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5587" w:type="dxa"/>
            <w:gridSpan w:val="15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Approches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logicielles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xistantes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6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2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44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41" w:hRule="exact"/>
        </w:trPr>
        <w:tc>
          <w:tcPr>
            <w:tcW w:w="8792" w:type="dxa"/>
            <w:gridSpan w:val="29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4" w:after="0" w:line="240" w:lineRule="auto"/>
              <w:ind w:left="590" w:right="-20"/>
              <w:jc w:val="left"/>
              <w:tabs>
                <w:tab w:pos="1340" w:val="left"/>
                <w:tab w:pos="85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3.2.1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Cas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d’utilisation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concret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dans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cont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xte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vironnement-santé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3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19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</w:tr>
      <w:tr>
        <w:trPr>
          <w:trHeight w:val="408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3.2.2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3136" w:type="dxa"/>
            <w:gridSpan w:val="4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Récapitulatif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xistant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besoins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6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2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44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spacing w:before="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2" w:after="0" w:line="240" w:lineRule="auto"/>
        <w:ind w:left="101" w:right="-20"/>
        <w:jc w:val="left"/>
        <w:tabs>
          <w:tab w:pos="440" w:val="left"/>
          <w:tab w:pos="892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Méthodologie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21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97" w:after="0" w:line="240" w:lineRule="auto"/>
        <w:ind w:left="459" w:right="-20"/>
        <w:jc w:val="left"/>
        <w:tabs>
          <w:tab w:pos="1000" w:val="left"/>
          <w:tab w:pos="892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Compréhension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22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8" w:after="0" w:line="30" w:lineRule="exact"/>
        <w:jc w:val="left"/>
        <w:rPr>
          <w:sz w:val="3"/>
          <w:szCs w:val="3"/>
        </w:rPr>
      </w:pPr>
      <w:rPr/>
      <w:r>
        <w:rPr>
          <w:sz w:val="3"/>
          <w:szCs w:val="3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19.440002" w:type="dxa"/>
      </w:tblPr>
      <w:tblGrid/>
      <w:tr>
        <w:trPr>
          <w:trHeight w:val="406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4.1.1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223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Données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disponibles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12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06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4.1.2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223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Modèle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simplifié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2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12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41" w:hRule="exact"/>
        </w:trPr>
        <w:tc>
          <w:tcPr>
            <w:tcW w:w="8792" w:type="dxa"/>
            <w:gridSpan w:val="31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4" w:after="0" w:line="240" w:lineRule="auto"/>
              <w:ind w:left="40" w:right="-20"/>
              <w:jc w:val="left"/>
              <w:tabs>
                <w:tab w:pos="580" w:val="left"/>
                <w:tab w:pos="85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Raisonnement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4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25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4.2.1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4388" w:type="dxa"/>
            <w:gridSpan w:val="13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Description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données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traitements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212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4.2.2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4388" w:type="dxa"/>
            <w:gridSpan w:val="13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catégories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données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traitements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212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5262" w:type="dxa"/>
            <w:gridSpan w:val="15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tabs>
                <w:tab w:pos="8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4.2.3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Conceptualisation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chaîne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traitements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5262" w:type="dxa"/>
            <w:gridSpan w:val="15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bloc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élémentaire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5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06" w:hRule="exact"/>
        </w:trPr>
        <w:tc>
          <w:tcPr>
            <w:tcW w:w="55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5262" w:type="dxa"/>
            <w:gridSpan w:val="15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40" w:right="-76"/>
              <w:jc w:val="left"/>
              <w:tabs>
                <w:tab w:pos="8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Définitions,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librairies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bibliothèques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utilisées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4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41" w:hRule="exact"/>
        </w:trPr>
        <w:tc>
          <w:tcPr>
            <w:tcW w:w="8792" w:type="dxa"/>
            <w:gridSpan w:val="31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4" w:after="0" w:line="240" w:lineRule="auto"/>
              <w:ind w:left="590" w:right="-20"/>
              <w:jc w:val="left"/>
              <w:tabs>
                <w:tab w:pos="134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Architecture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informatique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chaine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traitements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logiciel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ou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39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4.3.3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5464" w:type="dxa"/>
            <w:gridSpan w:val="19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98"/>
              </w:rPr>
              <w:t>Configuration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1"/>
                <w:w w:val="98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prérequise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pour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l’utilisation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outils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74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4.3.4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5464" w:type="dxa"/>
            <w:gridSpan w:val="19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Implémentation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chaîne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traitements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4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06" w:hRule="exact"/>
        </w:trPr>
        <w:tc>
          <w:tcPr>
            <w:tcW w:w="1212" w:type="dxa"/>
            <w:gridSpan w:val="2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59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4.3.5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5464" w:type="dxa"/>
            <w:gridSpan w:val="19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Implémentation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1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logiciel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ou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3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19" w:after="0" w:line="240" w:lineRule="auto"/>
        <w:ind w:left="4499" w:right="453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iii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957" w:footer="720896" w:top="2440" w:bottom="280" w:left="1600" w:right="980"/>
          <w:headerReference w:type="even" r:id="rId10"/>
          <w:headerReference w:type="odd" r:id="rId11"/>
          <w:pgSz w:w="11920" w:h="1684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tabs>
          <w:tab w:pos="460" w:val="left"/>
          <w:tab w:pos="8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Discussion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53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20" w:lineRule="exact"/>
        <w:jc w:val="left"/>
        <w:rPr>
          <w:sz w:val="2"/>
          <w:szCs w:val="2"/>
        </w:rPr>
      </w:pPr>
      <w:rPr/>
      <w:r>
        <w:rPr>
          <w:sz w:val="2"/>
          <w:szCs w:val="2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32.519989" w:type="dxa"/>
      </w:tblPr>
      <w:tblGrid/>
      <w:tr>
        <w:trPr>
          <w:trHeight w:val="400" w:hRule="exact"/>
        </w:trPr>
        <w:tc>
          <w:tcPr>
            <w:tcW w:w="46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2266" w:type="dxa"/>
            <w:gridSpan w:val="6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12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96"/>
              </w:rPr>
              <w:t>Di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96"/>
              </w:rPr>
              <w:t>ffi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96"/>
              </w:rPr>
              <w:t>cultés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6"/>
                <w:w w:val="96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rencontrés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717" w:type="dxa"/>
            <w:gridSpan w:val="4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9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298" w:hRule="exact"/>
        </w:trPr>
        <w:tc>
          <w:tcPr>
            <w:tcW w:w="46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2266" w:type="dxa"/>
            <w:gridSpan w:val="6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126" w:right="-20"/>
              <w:jc w:val="left"/>
              <w:tabs>
                <w:tab w:pos="88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5.1.1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5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6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6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717" w:type="dxa"/>
            <w:gridSpan w:val="4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19" w:hRule="exact"/>
        </w:trPr>
        <w:tc>
          <w:tcPr>
            <w:tcW w:w="8792" w:type="dxa"/>
            <w:gridSpan w:val="39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8" w:after="0" w:line="240" w:lineRule="auto"/>
              <w:ind w:left="590" w:right="-20"/>
              <w:jc w:val="left"/>
              <w:tabs>
                <w:tab w:pos="1340" w:val="left"/>
                <w:tab w:pos="850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5.1.2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PostgreSQL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PostGIS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3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5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54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</w:tr>
      <w:tr>
        <w:trPr>
          <w:trHeight w:val="357" w:hRule="exact"/>
        </w:trPr>
        <w:tc>
          <w:tcPr>
            <w:tcW w:w="46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13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126" w:right="-20"/>
              <w:jc w:val="left"/>
              <w:tabs>
                <w:tab w:pos="88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5.1.3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 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1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8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59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8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59" w:hRule="exact"/>
        </w:trPr>
        <w:tc>
          <w:tcPr>
            <w:tcW w:w="46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3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12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Perspect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6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-4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8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59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22"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99" w:hRule="exact"/>
        </w:trPr>
        <w:tc>
          <w:tcPr>
            <w:tcW w:w="46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5.3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3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12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FF"/>
                <w:spacing w:val="0"/>
                <w:w w:val="100"/>
              </w:rPr>
              <w:t>Conclusion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178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59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22"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6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2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19" w:after="0" w:line="240" w:lineRule="auto"/>
              <w:ind w:left="14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tabs>
          <w:tab w:pos="460" w:val="left"/>
          <w:tab w:pos="8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Glossai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définitions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59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tabs>
          <w:tab w:pos="460" w:val="left"/>
          <w:tab w:pos="8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Annexes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61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82" w:after="0" w:line="240" w:lineRule="auto"/>
        <w:ind w:left="1022" w:right="-20"/>
        <w:jc w:val="left"/>
        <w:tabs>
          <w:tab w:pos="1780" w:val="left"/>
          <w:tab w:pos="8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7.0.1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61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tabs>
          <w:tab w:pos="8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>Bibliographie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b/>
          <w:bCs/>
        </w:rPr>
        <w:t>73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jc w:val="left"/>
        <w:spacing w:after="0"/>
        <w:sectPr>
          <w:pgMar w:header="1957" w:footer="720896" w:top="1040" w:bottom="280" w:left="1020" w:right="1560"/>
          <w:pgSz w:w="11920" w:h="16840"/>
        </w:sectPr>
      </w:pPr>
      <w:rPr/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right="94"/>
        <w:jc w:val="right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hapitre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</w:rPr>
        <w:t>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right="9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/>
        <w:pict>
          <v:group style="position:absolute;margin-left:85.039001pt;margin-top:60.595074pt;width:453.543pt;height:.1pt;mso-position-horizontal-relative:page;mso-position-vertical-relative:paragraph;z-index:-5581" coordorigin="1701,1212" coordsize="9071,2">
            <v:shape style="position:absolute;left:1701;top:1212;width:9071;height:2" coordorigin="1701,1212" coordsize="9071,0" path="m1701,1212l10772,1212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Int</w:t>
      </w:r>
      <w:r>
        <w:rPr>
          <w:rFonts w:ascii="Times New Roman" w:hAnsi="Times New Roman" w:cs="Times New Roman" w:eastAsia="Times New Roman"/>
          <w:sz w:val="49"/>
          <w:szCs w:val="49"/>
          <w:spacing w:val="-9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oduction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s’inscrit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Géomatique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s’est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déroulé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8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équipes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Espace-D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99"/>
        </w:rPr>
        <w:t> </w:t>
      </w:r>
      <w:r>
        <w:rPr>
          <w:rFonts w:ascii="Times New Roman" w:hAnsi="Times New Roman" w:cs="Times New Roman" w:eastAsia="Times New Roman"/>
          <w:sz w:val="18"/>
          <w:szCs w:val="18"/>
          <w:color w:val="0000FF"/>
          <w:spacing w:val="0"/>
          <w:w w:val="100"/>
          <w:position w:val="9"/>
        </w:rPr>
        <w:t>1</w:t>
      </w:r>
      <w:r>
        <w:rPr>
          <w:rFonts w:ascii="Times New Roman" w:hAnsi="Times New Roman" w:cs="Times New Roman" w:eastAsia="Times New Roman"/>
          <w:sz w:val="18"/>
          <w:szCs w:val="18"/>
          <w:color w:val="0000FF"/>
          <w:spacing w:val="24"/>
          <w:w w:val="100"/>
          <w:position w:val="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l’équipe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SIC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l’équipe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  <w:t>AIMS.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objectifs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Espace-D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multiples.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’UMR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s’inscrit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durable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méthodologies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spatialisation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vironnement.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’UMR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xploite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réseau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réception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d’images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’UMR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équipes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689" w:right="53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Equipe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vironnement),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spécialisée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689" w:right="5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Equipe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AIMS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(Approche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intégrée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milieux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sociétés)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spécialisée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socio-e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vironnementales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d’indicateurs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interactions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milieux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sociétés.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689" w:right="5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Equipe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SIC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(Systèmes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connaissances)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objectif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l’acquisi-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partage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connaissances.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objectifs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l’équipe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modélisation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spatio-temporelles,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visualisa-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sémantique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scientifiq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établir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sonnement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consiste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enchaîner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procédures,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algorithmes.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60" w:lineRule="atLeast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l’UMR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Espace-D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(équipes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SIC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AIMS)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loppé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(Système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l’Echelle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Locale).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d’aide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décision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aluer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dégradation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milieu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produire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spatialisés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disposition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26" w:after="0" w:line="240" w:lineRule="auto"/>
        <w:ind w:left="360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group style="position:absolute;margin-left:85.039001pt;margin-top:-.523061pt;width:181.415pt;height:.1pt;mso-position-horizontal-relative:page;mso-position-vertical-relative:paragraph;z-index:-5580" coordorigin="1701,-10" coordsize="3628,2">
            <v:shape style="position:absolute;left:1701;top:-10;width:3628;height:2" coordorigin="1701,-10" coordsize="3628,0" path="m1701,-10l5329,-10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0"/>
          <w:szCs w:val="20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0"/>
          <w:szCs w:val="20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spacing w:val="0"/>
          <w:w w:val="100"/>
        </w:rPr>
        <w:t>http</w:t>
      </w:r>
      <w:r>
        <w:rPr>
          <w:rFonts w:ascii="Times New Roman" w:hAnsi="Times New Roman" w:cs="Times New Roman" w:eastAsia="Times New Roman"/>
          <w:sz w:val="20"/>
          <w:szCs w:val="2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0"/>
          <w:szCs w:val="20"/>
          <w:spacing w:val="0"/>
          <w:w w:val="100"/>
        </w:rPr>
        <w:t>//</w:t>
      </w:r>
      <w:hyperlink r:id="rId13"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  <w:t>ww</w:t>
        </w:r>
        <w:r>
          <w:rPr>
            <w:rFonts w:ascii="Times New Roman" w:hAnsi="Times New Roman" w:cs="Times New Roman" w:eastAsia="Times New Roman"/>
            <w:sz w:val="20"/>
            <w:szCs w:val="20"/>
            <w:spacing w:val="-13"/>
            <w:w w:val="100"/>
          </w:rPr>
          <w:t>w</w:t>
        </w:r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  <w:t>.espace.ird.fr</w:t>
        </w:r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  <w:t>/</w:t>
        </w:r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  <w:t>ind</w:t>
        </w:r>
        <w:r>
          <w:rPr>
            <w:rFonts w:ascii="Times New Roman" w:hAnsi="Times New Roman" w:cs="Times New Roman" w:eastAsia="Times New Roman"/>
            <w:sz w:val="20"/>
            <w:szCs w:val="20"/>
            <w:spacing w:val="-3"/>
            <w:w w:val="100"/>
          </w:rPr>
          <w:t>e</w:t>
        </w:r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  <w:t>x.php</w:t>
        </w:r>
        <w:r>
          <w:rPr>
            <w:rFonts w:ascii="Times New Roman" w:hAnsi="Times New Roman" w:cs="Times New Roman" w:eastAsia="Times New Roman"/>
            <w:sz w:val="20"/>
            <w:szCs w:val="20"/>
            <w:spacing w:val="0"/>
            <w:w w:val="100"/>
          </w:rPr>
        </w:r>
      </w:hyperlink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39" w:right="453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1020"/>
          <w:headerReference w:type="even" r:id="rId12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scientifiques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mieux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démarche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graphier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potentialités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définissant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précisément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indépendante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plateforme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vrait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souple,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tiques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déforestation.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supplémentaire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abouti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cuter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adaptable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adaptable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702" w:right="39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première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dédiée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présentation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stage.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présenterai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construction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indicateurs,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702" w:right="39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deuxième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thématique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bibliographique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généraux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approches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702" w:right="39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troisième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méthodologie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présenté.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raisonnement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ert.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commençant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l’implémentation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automatisée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dernière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rencon-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2"/>
          <w:pgMar w:header="809" w:footer="0" w:top="1040" w:bottom="280" w:left="1020" w:right="1600"/>
          <w:headerReference w:type="even" r:id="rId14"/>
          <w:pgSz w:w="11920" w:h="16840"/>
        </w:sectPr>
      </w:pPr>
      <w:rPr/>
    </w:p>
    <w:p>
      <w:pPr>
        <w:spacing w:before="50" w:after="0" w:line="240" w:lineRule="auto"/>
        <w:ind w:right="94"/>
        <w:jc w:val="righ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60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3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gras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glossaire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700" w:bottom="280" w:left="1680" w:right="1020"/>
          <w:headerReference w:type="even" r:id="rId15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NumType w:start="4"/>
          <w:pgMar w:header="809" w:footer="0" w:top="1040" w:bottom="280" w:left="1020" w:right="1600"/>
          <w:headerReference w:type="even" r:id="rId16"/>
          <w:pgSz w:w="11920" w:h="16840"/>
        </w:sectPr>
      </w:pPr>
      <w:rPr/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right="94"/>
        <w:jc w:val="right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hapitre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</w:rPr>
        <w:t>2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1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9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/>
        <w:pict>
          <v:group style="position:absolute;margin-left:85.039001pt;margin-top:59.764027pt;width:453.543pt;height:.1pt;mso-position-horizontal-relative:page;mso-position-vertical-relative:paragraph;z-index:-5579" coordorigin="1701,1195" coordsize="9071,2">
            <v:shape style="position:absolute;left:1701;top:1195;width:9071;height:2" coordorigin="1701,1195" coordsize="9071,0" path="m1701,1195l10772,1195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Contexte</w:t>
      </w:r>
      <w:r>
        <w:rPr>
          <w:rFonts w:ascii="Times New Roman" w:hAnsi="Times New Roman" w:cs="Times New Roman" w:eastAsia="Times New Roman"/>
          <w:sz w:val="49"/>
          <w:szCs w:val="49"/>
          <w:spacing w:val="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49"/>
          <w:szCs w:val="49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p</w:t>
      </w:r>
      <w:r>
        <w:rPr>
          <w:rFonts w:ascii="Times New Roman" w:hAnsi="Times New Roman" w:cs="Times New Roman" w:eastAsia="Times New Roman"/>
          <w:sz w:val="49"/>
          <w:szCs w:val="49"/>
          <w:spacing w:val="-9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oblématique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8" w:lineRule="exact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2.1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Principes</w:t>
      </w:r>
      <w:r>
        <w:rPr>
          <w:rFonts w:ascii="Times New Roman" w:hAnsi="Times New Roman" w:cs="Times New Roman" w:eastAsia="Times New Roman"/>
          <w:sz w:val="34"/>
          <w:szCs w:val="34"/>
          <w:spacing w:val="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généraux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l’heure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actuelle,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définis.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demande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d’automati-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d’indicateurs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infectieuses.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d’intégrer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construction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d’indicateurs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l’heure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actuelle,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plugin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ArcGIS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séries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d’opérations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ciblées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produire.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ailler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modulaire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générique,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préférence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"Open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indépendante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objectif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matique.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franchir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supplémentaire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l’intégration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d’indicateurs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première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approche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l’objectif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d’intégrer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déforestation.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maintenant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briè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tecture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2.2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34"/>
          <w:szCs w:val="3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logiciel</w:t>
      </w:r>
      <w:r>
        <w:rPr>
          <w:rFonts w:ascii="Times New Roman" w:hAnsi="Times New Roman" w:cs="Times New Roman" w:eastAsia="Times New Roman"/>
          <w:sz w:val="34"/>
          <w:szCs w:val="34"/>
          <w:spacing w:val="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SIEL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instrumenté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Loireau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2007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spatialise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pratiques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xploitation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ressources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territoire,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modélise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paysages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alue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dégradation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ressources.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Loireau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Maud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2012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39" w:right="453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1020"/>
          <w:headerReference w:type="even" r:id="rId17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conçu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répondre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scientifiques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décideurs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lutte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dégradation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naturelles.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d’anticiper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vre,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place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atoires.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capacité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scientifiques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cideurs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mesurer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l’impact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d’optimiser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actions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1993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Loireau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thèse.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2000,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lutte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désertification,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démarche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scientifique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adoptés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(Réseau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atoires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eillance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Ecologique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erme)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atoire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Sahara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Sahel).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couvrait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proposée.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première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traitant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«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»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yée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réseau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dès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2003.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2006,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débouché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opérationnel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prêt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usé,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documentation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(guide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d’utilisateu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ligne),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documentation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technique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(guide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diction-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naire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données),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supports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formations.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Actuellement,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l’objectif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responsable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2010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Bertrand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Guerrero.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4" w:right="5937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2.2.1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"modèle"</w:t>
      </w:r>
      <w:r>
        <w:rPr>
          <w:rFonts w:ascii="Times New Roman" w:hAnsi="Times New Roman" w:cs="Times New Roman" w:eastAsia="Times New Roman"/>
          <w:sz w:val="28"/>
          <w:szCs w:val="28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SIEL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interactif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milieux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sociétés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représentations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usages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(agricole,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pastoral,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forestier),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pratiques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xploiter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naturelles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ysiques,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logiques)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(Guide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utilisateur).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interactions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l’espace,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usages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produisent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paysages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composer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territoires.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sages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oluent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interactions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naturels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humains.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œuvre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phénomène,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décompose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Unités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dites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«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Référence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»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(USR).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délimitation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paysages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modélisation.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minimum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alimenter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socio-économiques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(acteurs,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stratégies,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pratiques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xploitation...)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ysiques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(ressources,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végétation...)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6"/>
          <w:pgMar w:header="809" w:footer="0" w:top="1040" w:bottom="280" w:left="1020" w:right="1600"/>
          <w:headerReference w:type="even" r:id="rId18"/>
          <w:pgSz w:w="11920" w:h="16840"/>
        </w:sectPr>
      </w:pPr>
      <w:rPr/>
    </w:p>
    <w:p>
      <w:pPr>
        <w:spacing w:before="50" w:after="0" w:line="240" w:lineRule="auto"/>
        <w:ind w:left="101" w:right="-20"/>
        <w:jc w:val="left"/>
        <w:tabs>
          <w:tab w:pos="9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2.3.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  <w:i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97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Enfin,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œuvre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interdisciplinaire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cartographie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dynamique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paysages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d’indices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vironnementaux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associés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Loireau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2007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2.2.2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chitectu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8"/>
          <w:szCs w:val="28"/>
          <w:spacing w:val="3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SIEL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plugin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ArcGIS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taires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689" w:right="5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(Logiciel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Microsoft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isual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Basic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Application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A))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stockage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utaires.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SGBD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(format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.mdb).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689" w:right="5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(Logiciel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ArcGIS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Desktop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Analyst,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isual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Basic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6.0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ArcObjects)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ckage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géotraitements.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"données"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xploitation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supporté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supportés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"Microsoft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2003"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"Microsoft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2007"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"ArcGIS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9.1"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"ArcGIS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9.3"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4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modules,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aisant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spatialisés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dégradation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ressources.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2.3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oblématiques</w:t>
      </w:r>
      <w:r>
        <w:rPr>
          <w:rFonts w:ascii="Times New Roman" w:hAnsi="Times New Roman" w:cs="Times New Roman" w:eastAsia="Times New Roman"/>
          <w:sz w:val="34"/>
          <w:szCs w:val="34"/>
          <w:spacing w:val="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34"/>
          <w:szCs w:val="3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stage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pluridisciplinarité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sujet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aludisme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311" w:lineRule="auto"/>
        <w:ind w:left="689" w:right="53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implémentation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Concernant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compréhension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construction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700" w:bottom="280" w:left="1600" w:right="1020"/>
          <w:headerReference w:type="even" r:id="rId19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vées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chitecture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proposition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élaboration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implémentation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consiste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supplémentaire,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xécuté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indépendamment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combiné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’idée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d’ouvrir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boîte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déstructurer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boîtes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élémentaires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réutilisables.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indépendamment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Dessay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définit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ArcGIS,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l’objectif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similaires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"OpenSource"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d’automatiser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permettra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chacun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indépendamment.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Dessay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haute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résolu-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Quickbird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(...résolution)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Bandia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d’essai"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résumé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14" w:right="157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d’outils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8"/>
          <w:pgMar w:header="809" w:footer="0" w:top="1040" w:bottom="280" w:left="1020" w:right="1600"/>
          <w:headerReference w:type="even" r:id="rId20"/>
          <w:pgSz w:w="11920" w:h="16840"/>
        </w:sectPr>
      </w:pPr>
      <w:rPr/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right="234"/>
        <w:jc w:val="right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hapitre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</w:rPr>
        <w:t>3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23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/>
        <w:pict>
          <v:group style="position:absolute;margin-left:85.039001pt;margin-top:59.885033pt;width:453.543pt;height:.1pt;mso-position-horizontal-relative:page;mso-position-vertical-relative:paragraph;z-index:-5578" coordorigin="1701,1198" coordsize="9071,2">
            <v:shape style="position:absolute;left:1701;top:1198;width:9071;height:2" coordorigin="1701,1198" coordsize="9071,0" path="m1701,1198l10772,1198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Contexte</w:t>
      </w:r>
      <w:r>
        <w:rPr>
          <w:rFonts w:ascii="Times New Roman" w:hAnsi="Times New Roman" w:cs="Times New Roman" w:eastAsia="Times New Roman"/>
          <w:sz w:val="49"/>
          <w:szCs w:val="49"/>
          <w:spacing w:val="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thématique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9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xhaustifs,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relatons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ici,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principes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relatifs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problématique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appliquée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traitants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similaires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sujet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3.1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Interaction</w:t>
      </w:r>
      <w:r>
        <w:rPr>
          <w:rFonts w:ascii="Times New Roman" w:hAnsi="Times New Roman" w:cs="Times New Roman" w:eastAsia="Times New Roman"/>
          <w:sz w:val="34"/>
          <w:szCs w:val="3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</w:t>
      </w:r>
      <w:r>
        <w:rPr>
          <w:rFonts w:ascii="Times New Roman" w:hAnsi="Times New Roman" w:cs="Times New Roman" w:eastAsia="Times New Roman"/>
          <w:sz w:val="34"/>
          <w:szCs w:val="34"/>
          <w:spacing w:val="-14"/>
          <w:w w:val="101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vi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onnement-santé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19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focalisé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mission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interaction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précisément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première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pertinents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définis.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détaillée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identifiés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bibliographique.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3.1.1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1"/>
          <w:b/>
          <w:bCs/>
        </w:rPr>
        <w:t>Définitions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pp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oche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onnement-santé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19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’approche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s’intéresse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l’influence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ysique,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chimique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biologique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hommes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animaux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s’agit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science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frontières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xtrêmement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19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délimiter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potentiellement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astes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susceptibles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d’interférer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2006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19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appelé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parasitose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protozoaire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piqûre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femelle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anophèle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oquant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fièvres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intermittentes.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estimation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216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millions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665000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décès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2010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anization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2012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principalement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régions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tropicales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Afrique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sub-saharienne.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chi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seraient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inférieurs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l’étendue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réelle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maladie,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mortalité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observée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baisse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grâce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posit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contrôle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(Murray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2012).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39" w:right="46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880"/>
          <w:headerReference w:type="even" r:id="rId21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4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médecin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français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Alphonse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eran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décou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1880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Constan-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(Algérie).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anophèle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reproduit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marécageuses.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possède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hôtes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intermédiaires,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l’état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endémique,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hépatiques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victime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circule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sang.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d’échapper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immunitaire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lorsqu’un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non-infecté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contaminée,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France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eloppés,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disparu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311" w:lineRule="auto"/>
        <w:ind w:left="114" w:right="9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1960.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Malgré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années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quatre-vingt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nombreux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yages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où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endémique,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régions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tropicales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subtropicales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réapparition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311" w:lineRule="auto"/>
        <w:ind w:left="114" w:right="9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Actuellement,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responsable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millions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aiguë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million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décès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monde.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Quatre-vingt-dix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décès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surviennent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Afrique,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Sud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Sahara,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chez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jeunes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aucun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accin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cace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encore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scientifiques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doutent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solution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miracle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reculer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2010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784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9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probabilité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qu’une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ectée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maladie)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ceptibilité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xposition.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précarité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social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médicale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étroitement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associées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s’additionnent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ent.(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Picheral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871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60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sanitaire,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appuyons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C.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Aschan-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ygonie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auteurs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définissent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menace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d’origine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naturelle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hu-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maine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distinguent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types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d’aléas.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perturbations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évènements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ponctuels,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repérables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temps,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l’ampleur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dépasse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ariabilité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habituelle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phéno-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mène.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«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stress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»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d’aléa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erce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pression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continue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système,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ariabilité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limitée.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847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9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probabilité,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alétoire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événement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menace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danger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10"/>
          <w:pgMar w:header="809" w:footer="720896" w:top="1040" w:bottom="280" w:left="1020" w:right="1540"/>
          <w:headerReference w:type="even" r:id="rId22"/>
          <w:headerReference w:type="odd" r:id="rId23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dépend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capacité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menaces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(aléas).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distinguer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nature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génétiques,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naturels,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anthropiques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technologiques.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France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disparu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ponsables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capables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diminuer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minimum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xposition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éradiquant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notions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associées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prises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compte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l’analyse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sanitaire.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perception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société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conduit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comportements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protecteurs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l’enjeu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conséquences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sociales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économiques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société.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73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caractéristiques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viduelle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endogène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xogène,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augmentant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significat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probabilité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d’apparition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"cause".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érencier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marqueur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âge,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sanguin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etc)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contrôlé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étude,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éléments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aug-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probabilité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paludisme)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’ampleur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quence,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durée,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usion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entuelle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(espace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risque)à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805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Indicateur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norme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8402,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indicateur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"information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choisie,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associée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phéno-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mène,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destinée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périodiquement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olutions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ard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d’objectifs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périodique-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définis".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indicateur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décrit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élément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situation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olution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quantitatif.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indicateur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d’aide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décision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d’intérêt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754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visualiser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"risque"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spécifique.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rabilité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population)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proximité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paludisme).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d’aménager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adapté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quartiers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xposés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synthétique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prudemment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interprétées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xplications.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discrétiser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conduire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aises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interprétations.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4" w:right="2277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3.1.2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-7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acteurs</w:t>
      </w:r>
      <w:r>
        <w:rPr>
          <w:rFonts w:ascii="Times New Roman" w:hAnsi="Times New Roman" w:cs="Times New Roman" w:eastAsia="Times New Roman"/>
          <w:sz w:val="28"/>
          <w:szCs w:val="28"/>
          <w:spacing w:val="2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risque</w:t>
      </w:r>
      <w:r>
        <w:rPr>
          <w:rFonts w:ascii="Times New Roman" w:hAnsi="Times New Roman" w:cs="Times New Roman" w:eastAsia="Times New Roman"/>
          <w:sz w:val="28"/>
          <w:szCs w:val="28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transmission</w:t>
      </w:r>
      <w:r>
        <w:rPr>
          <w:rFonts w:ascii="Times New Roman" w:hAnsi="Times New Roman" w:cs="Times New Roman" w:eastAsia="Times New Roman"/>
          <w:sz w:val="28"/>
          <w:szCs w:val="28"/>
          <w:spacing w:val="3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paludisme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basant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bibliographique,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j’ai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élaboré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susceptibles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d’agrandir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climato-dépendantes.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groupés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biologiques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humains.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jouent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rôle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présentera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d’illustrer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caractéristiques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spécifiques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627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onnementaux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vironnementaux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direct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conditions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météoro-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morphologie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conditions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influencer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787.179871" w:type="dxa"/>
      </w:tblPr>
      <w:tblGrid/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Numé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885" w:right="186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99"/>
                <w:b/>
                <w:bCs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  <w:b/>
                <w:bCs/>
              </w:rPr>
              <w:t>acteur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669" w:right="164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Précipitation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6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678" w:right="1658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7"/>
                <w:w w:val="99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empérature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48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Distance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d’eau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plus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proche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828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Caractéristiques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d’eau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6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889" w:right="186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Altitude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829" w:right="180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Humidité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510" w:right="149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Humidité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sol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7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empérature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précédant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précipitations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6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086" w:space="0" w:color="000000"/>
              <w:right w:val="single" w:sz="3.18431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645" w:type="dxa"/>
            <w:tcBorders>
              <w:top w:val="single" w:sz="3.184" w:space="0" w:color="000000"/>
              <w:bottom w:val="single" w:sz="3.184" w:space="0" w:color="000000"/>
              <w:left w:val="single" w:sz="3.184313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756" w:right="173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Végétation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jc w:val="center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786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Explications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Précipitation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précipitations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ludisme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puisqu’elle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conditionnent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l’écologie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xami-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pendant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80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mm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puisse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loppe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précipitations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temporaires,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repérables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idéaux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temporaires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bonne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(non-pollués),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empératu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pourcentage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survie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étroitement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Ermert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2011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disparaissent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5°C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supportent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températures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supérieures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40°C.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xpériences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montrent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survire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56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jours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reproduction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normal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températures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inférieures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16°C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supérieures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32°C.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idéale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reproduction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22°C.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cas-là,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fini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après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seulement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22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jours.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Adjuik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1998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Distance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anophèles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déplacer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maximum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lomètres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hommes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kilomètres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bonne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qualité)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xposés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aucun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Néan-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plutôt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rare,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pays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majeures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éloigné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xpériences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démontré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amenés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oitures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emple)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non-vulnérables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Caractéristiques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surtout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turbidité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l’eau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rôle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négligeable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Lorsque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courant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trop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fort,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œufs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reproduire.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essais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laboratoire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Minak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3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1999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montré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anophèles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pondent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d’œufs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situant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sols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inondés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humides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l’eau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"sans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sol".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anophèles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n’aiment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général,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habitats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ombragés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tels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réser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oirs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substrats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fournit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éléments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nutritifs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orisent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l’accumulation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bactéries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nourriture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Altitude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’altitude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maximale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retenue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2000m.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évi-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demment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étroitement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diminue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0.7°C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100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14" w:right="39"/>
        <w:jc w:val="left"/>
        <w:tabs>
          <w:tab w:pos="21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Humidité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l’air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’humidité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l’air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impact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persistance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sites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reproduction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taux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survie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influencé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1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météorologiques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précipita-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précaution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’humidité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fortement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cée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significat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changer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pendant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l’altitude.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’humidité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idéale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60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%.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/>
        <w:jc w:val="left"/>
        <w:tabs>
          <w:tab w:pos="198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Humidité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’humidité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dépend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directement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températures,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14" w:right="39"/>
        <w:jc w:val="left"/>
        <w:tabs>
          <w:tab w:pos="158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adultes.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(à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biologiques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queur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360" w:lineRule="atLeast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biologiques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’état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conditions,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augmenter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l’apparition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l’âge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marqueurs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influencées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modifiées.@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2383.639832" w:type="dxa"/>
      </w:tblPr>
      <w:tblGrid/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Numé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1289" w:right="126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99"/>
                <w:b/>
                <w:bCs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  <w:b/>
                <w:bCs/>
              </w:rPr>
              <w:t>acteur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39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santé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personne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82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Densité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ecteur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8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ransmission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Homme-Moustique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1219" w:right="119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Immunité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05" w:space="0" w:color="000000"/>
              <w:right w:val="single" w:sz="3.184133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452" w:type="dxa"/>
            <w:tcBorders>
              <w:top w:val="single" w:sz="3.184" w:space="0" w:color="000000"/>
              <w:bottom w:val="single" w:sz="3.184" w:space="0" w:color="000000"/>
              <w:left w:val="single" w:sz="3.184133" w:space="0" w:color="000000"/>
              <w:right w:val="single" w:sz="3.184359" w:space="0" w:color="000000"/>
            </w:tcBorders>
          </w:tcPr>
          <w:p>
            <w:pPr>
              <w:spacing w:before="27" w:after="0" w:line="240" w:lineRule="auto"/>
              <w:ind w:left="1485" w:right="146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Age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État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personne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’état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rôle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majeur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femmes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enceintes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immunitaires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fragiles.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adultes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adolescents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présentent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immunitaires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samment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puissants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combattre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3.1.2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combattre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d’éradiquer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complè-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tement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réduire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Gaudart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2005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général,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l’anophèle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diminue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l’éloignement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gîte,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tissu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urbain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périphérie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centre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Gaudart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2005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analysant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densités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ectorielles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territoires,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déterminer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végétations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240" w:lineRule="auto"/>
        <w:ind w:left="101" w:right="279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écosystèmes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orables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ransmission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Homme-Moustique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piqûre,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porteur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ludisme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maladie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non-infectés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néglige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20%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(30%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moustique-homme).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Immunité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capacité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combattre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l’infection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pend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immunité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Protopopo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2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anisme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humain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eloppe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augmente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l’immunité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indépendamment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piqûres.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régions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piqûres,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cliniques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d’infection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groupes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d’âge.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soit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piqué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régulièrement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certaine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im-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munité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l’infection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semble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proportion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piqûres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corps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l’hôte.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01" w:right="730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humains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aug-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76.479874" w:type="dxa"/>
      </w:tblPr>
      <w:tblGrid/>
      <w:tr>
        <w:trPr>
          <w:trHeight w:val="366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2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Numé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840" w:type="dxa"/>
            <w:tcBorders>
              <w:top w:val="single" w:sz="3.184" w:space="0" w:color="000000"/>
              <w:bottom w:val="single" w:sz="3.184" w:space="0" w:color="000000"/>
              <w:left w:val="single" w:sz="3.184141" w:space="0" w:color="000000"/>
              <w:right w:val="single" w:sz="3.184023" w:space="0" w:color="000000"/>
            </w:tcBorders>
          </w:tcPr>
          <w:p>
            <w:pPr>
              <w:spacing w:before="27" w:after="0" w:line="240" w:lineRule="auto"/>
              <w:ind w:left="2483" w:right="246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99"/>
                <w:b/>
                <w:bCs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  <w:b/>
                <w:bCs/>
              </w:rPr>
              <w:t>acteur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2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840" w:type="dxa"/>
            <w:tcBorders>
              <w:top w:val="single" w:sz="3.184" w:space="0" w:color="000000"/>
              <w:bottom w:val="single" w:sz="3.184" w:space="0" w:color="000000"/>
              <w:left w:val="single" w:sz="3.184141" w:space="0" w:color="000000"/>
              <w:right w:val="single" w:sz="3.184023" w:space="0" w:color="000000"/>
            </w:tcBorders>
          </w:tcPr>
          <w:p>
            <w:pPr>
              <w:spacing w:before="27" w:after="0" w:line="240" w:lineRule="auto"/>
              <w:ind w:left="2261" w:right="224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Urbanisation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2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840" w:type="dxa"/>
            <w:tcBorders>
              <w:top w:val="single" w:sz="3.184" w:space="0" w:color="000000"/>
              <w:bottom w:val="single" w:sz="3.184" w:space="0" w:color="000000"/>
              <w:left w:val="single" w:sz="3.184141" w:space="0" w:color="000000"/>
              <w:right w:val="single" w:sz="3.184023" w:space="0" w:color="000000"/>
            </w:tcBorders>
          </w:tcPr>
          <w:p>
            <w:pPr>
              <w:spacing w:before="27" w:after="0" w:line="240" w:lineRule="auto"/>
              <w:ind w:left="2327" w:right="230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Agriculture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7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2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840" w:type="dxa"/>
            <w:tcBorders>
              <w:top w:val="single" w:sz="3.184" w:space="0" w:color="000000"/>
              <w:bottom w:val="single" w:sz="3.184" w:space="0" w:color="000000"/>
              <w:left w:val="single" w:sz="3.184141" w:space="0" w:color="000000"/>
              <w:right w:val="single" w:sz="3.184023" w:space="0" w:color="000000"/>
            </w:tcBorders>
          </w:tcPr>
          <w:p>
            <w:pPr>
              <w:spacing w:before="27" w:after="0" w:line="240" w:lineRule="auto"/>
              <w:ind w:left="18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Qualité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7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système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santé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6" w:hRule="exact"/>
        </w:trPr>
        <w:tc>
          <w:tcPr>
            <w:tcW w:w="1071" w:type="dxa"/>
            <w:tcBorders>
              <w:top w:val="single" w:sz="3.184" w:space="0" w:color="000000"/>
              <w:bottom w:val="single" w:sz="3.184" w:space="0" w:color="000000"/>
              <w:left w:val="single" w:sz="3.18412" w:space="0" w:color="000000"/>
              <w:right w:val="single" w:sz="3.184141" w:space="0" w:color="000000"/>
            </w:tcBorders>
          </w:tcPr>
          <w:p>
            <w:pPr>
              <w:spacing w:before="27" w:after="0" w:line="240" w:lineRule="auto"/>
              <w:ind w:left="434" w:right="4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5840" w:type="dxa"/>
            <w:tcBorders>
              <w:top w:val="single" w:sz="3.184" w:space="0" w:color="000000"/>
              <w:bottom w:val="single" w:sz="3.184" w:space="0" w:color="000000"/>
              <w:left w:val="single" w:sz="3.184141" w:space="0" w:color="000000"/>
              <w:right w:val="single" w:sz="3.184023" w:space="0" w:color="000000"/>
            </w:tcBorders>
          </w:tcPr>
          <w:p>
            <w:pPr>
              <w:spacing w:before="27" w:after="0" w:line="240" w:lineRule="auto"/>
              <w:ind w:left="116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Croissance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démographique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acteurs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socio-économiques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jc w:val="left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5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Urbanisation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’urbanisation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diminue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dépend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malgré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l’urbanisation.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orcément,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d’être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"cibles"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moustiques,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apparaître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lumières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télévisions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d’attraction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5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Agricultu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Irrigation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agricoles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influencent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directement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disme.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irriguant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régulièrement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agricoles,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temporaires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bonne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qualité)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viennent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endroits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idéaux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pondre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œufs.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déforestation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études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centes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démontré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habitations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terrestres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hommes)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situant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altitude,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construits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après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déforestation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étaient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sites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reproduction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préférés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Krefis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2011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5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Qualité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l’accès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directement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Protopopo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1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  <w:i/>
        </w:rPr>
        <w:t>al.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pré-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entifs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réduire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taux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morbidité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femmes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enceintes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ants,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immunitaire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fragile.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b/>
          <w:bCs/>
        </w:rPr>
        <w:t>oissance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b/>
          <w:bCs/>
        </w:rPr>
        <w:t>démographique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socio-économiques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statut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socio-économique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d’importance.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prospères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capables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protéger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pauvres.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d’éducation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influencer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Sachant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n’utilisent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anti-moustiques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disposition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comprennent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vraiment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d’être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d’éducation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prendre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311" w:lineRule="auto"/>
        <w:ind w:left="114" w:right="5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rôle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bitat,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l’habitat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l’humain.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d’habitations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construction)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524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Alea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ulnérabilité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5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groupés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causant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causant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irriguant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terres,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agriculteurs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olontairement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temporaires)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020" w:right="158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3.1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récapitule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quels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lesquels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09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57.8500pt;height:441.45pt;mso-position-horizontal-relative:char;mso-position-vertical-relative:line" type="#_x0000_t75">
            <v:imagedata r:id="rId2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4" w:after="0" w:line="240" w:lineRule="auto"/>
        <w:ind w:left="215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ulnérabilité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14" w:right="-20"/>
        <w:jc w:val="left"/>
        <w:tabs>
          <w:tab w:pos="88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3.2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-9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pp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oches</w:t>
      </w:r>
      <w:r>
        <w:rPr>
          <w:rFonts w:ascii="Times New Roman" w:hAnsi="Times New Roman" w:cs="Times New Roman" w:eastAsia="Times New Roman"/>
          <w:sz w:val="34"/>
          <w:szCs w:val="3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logicielles</w:t>
      </w:r>
      <w:r>
        <w:rPr>
          <w:rFonts w:ascii="Times New Roman" w:hAnsi="Times New Roman" w:cs="Times New Roman" w:eastAsia="Times New Roman"/>
          <w:sz w:val="34"/>
          <w:szCs w:val="34"/>
          <w:spacing w:val="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existantes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simultanément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intéressés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traitent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similaires.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senterai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approches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j’ai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découvrir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aisant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feront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focalisé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basent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territoire).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aurait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définissant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l’absence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proximité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lieux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732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Simphony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Simpho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plate-forme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modélisation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Simpho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plugin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Eclipse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interactions.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Sympho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nombreux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domaines,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sciences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sociale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834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Maxent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gratuit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prédire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potentielle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(modélisation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l’habitat)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espèces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ponctuelle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vironnementaux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espèces.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animaux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modéliser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appropriées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tales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pluviométrie,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température,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topographie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ASCII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(format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ESRI).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modélisation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l’entropie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maximum.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sultat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indiquant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l’apparition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potentielle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visualisation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01" w:right="201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d’opération.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01" w:right="764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OpenModeller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OpenModeller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multiplateforme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processus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"niche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vironnementale".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acilite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lecture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currence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espèces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vironnementales,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vironnementales,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niche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fondamentale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scénario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d’algorithmes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plugins.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01" w:right="449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3.2.1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Cas</w:t>
      </w:r>
      <w:r>
        <w:rPr>
          <w:rFonts w:ascii="Times New Roman" w:hAnsi="Times New Roman" w:cs="Times New Roman" w:eastAsia="Times New Roman"/>
          <w:sz w:val="28"/>
          <w:szCs w:val="28"/>
          <w:spacing w:val="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d’utilisation</w:t>
      </w:r>
      <w:r>
        <w:rPr>
          <w:rFonts w:ascii="Times New Roman" w:hAnsi="Times New Roman" w:cs="Times New Roman" w:eastAsia="Times New Roman"/>
          <w:sz w:val="28"/>
          <w:szCs w:val="28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conc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8"/>
          <w:szCs w:val="28"/>
          <w:spacing w:val="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dans</w:t>
      </w:r>
      <w:r>
        <w:rPr>
          <w:rFonts w:ascii="Times New Roman" w:hAnsi="Times New Roman" w:cs="Times New Roman" w:eastAsia="Times New Roman"/>
          <w:sz w:val="28"/>
          <w:szCs w:val="28"/>
          <w:spacing w:val="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contexte</w:t>
      </w:r>
      <w:r>
        <w:rPr>
          <w:rFonts w:ascii="Times New Roman" w:hAnsi="Times New Roman" w:cs="Times New Roman" w:eastAsia="Times New Roman"/>
          <w:sz w:val="28"/>
          <w:szCs w:val="28"/>
          <w:spacing w:val="2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8"/>
          <w:szCs w:val="28"/>
          <w:spacing w:val="-1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vi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onnement-santé</w:t>
      </w:r>
      <w:r>
        <w:rPr>
          <w:rFonts w:ascii="Times New Roman" w:hAnsi="Times New Roman" w:cs="Times New Roman" w:eastAsia="Times New Roman"/>
          <w:sz w:val="28"/>
          <w:szCs w:val="28"/>
          <w:spacing w:val="5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: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01" w:right="708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ojet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SimMasto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SimMasto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s’inscrit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rongeurs.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plate-forme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simulation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19"/>
          <w:pgMar w:header="809" w:footer="0" w:top="1040" w:bottom="280" w:left="1600" w:right="1020"/>
          <w:headerReference w:type="odd" r:id="rId25"/>
          <w:headerReference w:type="even" r:id="rId26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geurs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vironnement.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numériques,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grilles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prend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éléments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(géoréférencement,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détourage,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changement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résolution,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clipping,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éléments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saires.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composée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"modules",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ectorisation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(utilisation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Grass)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Modification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Sympho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simulation.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Repast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Sympho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implanté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c’est-à-dire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(une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grille).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Eclipse.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4508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3.2.2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Récapitulatif</w:t>
      </w:r>
      <w:r>
        <w:rPr>
          <w:rFonts w:ascii="Times New Roman" w:hAnsi="Times New Roman" w:cs="Times New Roman" w:eastAsia="Times New Roman"/>
          <w:sz w:val="28"/>
          <w:szCs w:val="28"/>
          <w:spacing w:val="3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existant</w:t>
      </w:r>
      <w:r>
        <w:rPr>
          <w:rFonts w:ascii="Times New Roman" w:hAnsi="Times New Roman" w:cs="Times New Roman" w:eastAsia="Times New Roman"/>
          <w:sz w:val="28"/>
          <w:szCs w:val="28"/>
          <w:spacing w:val="2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8"/>
          <w:szCs w:val="28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besoins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vironnement-santé,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connu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jours,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mieux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olet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aucune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disme.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consiste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l’approche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"Open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contraire,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nombreux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études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démontré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l’apport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potentiel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lutte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incluant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basant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utilisateurs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ailler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intégrer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OpenSource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acilitera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d’acquérir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licence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ArcGIS.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right="94"/>
        <w:jc w:val="right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hapitre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</w:rPr>
        <w:t>4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right="9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/>
        <w:pict>
          <v:group style="position:absolute;margin-left:85.039001pt;margin-top:63.66404pt;width:453.543pt;height:.1pt;mso-position-horizontal-relative:page;mso-position-vertical-relative:paragraph;z-index:-5577" coordorigin="1701,1273" coordsize="9071,2">
            <v:shape style="position:absolute;left:1701;top:1273;width:9071;height:2" coordorigin="1701,1273" coordsize="9071,0" path="m1701,1273l10772,1273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Méthodologie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9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logicielle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d’automatiser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vironnement-santé).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Celles-ci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xpertise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m’appréhender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pertinents.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deuxième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conduit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raisonnement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d’obtenir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accessible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chacun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sous-partie.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tements.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partant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abstraite)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instanciation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conceptuels,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présentons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l’implémentation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Finalement,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l’implémentation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479" w:right="44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21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1020"/>
          <w:headerReference w:type="even" r:id="rId27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88" w:lineRule="exact"/>
        <w:ind w:left="114" w:right="-20"/>
        <w:jc w:val="left"/>
        <w:tabs>
          <w:tab w:pos="88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4.1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Compréhension</w:t>
      </w:r>
      <w:r>
        <w:rPr>
          <w:rFonts w:ascii="Times New Roman" w:hAnsi="Times New Roman" w:cs="Times New Roman" w:eastAsia="Times New Roman"/>
          <w:sz w:val="34"/>
          <w:szCs w:val="34"/>
          <w:spacing w:val="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34"/>
          <w:szCs w:val="3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34"/>
          <w:szCs w:val="3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p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oblématique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4.1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vue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d’ensemble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9"/>
        </w:rPr>
        <w:t>interviennent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9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9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9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grandes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caractéristiques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définies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démarche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participa-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réunion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xperts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domaines.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caractéristiques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j’ai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élaboré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UML.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jc w:val="both"/>
        <w:spacing w:after="0"/>
        <w:sectPr>
          <w:pgNumType w:start="22"/>
          <w:pgMar w:header="809" w:footer="0" w:top="1040" w:bottom="280" w:left="1020" w:right="1600"/>
          <w:headerReference w:type="even" r:id="rId28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pgMar w:header="809" w:footer="0" w:top="1080" w:bottom="0" w:left="2080" w:right="2420"/>
          <w:headerReference w:type="even" r:id="rId29"/>
          <w:pgSz w:w="16840" w:h="11920" w:orient="landscape"/>
        </w:sectPr>
      </w:pPr>
      <w:rPr/>
    </w:p>
    <w:p>
      <w:pPr>
        <w:spacing w:before="54" w:after="0" w:line="240" w:lineRule="auto"/>
        <w:ind w:right="-20"/>
        <w:jc w:val="righ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Observatio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3" w:after="0" w:line="240" w:lineRule="auto"/>
        <w:ind w:right="461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-Capteu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r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93" w:after="0" w:line="240" w:lineRule="auto"/>
        <w:ind w:right="-20"/>
        <w:jc w:val="left"/>
        <w:tabs>
          <w:tab w:pos="1480" w:val="left"/>
          <w:tab w:pos="2180" w:val="left"/>
        </w:tabs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Nombr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piqure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>    </w:t>
      </w:r>
      <w:r>
        <w:rPr>
          <w:rFonts w:ascii="Arial" w:hAnsi="Arial" w:cs="Arial" w:eastAsia="Arial"/>
          <w:sz w:val="6"/>
          <w:szCs w:val="6"/>
          <w:spacing w:val="3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3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3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>         </w:t>
      </w:r>
      <w:r>
        <w:rPr>
          <w:rFonts w:ascii="Arial" w:hAnsi="Arial" w:cs="Arial" w:eastAsia="Arial"/>
          <w:sz w:val="6"/>
          <w:szCs w:val="6"/>
          <w:spacing w:val="-4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4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Immunit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é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1" w:after="0" w:line="46" w:lineRule="exact"/>
        <w:ind w:left="859" w:right="-20"/>
        <w:jc w:val="left"/>
        <w:rPr>
          <w:rFonts w:ascii="Arial" w:hAnsi="Arial" w:cs="Arial" w:eastAsia="Arial"/>
          <w:sz w:val="4"/>
          <w:szCs w:val="4"/>
        </w:rPr>
      </w:pPr>
      <w:rPr/>
      <w:r>
        <w:rPr>
          <w:rFonts w:ascii="Arial" w:hAnsi="Arial" w:cs="Arial" w:eastAsia="Arial"/>
          <w:sz w:val="4"/>
          <w:szCs w:val="4"/>
          <w:spacing w:val="0"/>
          <w:w w:val="107"/>
        </w:rPr>
        <w:t>1</w:t>
      </w:r>
      <w:r>
        <w:rPr>
          <w:rFonts w:ascii="Arial" w:hAnsi="Arial" w:cs="Arial" w:eastAsia="Arial"/>
          <w:sz w:val="4"/>
          <w:szCs w:val="4"/>
          <w:spacing w:val="0"/>
          <w:w w:val="10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2" w:equalWidth="0">
            <w:col w:w="3911" w:space="2981"/>
            <w:col w:w="5448"/>
          </w:cols>
        </w:sectPr>
      </w:pPr>
      <w:rPr/>
    </w:p>
    <w:p>
      <w:pPr>
        <w:spacing w:before="32" w:after="0" w:line="46" w:lineRule="exact"/>
        <w:ind w:right="3997"/>
        <w:jc w:val="right"/>
        <w:rPr>
          <w:rFonts w:ascii="Arial" w:hAnsi="Arial" w:cs="Arial" w:eastAsia="Arial"/>
          <w:sz w:val="4"/>
          <w:szCs w:val="4"/>
        </w:rPr>
      </w:pPr>
      <w:rPr/>
      <w:r>
        <w:rPr>
          <w:rFonts w:ascii="Arial" w:hAnsi="Arial" w:cs="Arial" w:eastAsia="Arial"/>
          <w:sz w:val="4"/>
          <w:szCs w:val="4"/>
          <w:spacing w:val="0"/>
          <w:w w:val="107"/>
        </w:rPr>
        <w:t>1</w:t>
      </w:r>
      <w:r>
        <w:rPr>
          <w:rFonts w:ascii="Arial" w:hAnsi="Arial" w:cs="Arial" w:eastAsia="Arial"/>
          <w:sz w:val="4"/>
          <w:szCs w:val="4"/>
          <w:spacing w:val="0"/>
          <w:w w:val="100"/>
        </w:rPr>
      </w:r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79" w:lineRule="exact"/>
        <w:ind w:left="3337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1..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81" w:after="0" w:line="79" w:lineRule="exact"/>
        <w:ind w:left="3610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donn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79" w:lineRule="exact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40" w:lineRule="auto"/>
        <w:ind w:right="-49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-Age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78" w:after="0" w:line="240" w:lineRule="auto"/>
        <w:ind w:right="-20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spacing w:val="10"/>
          <w:w w:val="104"/>
          <w:b/>
          <w:bCs/>
        </w:rPr>
        <w:t>Homm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3" w:equalWidth="0">
            <w:col w:w="3663" w:space="3237"/>
            <w:col w:w="148" w:space="90"/>
            <w:col w:w="5202"/>
          </w:cols>
        </w:sectPr>
      </w:pPr>
      <w:rPr/>
    </w:p>
    <w:p>
      <w:pPr>
        <w:spacing w:before="4" w:after="0" w:line="240" w:lineRule="auto"/>
        <w:ind w:right="-20"/>
        <w:jc w:val="right"/>
        <w:tabs>
          <w:tab w:pos="220" w:val="left"/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3" w:after="0" w:line="240" w:lineRule="auto"/>
        <w:ind w:right="476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3"/>
          <w:w w:val="104"/>
        </w:rPr>
        <w:t>-Période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3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79" w:lineRule="exact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4" w:after="0" w:line="240" w:lineRule="auto"/>
        <w:ind w:right="-49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spacing w:val="4"/>
          <w:w w:val="100"/>
        </w:rPr>
        <w:t>-Eta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t</w:t>
      </w:r>
      <w:r>
        <w:rPr>
          <w:rFonts w:ascii="Arial" w:hAnsi="Arial" w:cs="Arial" w:eastAsia="Arial"/>
          <w:sz w:val="6"/>
          <w:szCs w:val="6"/>
          <w:spacing w:val="14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04"/>
        </w:rPr>
        <w:t>santé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/>
        <w:br w:type="column"/>
      </w:r>
      <w:r>
        <w:rPr>
          <w:sz w:val="10"/>
          <w:szCs w:val="1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5"/>
        </w:rPr>
        <w:t>es</w:t>
      </w:r>
      <w:r>
        <w:rPr>
          <w:rFonts w:ascii="Arial" w:hAnsi="Arial" w:cs="Arial" w:eastAsia="Arial"/>
          <w:sz w:val="7"/>
          <w:szCs w:val="7"/>
          <w:spacing w:val="0"/>
        </w:rPr>
        <w:t>t</w:t>
      </w:r>
      <w:r>
        <w:rPr>
          <w:rFonts w:ascii="Arial" w:hAnsi="Arial" w:cs="Arial" w:eastAsia="Arial"/>
          <w:sz w:val="7"/>
          <w:szCs w:val="7"/>
          <w:spacing w:val="0"/>
        </w:rPr>
        <w:t> </w:t>
      </w:r>
      <w:r>
        <w:rPr>
          <w:rFonts w:ascii="Arial" w:hAnsi="Arial" w:cs="Arial" w:eastAsia="Arial"/>
          <w:sz w:val="7"/>
          <w:szCs w:val="7"/>
          <w:spacing w:val="-9"/>
        </w:rPr>
        <w:t> </w:t>
      </w:r>
      <w:r>
        <w:rPr>
          <w:rFonts w:ascii="Arial" w:hAnsi="Arial" w:cs="Arial" w:eastAsia="Arial"/>
          <w:sz w:val="7"/>
          <w:szCs w:val="7"/>
          <w:spacing w:val="5"/>
        </w:rPr>
        <w:t>piqu</w:t>
      </w:r>
      <w:r>
        <w:rPr>
          <w:rFonts w:ascii="Arial" w:hAnsi="Arial" w:cs="Arial" w:eastAsia="Arial"/>
          <w:sz w:val="7"/>
          <w:szCs w:val="7"/>
          <w:spacing w:val="0"/>
        </w:rPr>
        <w:t>é</w:t>
      </w:r>
      <w:r>
        <w:rPr>
          <w:rFonts w:ascii="Arial" w:hAnsi="Arial" w:cs="Arial" w:eastAsia="Arial"/>
          <w:sz w:val="7"/>
          <w:szCs w:val="7"/>
          <w:spacing w:val="-14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5" w:equalWidth="0">
            <w:col w:w="3911" w:space="2814"/>
            <w:col w:w="131" w:space="44"/>
            <w:col w:w="347" w:space="442"/>
            <w:col w:w="131" w:space="1231"/>
            <w:col w:w="3289"/>
          </w:cols>
        </w:sectPr>
      </w:pPr>
      <w:rPr/>
    </w:p>
    <w:p>
      <w:pPr>
        <w:spacing w:before="10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79" w:lineRule="exact"/>
        <w:ind w:left="7058" w:right="5182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jc w:val="center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105"/>
        <w:jc w:val="righ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Clima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79" w:lineRule="exact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1</w:t>
      </w:r>
    </w:p>
    <w:p>
      <w:pPr>
        <w:spacing w:before="5" w:after="0" w:line="240" w:lineRule="exact"/>
        <w:jc w:val="left"/>
        <w:rPr>
          <w:sz w:val="24"/>
          <w:szCs w:val="24"/>
        </w:rPr>
      </w:pPr>
      <w:rPr/>
      <w:r>
        <w:rPr/>
        <w:br w:type="column"/>
      </w:r>
      <w:r>
        <w:rPr>
          <w:sz w:val="24"/>
          <w:szCs w:val="24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5"/>
        </w:rPr>
        <w:t>Meteo.périod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0"/>
        </w:rPr>
        <w:t> </w:t>
      </w:r>
      <w:r>
        <w:rPr>
          <w:rFonts w:ascii="Arial" w:hAnsi="Arial" w:cs="Arial" w:eastAsia="Arial"/>
          <w:sz w:val="7"/>
          <w:szCs w:val="7"/>
          <w:spacing w:val="-9"/>
        </w:rPr>
        <w:t> </w:t>
      </w:r>
      <w:r>
        <w:rPr>
          <w:rFonts w:ascii="Arial" w:hAnsi="Arial" w:cs="Arial" w:eastAsia="Arial"/>
          <w:sz w:val="7"/>
          <w:szCs w:val="7"/>
          <w:spacing w:val="5"/>
        </w:rPr>
        <w:t>&lt;</w:t>
      </w:r>
      <w:r>
        <w:rPr>
          <w:rFonts w:ascii="Arial" w:hAnsi="Arial" w:cs="Arial" w:eastAsia="Arial"/>
          <w:sz w:val="7"/>
          <w:szCs w:val="7"/>
          <w:spacing w:val="0"/>
        </w:rPr>
        <w:t>/</w:t>
      </w:r>
      <w:r>
        <w:rPr>
          <w:rFonts w:ascii="Arial" w:hAnsi="Arial" w:cs="Arial" w:eastAsia="Arial"/>
          <w:sz w:val="7"/>
          <w:szCs w:val="7"/>
          <w:spacing w:val="0"/>
        </w:rPr>
        <w:t> </w:t>
      </w:r>
      <w:r>
        <w:rPr>
          <w:rFonts w:ascii="Arial" w:hAnsi="Arial" w:cs="Arial" w:eastAsia="Arial"/>
          <w:sz w:val="7"/>
          <w:szCs w:val="7"/>
          <w:spacing w:val="-9"/>
        </w:rPr>
        <w:t> </w:t>
      </w:r>
      <w:r>
        <w:rPr>
          <w:rFonts w:ascii="Arial" w:hAnsi="Arial" w:cs="Arial" w:eastAsia="Arial"/>
          <w:sz w:val="7"/>
          <w:szCs w:val="7"/>
          <w:spacing w:val="5"/>
        </w:rPr>
        <w:t>Climat.périod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4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9" w:lineRule="exact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1..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/>
        <w:br w:type="column"/>
      </w:r>
      <w:r>
        <w:rPr>
          <w:sz w:val="26"/>
          <w:szCs w:val="26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Mété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o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2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-Libellé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-Valeur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left="291" w:right="1802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</w:t>
      </w:r>
      <w:r>
        <w:rPr>
          <w:rFonts w:ascii="Arial" w:hAnsi="Arial" w:cs="Arial" w:eastAsia="Arial"/>
          <w:sz w:val="7"/>
          <w:szCs w:val="7"/>
          <w:spacing w:val="0"/>
        </w:rPr>
        <w:t>.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spacing w:before="22" w:after="0" w:line="240" w:lineRule="auto"/>
        <w:ind w:left="82" w:right="-20"/>
        <w:jc w:val="left"/>
        <w:tabs>
          <w:tab w:pos="84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 </w:t>
      </w:r>
      <w:r>
        <w:rPr>
          <w:rFonts w:ascii="Arial" w:hAnsi="Arial" w:cs="Arial" w:eastAsia="Arial"/>
          <w:sz w:val="6"/>
          <w:szCs w:val="6"/>
          <w:spacing w:val="-5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5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Moustiqu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3" w:after="0" w:line="240" w:lineRule="auto"/>
        <w:ind w:left="90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3"/>
          <w:w w:val="104"/>
        </w:rPr>
        <w:t>-Espèce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69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5" w:equalWidth="0">
            <w:col w:w="2826" w:space="140"/>
            <w:col w:w="1156" w:space="54"/>
            <w:col w:w="131" w:space="9"/>
            <w:col w:w="766" w:space="4968"/>
            <w:col w:w="2290"/>
          </w:cols>
        </w:sectPr>
      </w:pPr>
      <w:rPr/>
    </w:p>
    <w:p>
      <w:pPr>
        <w:spacing w:before="77" w:after="0" w:line="240" w:lineRule="auto"/>
        <w:ind w:left="6746" w:right="5293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habit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44" w:after="0" w:line="79" w:lineRule="exact"/>
        <w:ind w:left="2244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right="-20"/>
        <w:jc w:val="right"/>
        <w:tabs>
          <w:tab w:pos="300" w:val="left"/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Oeu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f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2" w:after="0" w:line="240" w:lineRule="auto"/>
        <w:ind w:right="497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3"/>
          <w:w w:val="104"/>
        </w:rPr>
        <w:t>-Espèce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99" w:lineRule="exact"/>
        <w:ind w:left="2209" w:right="-20"/>
        <w:jc w:val="left"/>
        <w:tabs>
          <w:tab w:pos="6980" w:val="left"/>
        </w:tabs>
        <w:rPr>
          <w:rFonts w:ascii="Arial" w:hAnsi="Arial" w:cs="Arial" w:eastAsia="Arial"/>
          <w:sz w:val="7"/>
          <w:szCs w:val="7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69.870483pt;margin-top:-1.092796pt;width:1.36638pt;height:3.50934pt;mso-position-horizontal-relative:page;mso-position-vertical-relative:paragraph;z-index:-5573" type="#_x0000_t202" filled="f" stroked="f">
            <v:textbox inset="0,0,0,0">
              <w:txbxContent>
                <w:p>
                  <w:pPr>
                    <w:spacing w:before="0" w:after="0" w:line="70" w:lineRule="exact"/>
                    <w:ind w:right="-51"/>
                    <w:jc w:val="left"/>
                    <w:rPr>
                      <w:rFonts w:ascii="Arial" w:hAnsi="Arial" w:cs="Arial" w:eastAsia="Arial"/>
                      <w:sz w:val="7"/>
                      <w:szCs w:val="7"/>
                    </w:rPr>
                  </w:pPr>
                  <w:rPr/>
                  <w:r>
                    <w:rPr>
                      <w:rFonts w:ascii="Arial" w:hAnsi="Arial" w:cs="Arial" w:eastAsia="Arial"/>
                      <w:sz w:val="7"/>
                      <w:szCs w:val="7"/>
                      <w:spacing w:val="0"/>
                      <w:w w:val="100"/>
                    </w:rPr>
                    <w:t>*</w:t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7"/>
          <w:szCs w:val="7"/>
          <w:spacing w:val="0"/>
          <w:w w:val="100"/>
          <w:position w:val="-1"/>
        </w:rPr>
        <w:t>1</w:t>
        <w:tab/>
      </w:r>
      <w:r>
        <w:rPr>
          <w:rFonts w:ascii="Arial" w:hAnsi="Arial" w:cs="Arial" w:eastAsia="Arial"/>
          <w:sz w:val="7"/>
          <w:szCs w:val="7"/>
          <w:spacing w:val="0"/>
          <w:w w:val="100"/>
          <w:position w:val="1"/>
        </w:rPr>
        <w:t>*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12" w:after="0" w:line="260" w:lineRule="exact"/>
        <w:jc w:val="left"/>
        <w:rPr>
          <w:sz w:val="26"/>
          <w:szCs w:val="26"/>
        </w:rPr>
      </w:pPr>
      <w:rPr/>
      <w:r>
        <w:rPr/>
        <w:br w:type="column"/>
      </w:r>
      <w:r>
        <w:rPr>
          <w:sz w:val="26"/>
          <w:szCs w:val="26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4"/>
          <w:w w:val="100"/>
        </w:rPr>
        <w:t>donn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e</w:t>
      </w:r>
      <w:r>
        <w:rPr>
          <w:rFonts w:ascii="Arial" w:hAnsi="Arial" w:cs="Arial" w:eastAsia="Arial"/>
          <w:sz w:val="7"/>
          <w:szCs w:val="7"/>
          <w:spacing w:val="9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4"/>
          <w:w w:val="100"/>
        </w:rPr>
        <w:t>naissance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113" w:lineRule="exact"/>
        <w:ind w:left="12" w:right="-20"/>
        <w:jc w:val="left"/>
        <w:tabs>
          <w:tab w:pos="42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position w:val="3"/>
        </w:rPr>
        <w:t>1</w:t>
        <w:tab/>
      </w:r>
      <w:r>
        <w:rPr>
          <w:rFonts w:ascii="Arial" w:hAnsi="Arial" w:cs="Arial" w:eastAsia="Arial"/>
          <w:sz w:val="7"/>
          <w:szCs w:val="7"/>
          <w:spacing w:val="6"/>
          <w:position w:val="-1"/>
        </w:rPr>
        <w:t>0..</w:t>
      </w:r>
      <w:r>
        <w:rPr>
          <w:rFonts w:ascii="Arial" w:hAnsi="Arial" w:cs="Arial" w:eastAsia="Arial"/>
          <w:sz w:val="7"/>
          <w:szCs w:val="7"/>
          <w:spacing w:val="0"/>
          <w:position w:val="-1"/>
        </w:rPr>
        <w:t>1</w:t>
      </w:r>
      <w:r>
        <w:rPr>
          <w:rFonts w:ascii="Arial" w:hAnsi="Arial" w:cs="Arial" w:eastAsia="Arial"/>
          <w:sz w:val="7"/>
          <w:szCs w:val="7"/>
          <w:spacing w:val="-14"/>
          <w:position w:val="-1"/>
        </w:rPr>
        <w:t> </w:t>
      </w:r>
      <w:r>
        <w:rPr>
          <w:rFonts w:ascii="Arial" w:hAnsi="Arial" w:cs="Arial" w:eastAsia="Arial"/>
          <w:sz w:val="7"/>
          <w:szCs w:val="7"/>
          <w:spacing w:val="0"/>
          <w:position w:val="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Larv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(moustiques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)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2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-Stade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8" w:after="0" w:line="260" w:lineRule="exact"/>
        <w:jc w:val="left"/>
        <w:rPr>
          <w:sz w:val="26"/>
          <w:szCs w:val="26"/>
        </w:rPr>
      </w:pPr>
      <w:rPr/>
      <w:r>
        <w:rPr/>
        <w:br w:type="column"/>
      </w:r>
      <w:r>
        <w:rPr>
          <w:sz w:val="26"/>
          <w:szCs w:val="26"/>
        </w:rPr>
      </w:r>
    </w:p>
    <w:p>
      <w:pPr>
        <w:spacing w:before="0" w:after="0" w:line="244" w:lineRule="auto"/>
        <w:ind w:left="43" w:right="-32" w:firstLine="-43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     </w:t>
      </w:r>
      <w:r>
        <w:rPr>
          <w:rFonts w:ascii="Arial" w:hAnsi="Arial" w:cs="Arial" w:eastAsia="Arial"/>
          <w:sz w:val="7"/>
          <w:szCs w:val="7"/>
          <w:spacing w:val="16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6"/>
          <w:w w:val="100"/>
        </w:rPr>
        <w:t>0..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1</w:t>
      </w:r>
      <w:r>
        <w:rPr>
          <w:rFonts w:ascii="Arial" w:hAnsi="Arial" w:cs="Arial" w:eastAsia="Arial"/>
          <w:sz w:val="7"/>
          <w:szCs w:val="7"/>
          <w:spacing w:val="-14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6"/>
          <w:w w:val="100"/>
        </w:rPr>
        <w:t>devien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t</w:t>
      </w:r>
      <w:r>
        <w:rPr>
          <w:rFonts w:ascii="Arial" w:hAnsi="Arial" w:cs="Arial" w:eastAsia="Arial"/>
          <w:sz w:val="7"/>
          <w:szCs w:val="7"/>
          <w:spacing w:val="-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240" w:lineRule="auto"/>
        <w:ind w:right="-20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Moustiqu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adult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2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3"/>
          <w:w w:val="104"/>
        </w:rPr>
        <w:t>-Espèce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5" w:equalWidth="0">
            <w:col w:w="9523" w:space="46"/>
            <w:col w:w="597" w:space="43"/>
            <w:col w:w="766" w:space="50"/>
            <w:col w:w="331" w:space="63"/>
            <w:col w:w="921"/>
          </w:cols>
        </w:sectPr>
      </w:pPr>
      <w:rPr/>
    </w:p>
    <w:p>
      <w:pPr>
        <w:spacing w:before="0" w:after="0" w:line="240" w:lineRule="auto"/>
        <w:ind w:right="-20"/>
        <w:jc w:val="right"/>
        <w:tabs>
          <w:tab w:pos="280" w:val="left"/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9"/>
          <w:w w:val="104"/>
          <w:b/>
          <w:bCs/>
          <w:u w:val="single" w:color="000000"/>
        </w:rPr>
        <w:t>Zon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0" w:after="0" w:line="240" w:lineRule="auto"/>
        <w:ind w:right="-49"/>
        <w:jc w:val="left"/>
        <w:tabs>
          <w:tab w:pos="240" w:val="left"/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Habita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0" w:after="0" w:line="74" w:lineRule="exact"/>
        <w:ind w:right="-20"/>
        <w:jc w:val="left"/>
        <w:tabs>
          <w:tab w:pos="2100" w:val="left"/>
        </w:tabs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     </w:t>
      </w:r>
      <w:r>
        <w:rPr>
          <w:rFonts w:ascii="Arial" w:hAnsi="Arial" w:cs="Arial" w:eastAsia="Arial"/>
          <w:sz w:val="7"/>
          <w:szCs w:val="7"/>
          <w:spacing w:val="5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6"/>
          <w:w w:val="100"/>
        </w:rPr>
        <w:t>0..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  <w:tab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        </w:t>
      </w:r>
      <w:r>
        <w:rPr>
          <w:rFonts w:ascii="Arial" w:hAnsi="Arial" w:cs="Arial" w:eastAsia="Arial"/>
          <w:sz w:val="7"/>
          <w:szCs w:val="7"/>
          <w:spacing w:val="1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1</w:t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3" w:equalWidth="0">
            <w:col w:w="2701" w:space="4152"/>
            <w:col w:w="766" w:space="1717"/>
            <w:col w:w="3004"/>
          </w:cols>
        </w:sectPr>
      </w:pPr>
      <w:rPr/>
    </w:p>
    <w:p>
      <w:pPr>
        <w:spacing w:before="82" w:after="0" w:line="68" w:lineRule="exact"/>
        <w:ind w:right="1343"/>
        <w:jc w:val="right"/>
        <w:tabs>
          <w:tab w:pos="240" w:val="left"/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Larve-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x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86" w:after="0" w:line="99" w:lineRule="exact"/>
        <w:ind w:left="2794" w:right="-20"/>
        <w:jc w:val="left"/>
        <w:tabs>
          <w:tab w:pos="666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position w:val="1"/>
        </w:rPr>
        <w:t>1</w:t>
        <w:tab/>
      </w:r>
      <w:r>
        <w:rPr>
          <w:rFonts w:ascii="Arial" w:hAnsi="Arial" w:cs="Arial" w:eastAsia="Arial"/>
          <w:sz w:val="7"/>
          <w:szCs w:val="7"/>
          <w:spacing w:val="6"/>
          <w:position w:val="-1"/>
        </w:rPr>
        <w:t>0..</w:t>
      </w:r>
      <w:r>
        <w:rPr>
          <w:rFonts w:ascii="Arial" w:hAnsi="Arial" w:cs="Arial" w:eastAsia="Arial"/>
          <w:sz w:val="7"/>
          <w:szCs w:val="7"/>
          <w:spacing w:val="0"/>
          <w:position w:val="-1"/>
        </w:rPr>
        <w:t>*</w:t>
      </w:r>
      <w:r>
        <w:rPr>
          <w:rFonts w:ascii="Arial" w:hAnsi="Arial" w:cs="Arial" w:eastAsia="Arial"/>
          <w:sz w:val="7"/>
          <w:szCs w:val="7"/>
          <w:spacing w:val="-13"/>
          <w:position w:val="-1"/>
        </w:rPr>
        <w:t> </w:t>
      </w:r>
      <w:r>
        <w:rPr>
          <w:rFonts w:ascii="Arial" w:hAnsi="Arial" w:cs="Arial" w:eastAsia="Arial"/>
          <w:sz w:val="7"/>
          <w:szCs w:val="7"/>
          <w:spacing w:val="0"/>
          <w:position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2246" w:right="3583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spacing w:before="95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exerc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4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9" w:lineRule="exact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7"/>
        </w:rPr>
        <w:t>pon</w:t>
      </w:r>
      <w:r>
        <w:rPr>
          <w:rFonts w:ascii="Arial" w:hAnsi="Arial" w:cs="Arial" w:eastAsia="Arial"/>
          <w:sz w:val="7"/>
          <w:szCs w:val="7"/>
          <w:spacing w:val="0"/>
        </w:rPr>
        <w:t>d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7" w:after="0" w:line="280" w:lineRule="exact"/>
        <w:jc w:val="left"/>
        <w:rPr>
          <w:sz w:val="28"/>
          <w:szCs w:val="28"/>
        </w:rPr>
      </w:pPr>
      <w:rPr/>
      <w:r>
        <w:rPr/>
        <w:br w:type="column"/>
      </w:r>
      <w:r>
        <w:rPr>
          <w:sz w:val="28"/>
          <w:szCs w:val="28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3" w:equalWidth="0">
            <w:col w:w="5927" w:space="4357"/>
            <w:col w:w="184" w:space="362"/>
            <w:col w:w="1510"/>
          </w:cols>
        </w:sectPr>
      </w:pPr>
      <w:rPr/>
    </w:p>
    <w:p>
      <w:pPr>
        <w:spacing w:before="3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530" w:right="-49"/>
        <w:jc w:val="left"/>
        <w:tabs>
          <w:tab w:pos="800" w:val="left"/>
          <w:tab w:pos="128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Etap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240" w:lineRule="auto"/>
        <w:ind w:left="389" w:right="491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spacing w:before="13" w:after="0" w:line="240" w:lineRule="auto"/>
        <w:ind w:left="-25" w:right="-45"/>
        <w:jc w:val="center"/>
        <w:tabs>
          <w:tab w:pos="200" w:val="left"/>
          <w:tab w:pos="72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Activit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é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   </w:t>
      </w:r>
      <w:r>
        <w:rPr>
          <w:rFonts w:ascii="Arial" w:hAnsi="Arial" w:cs="Arial" w:eastAsia="Arial"/>
          <w:sz w:val="7"/>
          <w:szCs w:val="7"/>
          <w:spacing w:val="6"/>
          <w:w w:val="100"/>
        </w:rPr>
        <w:t>0..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  <w:r>
        <w:rPr>
          <w:rFonts w:ascii="Arial" w:hAnsi="Arial" w:cs="Arial" w:eastAsia="Arial"/>
          <w:sz w:val="7"/>
          <w:szCs w:val="7"/>
          <w:spacing w:val="-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7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-Libellé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/>
        <w:br w:type="column"/>
      </w:r>
      <w:r>
        <w:rPr>
          <w:sz w:val="24"/>
          <w:szCs w:val="24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Instrumen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5" w:lineRule="exact"/>
        <w:ind w:right="-49"/>
        <w:jc w:val="left"/>
        <w:tabs>
          <w:tab w:pos="2060" w:val="left"/>
          <w:tab w:pos="280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  <w:position w:val="-2"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  <w:position w:val="-2"/>
        </w:rPr>
        <w:t>     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  <w:position w:val="-2"/>
        </w:rPr>
        <w:t>HabitatHomm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  <w:position w:val="-2"/>
        </w:rPr>
        <w:t>     </w:t>
      </w:r>
      <w:r>
        <w:rPr>
          <w:rFonts w:ascii="Arial" w:hAnsi="Arial" w:cs="Arial" w:eastAsia="Arial"/>
          <w:sz w:val="6"/>
          <w:szCs w:val="6"/>
          <w:spacing w:val="-7"/>
          <w:w w:val="100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-7"/>
          <w:w w:val="100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-7"/>
          <w:w w:val="100"/>
          <w:b/>
          <w:bCs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position w:val="-2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00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00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  <w:position w:val="-2"/>
        </w:rPr>
        <w:t>HabitatMoustiqu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  <w:position w:val="-2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  <w:position w:val="-2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position w:val="-2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position w:val="0"/>
        </w:rPr>
      </w:r>
    </w:p>
    <w:p>
      <w:pPr>
        <w:spacing w:before="51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7"/>
        </w:rPr>
        <w:t>matur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2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5" w:equalWidth="0">
            <w:col w:w="1296" w:space="640"/>
            <w:col w:w="978" w:space="349"/>
            <w:col w:w="765" w:space="1811"/>
            <w:col w:w="2811" w:space="2259"/>
            <w:col w:w="1431"/>
          </w:cols>
        </w:sectPr>
      </w:pPr>
      <w:rPr/>
    </w:p>
    <w:p>
      <w:pPr>
        <w:spacing w:before="59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1..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0" w:after="0" w:line="73" w:lineRule="exact"/>
        <w:ind w:right="-51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6"/>
        </w:rPr>
        <w:t>1..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0"/>
        </w:rPr>
        <w:t> </w:t>
      </w:r>
      <w:r>
        <w:rPr>
          <w:rFonts w:ascii="Arial" w:hAnsi="Arial" w:cs="Arial" w:eastAsia="Arial"/>
          <w:sz w:val="7"/>
          <w:szCs w:val="7"/>
          <w:spacing w:val="1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04"/>
          <w:position w:val="1"/>
        </w:rPr>
        <w:t>-Temporalit</w:t>
      </w:r>
      <w:r>
        <w:rPr>
          <w:rFonts w:ascii="Arial" w:hAnsi="Arial" w:cs="Arial" w:eastAsia="Arial"/>
          <w:sz w:val="6"/>
          <w:szCs w:val="6"/>
          <w:spacing w:val="0"/>
          <w:w w:val="104"/>
          <w:position w:val="1"/>
        </w:rPr>
        <w:t>é</w:t>
      </w:r>
      <w:r>
        <w:rPr>
          <w:rFonts w:ascii="Arial" w:hAnsi="Arial" w:cs="Arial" w:eastAsia="Arial"/>
          <w:sz w:val="6"/>
          <w:szCs w:val="6"/>
          <w:spacing w:val="-12"/>
          <w:w w:val="100"/>
          <w:position w:val="1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position w:val="0"/>
        </w:rPr>
      </w:r>
    </w:p>
    <w:p>
      <w:pPr>
        <w:spacing w:before="27" w:after="0" w:line="240" w:lineRule="auto"/>
        <w:ind w:right="-20"/>
        <w:jc w:val="left"/>
        <w:tabs>
          <w:tab w:pos="420" w:val="left"/>
        </w:tabs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  <w:tab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*</w:t>
      </w:r>
    </w:p>
    <w:p>
      <w:pPr>
        <w:spacing w:before="40" w:after="0" w:line="79" w:lineRule="exact"/>
        <w:ind w:left="47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5"/>
        </w:rPr>
        <w:t>es</w:t>
      </w:r>
      <w:r>
        <w:rPr>
          <w:rFonts w:ascii="Arial" w:hAnsi="Arial" w:cs="Arial" w:eastAsia="Arial"/>
          <w:sz w:val="7"/>
          <w:szCs w:val="7"/>
          <w:spacing w:val="0"/>
        </w:rPr>
        <w:t>t</w:t>
      </w:r>
      <w:r>
        <w:rPr>
          <w:rFonts w:ascii="Arial" w:hAnsi="Arial" w:cs="Arial" w:eastAsia="Arial"/>
          <w:sz w:val="7"/>
          <w:szCs w:val="7"/>
          <w:spacing w:val="0"/>
        </w:rPr>
        <w:t> </w:t>
      </w:r>
      <w:r>
        <w:rPr>
          <w:rFonts w:ascii="Arial" w:hAnsi="Arial" w:cs="Arial" w:eastAsia="Arial"/>
          <w:sz w:val="7"/>
          <w:szCs w:val="7"/>
          <w:spacing w:val="-9"/>
        </w:rPr>
        <w:t> </w:t>
      </w:r>
      <w:r>
        <w:rPr>
          <w:rFonts w:ascii="Arial" w:hAnsi="Arial" w:cs="Arial" w:eastAsia="Arial"/>
          <w:sz w:val="7"/>
          <w:szCs w:val="7"/>
          <w:spacing w:val="5"/>
        </w:rPr>
        <w:t>effectu</w:t>
      </w:r>
      <w:r>
        <w:rPr>
          <w:rFonts w:ascii="Arial" w:hAnsi="Arial" w:cs="Arial" w:eastAsia="Arial"/>
          <w:sz w:val="7"/>
          <w:szCs w:val="7"/>
          <w:spacing w:val="0"/>
        </w:rPr>
        <w:t>é</w:t>
      </w:r>
      <w:r>
        <w:rPr>
          <w:rFonts w:ascii="Arial" w:hAnsi="Arial" w:cs="Arial" w:eastAsia="Arial"/>
          <w:sz w:val="7"/>
          <w:szCs w:val="7"/>
          <w:spacing w:val="-14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3" w:equalWidth="0">
            <w:col w:w="1458" w:space="321"/>
            <w:col w:w="568" w:space="400"/>
            <w:col w:w="9593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54" w:after="0" w:line="240" w:lineRule="auto"/>
        <w:ind w:left="1213" w:right="-20"/>
        <w:jc w:val="left"/>
        <w:tabs>
          <w:tab w:pos="29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activit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é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anthropiqu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activit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é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right="-20"/>
        <w:jc w:val="righ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</w:t>
      </w:r>
      <w:r>
        <w:rPr>
          <w:rFonts w:ascii="Arial" w:hAnsi="Arial" w:cs="Arial" w:eastAsia="Arial"/>
          <w:sz w:val="6"/>
          <w:szCs w:val="6"/>
          <w:spacing w:val="-2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2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non-anthropiqu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</w:t>
      </w:r>
      <w:r>
        <w:rPr>
          <w:rFonts w:ascii="Arial" w:hAnsi="Arial" w:cs="Arial" w:eastAsia="Arial"/>
          <w:sz w:val="6"/>
          <w:szCs w:val="6"/>
          <w:spacing w:val="-2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2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Zon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urbain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</w:t>
      </w:r>
      <w:r>
        <w:rPr>
          <w:rFonts w:ascii="Arial" w:hAnsi="Arial" w:cs="Arial" w:eastAsia="Arial"/>
          <w:sz w:val="6"/>
          <w:szCs w:val="6"/>
          <w:spacing w:val="-8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8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Zon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rural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8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8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végétatio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49"/>
        <w:jc w:val="lef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8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8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  <w:u w:val="single" w:color="000000"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2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04"/>
        </w:rPr>
        <w:t>-qualit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é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4"/>
        </w:rPr>
        <w:t>-Salinité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04"/>
        </w:rPr>
        <w:t>-végétatio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n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6"/>
          <w:w w:val="104"/>
        </w:rPr>
        <w:t>-eta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t</w:t>
      </w:r>
      <w:r>
        <w:rPr>
          <w:rFonts w:ascii="Arial" w:hAnsi="Arial" w:cs="Arial" w:eastAsia="Arial"/>
          <w:sz w:val="6"/>
          <w:szCs w:val="6"/>
          <w:spacing w:val="-11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04"/>
        </w:rPr>
        <w:t>-pollutio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n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68" w:lineRule="exact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04"/>
        </w:rPr>
        <w:t>-profondeu</w:t>
      </w:r>
      <w:r>
        <w:rPr>
          <w:rFonts w:ascii="Arial" w:hAnsi="Arial" w:cs="Arial" w:eastAsia="Arial"/>
          <w:sz w:val="6"/>
          <w:szCs w:val="6"/>
          <w:spacing w:val="0"/>
          <w:w w:val="104"/>
        </w:rPr>
        <w:t>r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7" w:after="0" w:line="280" w:lineRule="exact"/>
        <w:jc w:val="left"/>
        <w:rPr>
          <w:sz w:val="28"/>
          <w:szCs w:val="28"/>
        </w:rPr>
      </w:pPr>
      <w:rPr/>
      <w:r>
        <w:rPr/>
        <w:br w:type="column"/>
      </w:r>
      <w:r>
        <w:rPr>
          <w:sz w:val="28"/>
          <w:szCs w:val="28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habit</w:t>
      </w:r>
      <w:r>
        <w:rPr>
          <w:rFonts w:ascii="Arial" w:hAnsi="Arial" w:cs="Arial" w:eastAsia="Arial"/>
          <w:sz w:val="7"/>
          <w:szCs w:val="7"/>
          <w:spacing w:val="0"/>
        </w:rPr>
        <w:t>e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6" w:equalWidth="0">
            <w:col w:w="3481" w:space="1654"/>
            <w:col w:w="765" w:space="405"/>
            <w:col w:w="766" w:space="327"/>
            <w:col w:w="766" w:space="405"/>
            <w:col w:w="765" w:space="1494"/>
            <w:col w:w="1512"/>
          </w:cols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4" w:after="0" w:line="68" w:lineRule="exact"/>
        <w:ind w:left="101" w:right="-20"/>
        <w:jc w:val="left"/>
        <w:tabs>
          <w:tab w:pos="2240" w:val="left"/>
          <w:tab w:pos="300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activit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é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industriell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1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>   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activit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é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1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1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6"/>
          <w:w w:val="104"/>
          <w:b/>
          <w:bCs/>
          <w:u w:val="single" w:color="000000"/>
        </w:rPr>
        <w:t>agricol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93" w:after="0" w:line="240" w:lineRule="auto"/>
        <w:ind w:right="33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68" w:lineRule="exact"/>
        <w:ind w:right="-20"/>
        <w:jc w:val="right"/>
        <w:tabs>
          <w:tab w:pos="76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temporair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4" w:after="0" w:line="240" w:lineRule="auto"/>
        <w:ind w:left="6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3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4"/>
          <w:b/>
          <w:bCs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" w:after="0" w:line="240" w:lineRule="auto"/>
        <w:ind w:right="-20"/>
        <w:jc w:val="left"/>
        <w:tabs>
          <w:tab w:pos="240" w:val="left"/>
          <w:tab w:pos="78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04"/>
          <w:b/>
          <w:bCs/>
        </w:rPr>
      </w:r>
      <w:r>
        <w:rPr>
          <w:rFonts w:ascii="Arial" w:hAnsi="Arial" w:cs="Arial" w:eastAsia="Arial"/>
          <w:sz w:val="6"/>
          <w:szCs w:val="6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04"/>
          <w:b/>
          <w:bCs/>
          <w:u w:val="single" w:color="000000"/>
        </w:rPr>
        <w:t>pérenn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4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  <w:cols w:num="2" w:equalWidth="0">
            <w:col w:w="8906" w:space="796"/>
            <w:col w:w="2638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88.495117pt;margin-top:84.039001pt;width:13.9552pt;height:199.571644pt;mso-position-horizontal-relative:page;mso-position-vertical-relative:page;z-index:-5575" type="#_x0000_t202" filled="f" stroked="f">
            <v:textbox inset="0,0,0,0" style="layout-flow:vertical">
              <w:txbxContent>
                <w:p>
                  <w:pPr>
                    <w:spacing w:before="0" w:after="0" w:line="255" w:lineRule="exact"/>
                    <w:ind w:left="20" w:right="-56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i/>
                    </w:rPr>
                    <w:t>4.1.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56"/>
                      <w:w w:val="100"/>
                      <w:i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i/>
                    </w:rPr>
                    <w:t>Compréhension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5"/>
                      <w:w w:val="100"/>
                      <w:i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i/>
                    </w:rPr>
                    <w:t>de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  <w:i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i/>
                    </w:rPr>
                    <w:t>la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5"/>
                      <w:w w:val="100"/>
                      <w:i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i/>
                    </w:rPr>
                    <w:t>problématique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88.495117pt;margin-top:525.627991pt;width:13.9552pt;height:13.955201pt;mso-position-horizontal-relative:page;mso-position-vertical-relative:page;z-index:-5574" type="#_x0000_t202" filled="f" stroked="f">
            <v:textbox inset="0,0,0,0" style="layout-flow:vertical">
              <w:txbxContent>
                <w:p>
                  <w:pPr>
                    <w:spacing w:before="0" w:after="0" w:line="255" w:lineRule="exact"/>
                    <w:ind w:left="20" w:right="-56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23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sz w:val="20"/>
          <w:szCs w:val="2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51" w:after="0" w:line="79" w:lineRule="exact"/>
        <w:ind w:right="366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6"/>
        </w:rPr>
        <w:t>0..</w:t>
      </w:r>
      <w:r>
        <w:rPr>
          <w:rFonts w:ascii="Arial" w:hAnsi="Arial" w:cs="Arial" w:eastAsia="Arial"/>
          <w:sz w:val="7"/>
          <w:szCs w:val="7"/>
          <w:spacing w:val="0"/>
        </w:rPr>
        <w:t>*</w:t>
      </w:r>
      <w:r>
        <w:rPr>
          <w:rFonts w:ascii="Arial" w:hAnsi="Arial" w:cs="Arial" w:eastAsia="Arial"/>
          <w:sz w:val="7"/>
          <w:szCs w:val="7"/>
          <w:spacing w:val="-13"/>
        </w:rPr>
        <w:t> </w:t>
      </w:r>
      <w:r>
        <w:rPr>
          <w:rFonts w:ascii="Arial" w:hAnsi="Arial" w:cs="Arial" w:eastAsia="Arial"/>
          <w:sz w:val="7"/>
          <w:szCs w:val="7"/>
          <w:spacing w:val="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323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08.856232pt;margin-top:-458.782928pt;width:604.553383pt;height:382.421614pt;mso-position-horizontal-relative:page;mso-position-vertical-relative:paragraph;z-index:-5576" coordorigin="2177,-9176" coordsize="12091,7648">
            <v:group style="position:absolute;left:4015;top:-7456;width:765;height:546" coordorigin="4015,-7456" coordsize="765,546">
              <v:shape style="position:absolute;left:4015;top:-7456;width:765;height:546" coordorigin="4015,-7456" coordsize="765,546" path="m4015,-7456l4780,-7456,4780,-6910,4015,-6910,4015,-7456xe" filled="f" stroked="t" strokeweight=".390105pt" strokecolor="#000000">
                <v:path arrowok="t"/>
              </v:shape>
            </v:group>
            <v:group style="position:absolute;left:6396;top:-7456;width:765;height:546" coordorigin="6396,-7456" coordsize="765,546">
              <v:shape style="position:absolute;left:6396;top:-7456;width:765;height:546" coordorigin="6396,-7456" coordsize="765,546" path="m6396,-7456l7161,-7456,7161,-6910,6396,-6910,6396,-7456xe" filled="f" stroked="t" strokeweight=".390105pt" strokecolor="#000000">
                <v:path arrowok="t"/>
              </v:shape>
            </v:group>
            <v:group style="position:absolute;left:4890;top:-7222;width:1499;height:2" coordorigin="4890,-7222" coordsize="1499,2">
              <v:shape style="position:absolute;left:4890;top:-7222;width:1499;height:2" coordorigin="4890,-7222" coordsize="1499,0" path="m4890,-7222l6388,-7222e" filled="f" stroked="t" strokeweight=".390105pt" strokecolor="#000000">
                <v:path arrowok="t"/>
              </v:shape>
            </v:group>
            <v:group style="position:absolute;left:4780;top:-7253;width:109;height:59" coordorigin="4780,-7253" coordsize="109,59">
              <v:shape style="position:absolute;left:4780;top:-7253;width:109;height:59" coordorigin="4780,-7253" coordsize="109,59" path="m4780,-7222l4831,-7195,4890,-7222,4831,-7253,4780,-7222xe" filled="f" stroked="t" strokeweight=".390105pt" strokecolor="#000000">
                <v:path arrowok="t"/>
              </v:shape>
            </v:group>
            <v:group style="position:absolute;left:5225;top:-9172;width:765;height:429" coordorigin="5225,-9172" coordsize="765,429">
              <v:shape style="position:absolute;left:5225;top:-9172;width:765;height:429" coordorigin="5225,-9172" coordsize="765,429" path="m5225,-9172l5990,-9172,5990,-8743,5225,-8743,5225,-9172xe" filled="f" stroked="t" strokeweight=".390105pt" strokecolor="#000000">
                <v:path arrowok="t"/>
              </v:shape>
            </v:group>
            <v:group style="position:absolute;left:5225;top:-8236;width:765;height:429" coordorigin="5225,-8236" coordsize="765,429">
              <v:shape style="position:absolute;left:5225;top:-8236;width:765;height:429" coordorigin="5225,-8236" coordsize="765,429" path="m5225,-8236l5990,-8236,5990,-7807,5225,-7807,5225,-8236xe" filled="f" stroked="t" strokeweight=".390105pt" strokecolor="#000000">
                <v:path arrowok="t"/>
              </v:shape>
            </v:group>
            <v:group style="position:absolute;left:5577;top:-8743;width:2;height:507" coordorigin="5577,-8743" coordsize="2,507">
              <v:shape style="position:absolute;left:5577;top:-8743;width:2;height:507" coordorigin="5577,-8743" coordsize="0,507" path="m5577,-8743l5577,-8236e" filled="f" stroked="t" strokeweight=".195056pt" strokecolor="#000000">
                <v:path arrowok="t"/>
              </v:shape>
            </v:group>
            <v:group style="position:absolute;left:4780;top:-7807;width:445;height:351" coordorigin="4780,-7807" coordsize="445,351">
              <v:shape style="position:absolute;left:4780;top:-7807;width:445;height:351" coordorigin="4780,-7807" coordsize="445,351" path="m5225,-7807l4780,-7456e" filled="f" stroked="t" strokeweight=".195056pt" strokecolor="#000000">
                <v:path arrowok="t"/>
              </v:shape>
            </v:group>
            <v:group style="position:absolute;left:5174;top:-7807;width:51;height:43" coordorigin="5174,-7807" coordsize="51,43">
              <v:shape style="position:absolute;left:5174;top:-7807;width:51;height:43" coordorigin="5174,-7807" coordsize="51,43" path="m5225,-7807l5174,-7803,5202,-7764,5225,-7807e" filled="t" fillcolor="#FFFFFF" stroked="f">
                <v:path arrowok="t"/>
                <v:fill/>
              </v:shape>
            </v:group>
            <v:group style="position:absolute;left:5174;top:-7807;width:51;height:43" coordorigin="5174,-7807" coordsize="51,43">
              <v:shape style="position:absolute;left:5174;top:-7807;width:51;height:43" coordorigin="5174,-7807" coordsize="51,43" path="m5225,-7807l5174,-7803,5202,-7764,5225,-7807xe" filled="f" stroked="t" strokeweight=".195056pt" strokecolor="#000000">
                <v:path arrowok="t"/>
              </v:shape>
            </v:group>
            <v:group style="position:absolute;left:5990;top:-7807;width:406;height:351" coordorigin="5990,-7807" coordsize="406,351">
              <v:shape style="position:absolute;left:5990;top:-7807;width:406;height:351" coordorigin="5990,-7807" coordsize="406,351" path="m5990,-7807l6396,-7456e" filled="f" stroked="t" strokeweight=".195056pt" strokecolor="#000000">
                <v:path arrowok="t"/>
              </v:shape>
            </v:group>
            <v:group style="position:absolute;left:5990;top:-7807;width:47;height:47" coordorigin="5990,-7807" coordsize="47,47">
              <v:shape style="position:absolute;left:5990;top:-7807;width:47;height:47" coordorigin="5990,-7807" coordsize="47,47" path="m5990,-7807l6010,-7760,6037,-7799,5990,-7807e" filled="t" fillcolor="#FFFFFF" stroked="f">
                <v:path arrowok="t"/>
                <v:fill/>
              </v:shape>
            </v:group>
            <v:group style="position:absolute;left:5990;top:-7807;width:47;height:47" coordorigin="5990,-7807" coordsize="47,47">
              <v:shape style="position:absolute;left:5990;top:-7807;width:47;height:47" coordorigin="5990,-7807" coordsize="47,47" path="m5990,-7807l6010,-7760,6037,-7799,5990,-7807xe" filled="f" stroked="t" strokeweight=".195056pt" strokecolor="#000000">
                <v:path arrowok="t"/>
              </v:shape>
            </v:group>
            <v:group style="position:absolute;left:4788;top:-7417;width:1608;height:2" coordorigin="4788,-7417" coordsize="1608,2">
              <v:shape style="position:absolute;left:4788;top:-7417;width:1608;height:2" coordorigin="4788,-7417" coordsize="1608,0" path="m6396,-7417l4788,-7417e" filled="f" stroked="t" strokeweight=".195056pt" strokecolor="#000000">
                <v:path arrowok="t"/>
                <v:stroke dashstyle="dash"/>
              </v:shape>
            </v:group>
            <v:group style="position:absolute;left:4015;top:-6130;width:765;height:546" coordorigin="4015,-6130" coordsize="765,546">
              <v:shape style="position:absolute;left:4015;top:-6130;width:765;height:546" coordorigin="4015,-6130" coordsize="765,546" path="m4015,-6130l4780,-6130,4780,-5585,4015,-5585,4015,-6130xe" filled="f" stroked="t" strokeweight=".390105pt" strokecolor="#000000">
                <v:path arrowok="t"/>
              </v:shape>
            </v:group>
            <v:group style="position:absolute;left:4015;top:-4883;width:765;height:546" coordorigin="4015,-4883" coordsize="765,546">
              <v:shape style="position:absolute;left:4015;top:-4883;width:765;height:546" coordorigin="4015,-4883" coordsize="765,546" path="m4015,-4883l4780,-4883,4780,-4337,4015,-4337,4015,-4883xe" filled="f" stroked="t" strokeweight=".390105pt" strokecolor="#000000">
                <v:path arrowok="t"/>
              </v:shape>
            </v:group>
            <v:group style="position:absolute;left:4398;top:-5585;width:8;height:702" coordorigin="4398,-5585" coordsize="8,702">
              <v:shape style="position:absolute;left:4398;top:-5585;width:8;height:702" coordorigin="4398,-5585" coordsize="8,702" path="m4406,-5585l4398,-4883e" filled="f" stroked="t" strokeweight=".390105pt" strokecolor="#000000">
                <v:path arrowok="t"/>
              </v:shape>
            </v:group>
            <v:group style="position:absolute;left:2610;top:-4883;width:765;height:546" coordorigin="2610,-4883" coordsize="765,546">
              <v:shape style="position:absolute;left:2610;top:-4883;width:765;height:546" coordorigin="2610,-4883" coordsize="765,546" path="m2610,-4883l3375,-4883,3375,-4337,2610,-4337,2610,-4883xe" filled="f" stroked="t" strokeweight=".390105pt" strokecolor="#000000">
                <v:path arrowok="t"/>
              </v:shape>
            </v:group>
            <v:group style="position:absolute;left:3375;top:-4653;width:523;height:2" coordorigin="3375,-4653" coordsize="523,2">
              <v:shape style="position:absolute;left:3375;top:-4653;width:523;height:2" coordorigin="3375,-4653" coordsize="523,0" path="m3898,-4653l3375,-4653e" filled="f" stroked="t" strokeweight=".390105pt" strokecolor="#000000">
                <v:path arrowok="t"/>
              </v:shape>
            </v:group>
            <v:group style="position:absolute;left:3898;top:-4684;width:109;height:58" coordorigin="3898,-4684" coordsize="109,58">
              <v:shape style="position:absolute;left:3898;top:-4684;width:109;height:58" coordorigin="3898,-4684" coordsize="109,58" path="m4008,-4653l3953,-4684,3898,-4653,3953,-4625,4008,-4653xe" filled="f" stroked="t" strokeweight=".390105pt" strokecolor="#000000">
                <v:path arrowok="t"/>
              </v:shape>
            </v:group>
            <v:group style="position:absolute;left:4780;top:-4766;width:172;height:2" coordorigin="4780,-4766" coordsize="172,2">
              <v:shape style="position:absolute;left:4780;top:-4766;width:172;height:2" coordorigin="4780,-4766" coordsize="172,0" path="m4780,-4766l4952,-4766e" filled="f" stroked="t" strokeweight=".195056pt" strokecolor="#000000">
                <v:path arrowok="t"/>
              </v:shape>
            </v:group>
            <v:group style="position:absolute;left:4952;top:-5428;width:2;height:663" coordorigin="4952,-5428" coordsize="2,663">
              <v:shape style="position:absolute;left:4952;top:-5428;width:2;height:663" coordorigin="4952,-5428" coordsize="0,663" path="m4952,-4766l4952,-5428e" filled="f" stroked="t" strokeweight=".195056pt" strokecolor="#000000">
                <v:path arrowok="t"/>
              </v:shape>
            </v:group>
            <v:group style="position:absolute;left:4952;top:-5428;width:3395;height:2" coordorigin="4952,-5428" coordsize="3395,2">
              <v:shape style="position:absolute;left:4952;top:-5428;width:3395;height:2" coordorigin="4952,-5428" coordsize="3395,0" path="m4952,-5428l8348,-5428e" filled="f" stroked="t" strokeweight=".195056pt" strokecolor="#000000">
                <v:path arrowok="t"/>
              </v:shape>
            </v:group>
            <v:group style="position:absolute;left:8348;top:-8002;width:2;height:2574" coordorigin="8348,-8002" coordsize="2,2574">
              <v:shape style="position:absolute;left:8348;top:-8002;width:2;height:2574" coordorigin="8348,-8002" coordsize="0,2574" path="m8348,-5428l8348,-8002e" filled="f" stroked="t" strokeweight=".195056pt" strokecolor="#000000">
                <v:path arrowok="t"/>
              </v:shape>
            </v:group>
            <v:group style="position:absolute;left:10650;top:-3713;width:765;height:585" coordorigin="10650,-3713" coordsize="765,585">
              <v:shape style="position:absolute;left:10650;top:-3713;width:765;height:585" coordorigin="10650,-3713" coordsize="765,585" path="m10650,-3713l11415,-3713,11415,-3128,10650,-3128,10650,-3713xe" filled="f" stroked="t" strokeweight=".390105pt" strokecolor="#000000">
                <v:path arrowok="t"/>
              </v:shape>
            </v:group>
            <v:group style="position:absolute;left:10221;top:-2465;width:765;height:663" coordorigin="10221,-2465" coordsize="765,663">
              <v:shape style="position:absolute;left:10221;top:-2465;width:765;height:663" coordorigin="10221,-2465" coordsize="765,663" path="m10221,-2465l10986,-2465,10986,-1802,10221,-1802,10221,-2465xe" filled="f" stroked="t" strokeweight=".390105pt" strokecolor="#000000">
                <v:path arrowok="t"/>
              </v:shape>
            </v:group>
            <v:group style="position:absolute;left:10986;top:-3128;width:16;height:663" coordorigin="10986,-3128" coordsize="16,663">
              <v:shape style="position:absolute;left:10986;top:-3128;width:16;height:663" coordorigin="10986,-3128" coordsize="16,663" path="m11002,-3128l10986,-2465e" filled="f" stroked="t" strokeweight=".195056pt" strokecolor="#000000">
                <v:path arrowok="t"/>
              </v:shape>
            </v:group>
            <v:group style="position:absolute;left:10978;top:-3128;width:47;height:47" coordorigin="10978,-3128" coordsize="47,47">
              <v:shape style="position:absolute;left:10978;top:-3128;width:47;height:47" coordorigin="10978,-3128" coordsize="47,47" path="m11002,-3128l10978,-3081,11025,-3081,11002,-3128e" filled="t" fillcolor="#FFFFFF" stroked="f">
                <v:path arrowok="t"/>
                <v:fill/>
              </v:shape>
            </v:group>
            <v:group style="position:absolute;left:10978;top:-3128;width:47;height:47" coordorigin="10978,-3128" coordsize="47,47">
              <v:shape style="position:absolute;left:10978;top:-3128;width:47;height:47" coordorigin="10978,-3128" coordsize="47,47" path="m11002,-3128l10978,-3081,11025,-3081,11002,-3128xe" filled="f" stroked="t" strokeweight=".195056pt" strokecolor="#000000">
                <v:path arrowok="t"/>
              </v:shape>
            </v:group>
            <v:group style="position:absolute;left:11782;top:-2504;width:781;height:663" coordorigin="11782,-2504" coordsize="781,663">
              <v:shape style="position:absolute;left:11782;top:-2504;width:781;height:663" coordorigin="11782,-2504" coordsize="781,663" path="m11782,-2504l12563,-2504,12563,-1841,11782,-1841,11782,-2504xe" filled="f" stroked="t" strokeweight=".390105pt" strokecolor="#000000">
                <v:path arrowok="t"/>
              </v:shape>
            </v:group>
            <v:group style="position:absolute;left:11415;top:-3128;width:367;height:624" coordorigin="11415,-3128" coordsize="367,624">
              <v:shape style="position:absolute;left:11415;top:-3128;width:367;height:624" coordorigin="11415,-3128" coordsize="367,624" path="m11415,-3128l11782,-2504e" filled="f" stroked="t" strokeweight=".195056pt" strokecolor="#000000">
                <v:path arrowok="t"/>
              </v:shape>
            </v:group>
            <v:group style="position:absolute;left:11415;top:-3128;width:43;height:47" coordorigin="11415,-3128" coordsize="43,47">
              <v:shape style="position:absolute;left:11415;top:-3128;width:43;height:47" coordorigin="11415,-3128" coordsize="43,47" path="m11415,-3128l11415,-3081,11458,-3104,11415,-3128e" filled="t" fillcolor="#FFFFFF" stroked="f">
                <v:path arrowok="t"/>
                <v:fill/>
              </v:shape>
            </v:group>
            <v:group style="position:absolute;left:11415;top:-3128;width:43;height:47" coordorigin="11415,-3128" coordsize="43,47">
              <v:shape style="position:absolute;left:11415;top:-3128;width:43;height:47" coordorigin="11415,-3128" coordsize="43,47" path="m11415,-3128l11415,-3081,11458,-3104,11415,-3128xe" filled="f" stroked="t" strokeweight=".195056pt" strokecolor="#000000">
                <v:path arrowok="t"/>
              </v:shape>
            </v:group>
            <v:group style="position:absolute;left:12289;top:-5974;width:765;height:546" coordorigin="12289,-5974" coordsize="765,546">
              <v:shape style="position:absolute;left:12289;top:-5974;width:765;height:546" coordorigin="12289,-5974" coordsize="765,546" path="m12289,-5974l13054,-5974,13054,-5428,12289,-5428,12289,-5974xe" filled="f" stroked="t" strokeweight=".390105pt" strokecolor="#000000">
                <v:path arrowok="t"/>
              </v:shape>
            </v:group>
            <v:group style="position:absolute;left:12797;top:-5428;width:2;height:3899" coordorigin="12797,-5428" coordsize="2,3899">
              <v:shape style="position:absolute;left:12797;top:-5428;width:2;height:3899" coordorigin="12797,-5428" coordsize="0,3899" path="m12797,-5428l12797,-1529e" filled="f" stroked="t" strokeweight=".195056pt" strokecolor="#000000">
                <v:path arrowok="t"/>
              </v:shape>
            </v:group>
            <v:group style="position:absolute;left:10728;top:-1529;width:2069;height:2" coordorigin="10728,-1529" coordsize="2069,2">
              <v:shape style="position:absolute;left:10728;top:-1529;width:2069;height:2" coordorigin="10728,-1529" coordsize="2069,0" path="m12797,-1529l10728,-1529e" filled="f" stroked="t" strokeweight=".195056pt" strokecolor="#000000">
                <v:path arrowok="t"/>
              </v:shape>
            </v:group>
            <v:group style="position:absolute;left:10728;top:-1802;width:2;height:273" coordorigin="10728,-1802" coordsize="2,273">
              <v:shape style="position:absolute;left:10728;top:-1802;width:2;height:273" coordorigin="10728,-1802" coordsize="0,273" path="m10728,-1529l10728,-1802e" filled="f" stroked="t" strokeweight=".195056pt" strokecolor="#000000">
                <v:path arrowok="t"/>
              </v:shape>
            </v:group>
            <v:group style="position:absolute;left:12289;top:-6715;width:765;height:546" coordorigin="12289,-6715" coordsize="765,546">
              <v:shape style="position:absolute;left:12289;top:-6715;width:765;height:546" coordorigin="12289,-6715" coordsize="765,546" path="m12289,-6715l13054,-6715,13054,-6169,12289,-6169,12289,-6715xe" filled="f" stroked="t" strokeweight=".390105pt" strokecolor="#000000">
                <v:path arrowok="t"/>
              </v:shape>
            </v:group>
            <v:group style="position:absolute;left:13499;top:-6715;width:765;height:546" coordorigin="13499,-6715" coordsize="765,546">
              <v:shape style="position:absolute;left:13499;top:-6715;width:765;height:546" coordorigin="13499,-6715" coordsize="765,546" path="m13499,-6715l14264,-6715,14264,-6169,13499,-6169,13499,-6715xe" filled="f" stroked="t" strokeweight=".390105pt" strokecolor="#000000">
                <v:path arrowok="t"/>
              </v:shape>
            </v:group>
            <v:group style="position:absolute;left:13039;top:-6481;width:429;height:2" coordorigin="13039,-6481" coordsize="429,2">
              <v:shape style="position:absolute;left:13039;top:-6481;width:429;height:2" coordorigin="13039,-6481" coordsize="429,0" path="m13468,-6481l13039,-6481e" filled="f" stroked="t" strokeweight=".195056pt" strokecolor="#000000">
                <v:path arrowok="t"/>
              </v:shape>
            </v:group>
            <v:group style="position:absolute;left:10830;top:-6715;width:773;height:546" coordorigin="10830,-6715" coordsize="773,546">
              <v:shape style="position:absolute;left:10830;top:-6715;width:773;height:546" coordorigin="10830,-6715" coordsize="773,546" path="m10830,-6715l11603,-6715,11603,-6169,10830,-6169,10830,-6715xe" filled="f" stroked="t" strokeweight=".390105pt" strokecolor="#000000">
                <v:path arrowok="t"/>
              </v:shape>
            </v:group>
            <v:group style="position:absolute;left:11595;top:-6481;width:663;height:2" coordorigin="11595,-6481" coordsize="663,2">
              <v:shape style="position:absolute;left:11595;top:-6481;width:663;height:2" coordorigin="11595,-6481" coordsize="663,0" path="m12258,-6481l11595,-6481e" filled="f" stroked="t" strokeweight=".195056pt" strokecolor="#000000">
                <v:path arrowok="t"/>
              </v:shape>
            </v:group>
            <v:group style="position:absolute;left:13851;top:-6169;width:2;height:1092" coordorigin="13851,-6169" coordsize="2,1092">
              <v:shape style="position:absolute;left:13851;top:-6169;width:2;height:1092" coordorigin="13851,-6169" coordsize="0,1092" path="m13851,-6169l13851,-5078e" filled="f" stroked="t" strokeweight=".195056pt" strokecolor="#000000">
                <v:path arrowok="t"/>
              </v:shape>
            </v:group>
            <v:group style="position:absolute;left:11392;top:-5078;width:2459;height:2" coordorigin="11392,-5078" coordsize="2459,2">
              <v:shape style="position:absolute;left:11392;top:-5078;width:2459;height:2" coordorigin="11392,-5078" coordsize="2459,0" path="m13851,-5078l11392,-5078e" filled="f" stroked="t" strokeweight=".195056pt" strokecolor="#000000">
                <v:path arrowok="t"/>
              </v:shape>
            </v:group>
            <v:group style="position:absolute;left:11392;top:-6169;width:2;height:1092" coordorigin="11392,-6169" coordsize="2,1092">
              <v:shape style="position:absolute;left:11392;top:-6169;width:2;height:1092" coordorigin="11392,-6169" coordsize="0,1092" path="m11392,-5078l11392,-6169e" filled="f" stroked="t" strokeweight=".195056pt" strokecolor="#000000">
                <v:path arrowok="t"/>
              </v:shape>
            </v:group>
            <v:group style="position:absolute;left:13616;top:-6171;width:2;height:821" coordorigin="13616,-6171" coordsize="2,821">
              <v:shape style="position:absolute;left:13616;top:-6171;width:2;height:821" coordorigin="13616,-6171" coordsize="0,821" path="m13616,-6171l13616,-5351e" filled="f" stroked="t" strokeweight=".195056pt" strokecolor="#000000">
                <v:path arrowok="t"/>
              </v:shape>
            </v:group>
            <v:group style="position:absolute;left:11548;top:-5351;width:2069;height:2" coordorigin="11548,-5351" coordsize="2069,2">
              <v:shape style="position:absolute;left:11548;top:-5351;width:2069;height:2" coordorigin="11548,-5351" coordsize="2069,0" path="m13616,-5351l11548,-5351e" filled="f" stroked="t" strokeweight=".195056pt" strokecolor="#000000">
                <v:path arrowok="t"/>
              </v:shape>
            </v:group>
            <v:group style="position:absolute;left:11548;top:-6169;width:2;height:819" coordorigin="11548,-6169" coordsize="2,819">
              <v:shape style="position:absolute;left:11548;top:-6169;width:2;height:819" coordorigin="11548,-6169" coordsize="0,819" path="m11548,-5351l11548,-6169e" filled="f" stroked="t" strokeweight=".195056pt" strokecolor="#000000">
                <v:path arrowok="t"/>
              </v:shape>
            </v:group>
            <v:group style="position:absolute;left:12211;top:-7495;width:765;height:546" coordorigin="12211,-7495" coordsize="765,546">
              <v:shape style="position:absolute;left:12211;top:-7495;width:765;height:546" coordorigin="12211,-7495" coordsize="765,546" path="m12211,-7495l12976,-7495,12976,-6949,12211,-6949,12211,-7495xe" filled="f" stroked="t" strokeweight=".390105pt" strokecolor="#000000">
                <v:path arrowok="t"/>
              </v:shape>
            </v:group>
            <v:group style="position:absolute;left:11595;top:-6949;width:617;height:234" coordorigin="11595,-6949" coordsize="617,234">
              <v:shape style="position:absolute;left:11595;top:-6949;width:617;height:234" coordorigin="11595,-6949" coordsize="617,234" path="m12211,-6949l11595,-6715e" filled="f" stroked="t" strokeweight=".195056pt" strokecolor="#000000">
                <v:path arrowok="t"/>
              </v:shape>
            </v:group>
            <v:group style="position:absolute;left:12161;top:-6957;width:51;height:43" coordorigin="12161,-6957" coordsize="51,43">
              <v:shape style="position:absolute;left:12161;top:-6957;width:51;height:43" coordorigin="12161,-6957" coordsize="51,43" path="m12161,-6957l12176,-6914,12211,-6949,12161,-6957e" filled="t" fillcolor="#FFFFFF" stroked="f">
                <v:path arrowok="t"/>
                <v:fill/>
              </v:shape>
            </v:group>
            <v:group style="position:absolute;left:12161;top:-6957;width:51;height:43" coordorigin="12161,-6957" coordsize="51,43">
              <v:shape style="position:absolute;left:12161;top:-6957;width:51;height:43" coordorigin="12161,-6957" coordsize="51,43" path="m12211,-6949l12161,-6957,12176,-6914,12211,-6949xe" filled="f" stroked="t" strokeweight=".195056pt" strokecolor="#000000">
                <v:path arrowok="t"/>
              </v:shape>
            </v:group>
            <v:group style="position:absolute;left:12961;top:-6949;width:539;height:234" coordorigin="12961,-6949" coordsize="539,234">
              <v:shape style="position:absolute;left:12961;top:-6949;width:539;height:234" coordorigin="12961,-6949" coordsize="539,234" path="m12961,-6949l13499,-6715e" filled="f" stroked="t" strokeweight=".195056pt" strokecolor="#000000">
                <v:path arrowok="t"/>
              </v:shape>
            </v:group>
            <v:group style="position:absolute;left:12961;top:-6957;width:47;height:43" coordorigin="12961,-6957" coordsize="47,43">
              <v:shape style="position:absolute;left:12961;top:-6957;width:47;height:43" coordorigin="12961,-6957" coordsize="47,43" path="m13008,-6957l12961,-6949,12988,-6914,13008,-6957e" filled="t" fillcolor="#FFFFFF" stroked="f">
                <v:path arrowok="t"/>
                <v:fill/>
              </v:shape>
            </v:group>
            <v:group style="position:absolute;left:12961;top:-6957;width:47;height:43" coordorigin="12961,-6957" coordsize="47,43">
              <v:shape style="position:absolute;left:12961;top:-6957;width:47;height:43" coordorigin="12961,-6957" coordsize="47,43" path="m12961,-6949l12988,-6914,13008,-6957,12961,-6949xe" filled="f" stroked="t" strokeweight=".195056pt" strokecolor="#000000">
                <v:path arrowok="t"/>
              </v:shape>
            </v:group>
            <v:group style="position:absolute;left:8972;top:-8392;width:765;height:546" coordorigin="8972,-8392" coordsize="765,546">
              <v:shape style="position:absolute;left:8972;top:-8392;width:765;height:546" coordorigin="8972,-8392" coordsize="765,546" path="m8972,-8392l9737,-8392,9737,-7846,8972,-7846,8972,-8392xe" filled="f" stroked="t" strokeweight=".390105pt" strokecolor="#000000">
                <v:path arrowok="t"/>
              </v:shape>
            </v:group>
            <v:group style="position:absolute;left:8972;top:-8318;width:765;height:2" coordorigin="8972,-8318" coordsize="765,2">
              <v:shape style="position:absolute;left:8972;top:-8318;width:765;height:2" coordorigin="8972,-8318" coordsize="765,0" path="m8972,-8318l9737,-8318e" filled="f" stroked="t" strokeweight=".390105pt" strokecolor="#000000">
                <v:path arrowok="t"/>
              </v:shape>
            </v:group>
            <v:group style="position:absolute;left:9737;top:-8041;width:2826;height:2" coordorigin="9737,-8041" coordsize="2826,2">
              <v:shape style="position:absolute;left:9737;top:-8041;width:2826;height:2" coordorigin="9737,-8041" coordsize="2826,0" path="m9737,-8041l12563,-8041e" filled="f" stroked="t" strokeweight=".195056pt" strokecolor="#000000">
                <v:path arrowok="t"/>
              </v:shape>
            </v:group>
            <v:group style="position:absolute;left:12563;top:-8041;width:2;height:546" coordorigin="12563,-8041" coordsize="2,546">
              <v:shape style="position:absolute;left:12563;top:-8041;width:2;height:546" coordorigin="12563,-8041" coordsize="0,546" path="m12563,-8041l12563,-7495e" filled="f" stroked="t" strokeweight=".195056pt" strokecolor="#000000">
                <v:path arrowok="t"/>
              </v:shape>
            </v:group>
            <v:group style="position:absolute;left:8348;top:-8002;width:624;height:2" coordorigin="8348,-8002" coordsize="624,2">
              <v:shape style="position:absolute;left:8348;top:-8002;width:624;height:2" coordorigin="8348,-8002" coordsize="624,0" path="m8348,-8002l8972,-8002e" filled="f" stroked="t" strokeweight=".195056pt" strokecolor="#000000">
                <v:path arrowok="t"/>
              </v:shape>
            </v:group>
            <v:group style="position:absolute;left:5342;top:-4883;width:765;height:546" coordorigin="5342,-4883" coordsize="765,546">
              <v:shape style="position:absolute;left:5342;top:-4883;width:765;height:546" coordorigin="5342,-4883" coordsize="765,546" path="m5342,-4883l6107,-4883,6107,-4337,5342,-4337,5342,-4883xe" filled="f" stroked="t" strokeweight=".390105pt" strokecolor="#000000">
                <v:path arrowok="t"/>
              </v:shape>
            </v:group>
            <v:group style="position:absolute;left:4780;top:-4610;width:562;height:2" coordorigin="4780,-4610" coordsize="562,2">
              <v:shape style="position:absolute;left:4780;top:-4610;width:562;height:2" coordorigin="4780,-4610" coordsize="562,0" path="m4780,-4610l5342,-4610e" filled="f" stroked="t" strokeweight=".195056pt" strokecolor="#000000">
                <v:path arrowok="t"/>
              </v:shape>
            </v:group>
            <v:group style="position:absolute;left:8933;top:-6130;width:765;height:546" coordorigin="8933,-6130" coordsize="765,546">
              <v:shape style="position:absolute;left:8933;top:-6130;width:765;height:546" coordorigin="8933,-6130" coordsize="765,546" path="m8933,-6130l9698,-6130,9698,-5585,8933,-5585,8933,-6130xe" filled="f" stroked="t" strokeweight=".390105pt" strokecolor="#000000">
                <v:path arrowok="t"/>
              </v:shape>
            </v:group>
            <v:group style="position:absolute;left:7918;top:-4766;width:765;height:585" coordorigin="7918,-4766" coordsize="765,585">
              <v:shape style="position:absolute;left:7918;top:-4766;width:765;height:585" coordorigin="7918,-4766" coordsize="765,585" path="m7918,-4766l8683,-4766,8683,-4181,7918,-4181,7918,-4766xe" filled="f" stroked="t" strokeweight=".390105pt" strokecolor="#000000">
                <v:path arrowok="t"/>
              </v:shape>
            </v:group>
            <v:group style="position:absolute;left:8679;top:-5588;width:254;height:819" coordorigin="8679,-5588" coordsize="254,819">
              <v:shape style="position:absolute;left:8679;top:-5588;width:254;height:819" coordorigin="8679,-5588" coordsize="254,819" path="m8933,-5588l8679,-4769e" filled="f" stroked="t" strokeweight=".195056pt" strokecolor="#000000">
                <v:path arrowok="t"/>
              </v:shape>
            </v:group>
            <v:group style="position:absolute;left:8898;top:-5588;width:43;height:47" coordorigin="8898,-5588" coordsize="43,47">
              <v:shape style="position:absolute;left:8898;top:-5588;width:43;height:47" coordorigin="8898,-5588" coordsize="43,47" path="m8933,-5588l8898,-5553,8941,-5542,8933,-5588e" filled="t" fillcolor="#FFFFFF" stroked="f">
                <v:path arrowok="t"/>
                <v:fill/>
              </v:shape>
            </v:group>
            <v:group style="position:absolute;left:8898;top:-5588;width:43;height:47" coordorigin="8898,-5588" coordsize="43,47">
              <v:shape style="position:absolute;left:8898;top:-5588;width:43;height:47" coordorigin="8898,-5588" coordsize="43,47" path="m8933,-5588l8898,-5553,8941,-5542,8933,-5588xe" filled="f" stroked="t" strokeweight=".195056pt" strokecolor="#000000">
                <v:path arrowok="t"/>
              </v:shape>
            </v:group>
            <v:group style="position:absolute;left:4367;top:-6910;width:2;height:780" coordorigin="4367,-6910" coordsize="2,780">
              <v:shape style="position:absolute;left:4367;top:-6910;width:2;height:780" coordorigin="4367,-6910" coordsize="0,780" path="m4367,-6910l4367,-6130e" filled="f" stroked="t" strokeweight=".195056pt" strokecolor="#000000">
                <v:path arrowok="t"/>
              </v:shape>
            </v:group>
            <v:group style="position:absolute;left:3274;top:-3791;width:765;height:546" coordorigin="3274,-3791" coordsize="765,546">
              <v:shape style="position:absolute;left:3274;top:-3791;width:765;height:546" coordorigin="3274,-3791" coordsize="765,546" path="m3274,-3791l4039,-3791,4039,-3245,3274,-3245,3274,-3791xe" filled="f" stroked="t" strokeweight=".390105pt" strokecolor="#000000">
                <v:path arrowok="t"/>
              </v:shape>
            </v:group>
            <v:group style="position:absolute;left:3274;top:-3717;width:765;height:2" coordorigin="3274,-3717" coordsize="765,2">
              <v:shape style="position:absolute;left:3274;top:-3717;width:765;height:2" coordorigin="3274,-3717" coordsize="765,0" path="m3274,-3717l4039,-3717e" filled="f" stroked="t" strokeweight=".390105pt" strokecolor="#000000">
                <v:path arrowok="t"/>
              </v:shape>
            </v:group>
            <v:group style="position:absolute;left:2181;top:-2777;width:765;height:546" coordorigin="2181,-2777" coordsize="765,546">
              <v:shape style="position:absolute;left:2181;top:-2777;width:765;height:546" coordorigin="2181,-2777" coordsize="765,546" path="m2181,-2777l2946,-2777,2946,-2231,2181,-2231,2181,-2777xe" filled="f" stroked="t" strokeweight=".390105pt" strokecolor="#000000">
                <v:path arrowok="t"/>
              </v:shape>
            </v:group>
            <v:group style="position:absolute;left:2946;top:-3245;width:328;height:468" coordorigin="2946,-3245" coordsize="328,468">
              <v:shape style="position:absolute;left:2946;top:-3245;width:328;height:468" coordorigin="2946,-3245" coordsize="328,468" path="m3274,-3245l2946,-2777e" filled="f" stroked="t" strokeweight=".390105pt" strokecolor="#000000">
                <v:path arrowok="t"/>
              </v:shape>
            </v:group>
            <v:group style="position:absolute;left:3219;top:-3245;width:55;height:55" coordorigin="3219,-3245" coordsize="55,55">
              <v:shape style="position:absolute;left:3219;top:-3245;width:55;height:55" coordorigin="3219,-3245" coordsize="55,55" path="m3274,-3245l3219,-3222,3266,-3190,3274,-3245e" filled="t" fillcolor="#FFFFFF" stroked="f">
                <v:path arrowok="t"/>
                <v:fill/>
              </v:shape>
            </v:group>
            <v:group style="position:absolute;left:3219;top:-3245;width:55;height:55" coordorigin="3219,-3245" coordsize="55,55">
              <v:shape style="position:absolute;left:3219;top:-3245;width:55;height:55" coordorigin="3219,-3245" coordsize="55,55" path="m3274,-3245l3219,-3222,3266,-3190,3274,-3245xe" filled="f" stroked="t" strokeweight=".390105pt" strokecolor="#000000">
                <v:path arrowok="t"/>
              </v:shape>
            </v:group>
            <v:group style="position:absolute;left:4328;top:-2777;width:765;height:546" coordorigin="4328,-2777" coordsize="765,546">
              <v:shape style="position:absolute;left:4328;top:-2777;width:765;height:546" coordorigin="4328,-2777" coordsize="765,546" path="m4328,-2777l5093,-2777,5093,-2231,4328,-2231,4328,-2777xe" filled="f" stroked="t" strokeweight=".390105pt" strokecolor="#000000">
                <v:path arrowok="t"/>
              </v:shape>
            </v:group>
            <v:group style="position:absolute;left:4039;top:-3245;width:289;height:468" coordorigin="4039,-3245" coordsize="289,468">
              <v:shape style="position:absolute;left:4039;top:-3245;width:289;height:468" coordorigin="4039,-3245" coordsize="289,468" path="m4039,-3245l4328,-2777e" filled="f" stroked="t" strokeweight=".390105pt" strokecolor="#000000">
                <v:path arrowok="t"/>
              </v:shape>
            </v:group>
            <v:group style="position:absolute;left:4039;top:-3245;width:47;height:55" coordorigin="4039,-3245" coordsize="47,55">
              <v:shape style="position:absolute;left:4039;top:-3245;width:47;height:55" coordorigin="4039,-3245" coordsize="47,55" path="m4039,-3245l4039,-3190,4086,-3218,4039,-3245e" filled="t" fillcolor="#FFFFFF" stroked="f">
                <v:path arrowok="t"/>
                <v:fill/>
              </v:shape>
            </v:group>
            <v:group style="position:absolute;left:4039;top:-3245;width:47;height:55" coordorigin="4039,-3245" coordsize="47,55">
              <v:shape style="position:absolute;left:4039;top:-3245;width:47;height:55" coordorigin="4039,-3245" coordsize="47,55" path="m4039,-3245l4039,-3190,4086,-3218,4039,-3245xe" filled="f" stroked="t" strokeweight=".390105pt" strokecolor="#000000">
                <v:path arrowok="t"/>
              </v:shape>
            </v:group>
            <v:group style="position:absolute;left:3586;top:-4337;width:429;height:546" coordorigin="3586,-4337" coordsize="429,546">
              <v:shape style="position:absolute;left:3586;top:-4337;width:429;height:546" coordorigin="3586,-4337" coordsize="429,546" path="m4015,-4337l3586,-3791e" filled="f" stroked="t" strokeweight=".195056pt" strokecolor="#000000">
                <v:path arrowok="t"/>
              </v:shape>
            </v:group>
            <v:group style="position:absolute;left:3969;top:-4337;width:47;height:47" coordorigin="3969,-4337" coordsize="47,47">
              <v:shape style="position:absolute;left:3969;top:-4337;width:47;height:47" coordorigin="3969,-4337" coordsize="47,47" path="m4015,-4337l3969,-4317,4008,-4290,4015,-4337e" filled="t" fillcolor="#FFFFFF" stroked="f">
                <v:path arrowok="t"/>
                <v:fill/>
              </v:shape>
            </v:group>
            <v:group style="position:absolute;left:3969;top:-4337;width:47;height:47" coordorigin="3969,-4337" coordsize="47,47">
              <v:shape style="position:absolute;left:3969;top:-4337;width:47;height:47" coordorigin="3969,-4337" coordsize="47,47" path="m4015,-4337l3969,-4317,4008,-4290,4015,-4337xe" filled="f" stroked="t" strokeweight=".195056pt" strokecolor="#000000">
                <v:path arrowok="t"/>
              </v:shape>
            </v:group>
            <v:group style="position:absolute;left:4796;top:-3791;width:765;height:546" coordorigin="4796,-3791" coordsize="765,546">
              <v:shape style="position:absolute;left:4796;top:-3791;width:765;height:546" coordorigin="4796,-3791" coordsize="765,546" path="m4796,-3791l5561,-3791,5561,-3245,4796,-3245,4796,-3791xe" filled="f" stroked="t" strokeweight=".390105pt" strokecolor="#000000">
                <v:path arrowok="t"/>
              </v:shape>
            </v:group>
            <v:group style="position:absolute;left:4780;top:-4337;width:406;height:546" coordorigin="4780,-4337" coordsize="406,546">
              <v:shape style="position:absolute;left:4780;top:-4337;width:406;height:546" coordorigin="4780,-4337" coordsize="406,546" path="m4780,-4337l5186,-3791e" filled="f" stroked="t" strokeweight=".195056pt" strokecolor="#000000">
                <v:path arrowok="t"/>
              </v:shape>
            </v:group>
            <v:group style="position:absolute;left:4780;top:-4337;width:43;height:47" coordorigin="4780,-4337" coordsize="43,47">
              <v:shape style="position:absolute;left:4780;top:-4337;width:43;height:47" coordorigin="4780,-4337" coordsize="43,47" path="m4780,-4337l4784,-4290,4823,-4317,4780,-4337e" filled="t" fillcolor="#FFFFFF" stroked="f">
                <v:path arrowok="t"/>
                <v:fill/>
              </v:shape>
            </v:group>
            <v:group style="position:absolute;left:4780;top:-4337;width:43;height:47" coordorigin="4780,-4337" coordsize="43,47">
              <v:shape style="position:absolute;left:4780;top:-4337;width:43;height:47" coordorigin="4780,-4337" coordsize="43,47" path="m4780,-4337l4784,-4290,4823,-4317,4780,-4337xe" filled="f" stroked="t" strokeweight=".195056pt" strokecolor="#000000">
                <v:path arrowok="t"/>
              </v:shape>
            </v:group>
            <v:group style="position:absolute;left:9440;top:-7226;width:2;height:1088" coordorigin="9440,-7226" coordsize="2,1088">
              <v:shape style="position:absolute;left:9440;top:-7226;width:2;height:1088" coordorigin="9440,-7226" coordsize="0,1088" path="m9440,-6138l9440,-7226e" filled="f" stroked="t" strokeweight=".195056pt" strokecolor="#000000">
                <v:path arrowok="t"/>
              </v:shape>
            </v:group>
            <v:group style="position:absolute;left:9440;top:-7226;width:2763;height:2" coordorigin="9440,-7226" coordsize="2763,2">
              <v:shape style="position:absolute;left:9440;top:-7226;width:2763;height:2" coordorigin="9440,-7226" coordsize="2763,0" path="m9440,-7226l12204,-7226e" filled="f" stroked="t" strokeweight=".195056pt" strokecolor="#000000">
                <v:path arrowok="t"/>
              </v:shape>
            </v:group>
            <v:group style="position:absolute;left:4874;top:-5857;width:4051;height:2" coordorigin="4874,-5857" coordsize="4051,2">
              <v:shape style="position:absolute;left:4874;top:-5857;width:4051;height:2" coordorigin="4874,-5857" coordsize="4051,0" path="m4874,-5857l8925,-5857e" filled="f" stroked="t" strokeweight=".195056pt" strokecolor="#000000">
                <v:path arrowok="t"/>
              </v:shape>
            </v:group>
            <v:group style="position:absolute;left:4780;top:-5881;width:94;height:47" coordorigin="4780,-5881" coordsize="94,47">
              <v:shape style="position:absolute;left:4780;top:-5881;width:94;height:47" coordorigin="4780,-5881" coordsize="94,47" path="m4780,-5857l4827,-5834,4874,-5857,4827,-5881,4780,-5857xe" filled="f" stroked="t" strokeweight=".195056pt" strokecolor="#000000">
                <v:path arrowok="t"/>
              </v:shape>
            </v:group>
            <v:group style="position:absolute;left:9987;top:-4766;width:742;height:585" coordorigin="9987,-4766" coordsize="742,585">
              <v:shape style="position:absolute;left:9987;top:-4766;width:742;height:585" coordorigin="9987,-4766" coordsize="742,585" path="m9987,-4766l10728,-4766,10728,-4181,9987,-4181,9987,-4766xe" filled="f" stroked="t" strokeweight=".390105pt" strokecolor="#000000">
                <v:path arrowok="t"/>
              </v:shape>
            </v:group>
            <v:group style="position:absolute;left:9698;top:-5585;width:289;height:819" coordorigin="9698,-5585" coordsize="289,819">
              <v:shape style="position:absolute;left:9698;top:-5585;width:289;height:819" coordorigin="9698,-5585" coordsize="289,819" path="m9698,-5585l9987,-4766e" filled="f" stroked="t" strokeweight=".195056pt" strokecolor="#000000">
                <v:path arrowok="t"/>
              </v:shape>
            </v:group>
            <v:group style="position:absolute;left:9690;top:-5585;width:43;height:51" coordorigin="9690,-5585" coordsize="43,51">
              <v:shape style="position:absolute;left:9690;top:-5585;width:43;height:51" coordorigin="9690,-5585" coordsize="43,51" path="m9698,-5585l9690,-5534,9733,-5549,9698,-5585e" filled="t" fillcolor="#FFFFFF" stroked="f">
                <v:path arrowok="t"/>
                <v:fill/>
              </v:shape>
            </v:group>
            <v:group style="position:absolute;left:9690;top:-5585;width:43;height:51" coordorigin="9690,-5585" coordsize="43,51">
              <v:shape style="position:absolute;left:9690;top:-5585;width:43;height:51" coordorigin="9690,-5585" coordsize="43,51" path="m9698,-5585l9690,-5534,9733,-5549,9698,-5585xe" filled="f" stroked="t" strokeweight=".195056pt" strokecolor="#000000">
                <v:path arrowok="t"/>
              </v:shape>
            </v:group>
            <v:group style="position:absolute;left:9479;top:-3713;width:765;height:585" coordorigin="9479,-3713" coordsize="765,585">
              <v:shape style="position:absolute;left:9479;top:-3713;width:765;height:585" coordorigin="9479,-3713" coordsize="765,585" path="m9479,-3713l10244,-3713,10244,-3128,9479,-3128,9479,-3713xe" filled="f" stroked="t" strokeweight=".390105pt" strokecolor="#000000">
                <v:path arrowok="t"/>
              </v:shape>
            </v:group>
            <v:group style="position:absolute;left:9987;top:-4181;width:2;height:468" coordorigin="9987,-4181" coordsize="2,468">
              <v:shape style="position:absolute;left:9987;top:-4181;width:2;height:468" coordorigin="9987,-4181" coordsize="0,468" path="m9987,-4181l9987,-3713e" filled="f" stroked="t" strokeweight=".195056pt" strokecolor="#000000">
                <v:path arrowok="t"/>
              </v:shape>
            </v:group>
            <v:group style="position:absolute;left:9963;top:-4181;width:47;height:47" coordorigin="9963,-4181" coordsize="47,47">
              <v:shape style="position:absolute;left:9963;top:-4181;width:47;height:47" coordorigin="9963,-4181" coordsize="47,47" path="m9987,-4181l9963,-4134,10010,-4134,9987,-4181e" filled="t" fillcolor="#FFFFFF" stroked="f">
                <v:path arrowok="t"/>
                <v:fill/>
              </v:shape>
            </v:group>
            <v:group style="position:absolute;left:9963;top:-4181;width:47;height:47" coordorigin="9963,-4181" coordsize="47,47">
              <v:shape style="position:absolute;left:9963;top:-4181;width:47;height:47" coordorigin="9963,-4181" coordsize="47,47" path="m9987,-4181l9963,-4134,10010,-4134,9987,-4181xe" filled="f" stroked="t" strokeweight=".195056pt" strokecolor="#000000">
                <v:path arrowok="t"/>
              </v:shape>
            </v:group>
            <v:group style="position:absolute;left:10728;top:-4181;width:2;height:468" coordorigin="10728,-4181" coordsize="2,468">
              <v:shape style="position:absolute;left:10728;top:-4181;width:2;height:468" coordorigin="10728,-4181" coordsize="0,468" path="m10728,-4181l10728,-3713e" filled="f" stroked="t" strokeweight=".195056pt" strokecolor="#000000">
                <v:path arrowok="t"/>
              </v:shape>
            </v:group>
            <v:group style="position:absolute;left:10705;top:-4181;width:47;height:47" coordorigin="10705,-4181" coordsize="47,47">
              <v:shape style="position:absolute;left:10705;top:-4181;width:47;height:47" coordorigin="10705,-4181" coordsize="47,47" path="m10728,-4181l10705,-4134,10752,-4134,10728,-4181e" filled="t" fillcolor="#FFFFFF" stroked="f">
                <v:path arrowok="t"/>
                <v:fill/>
              </v:shape>
            </v:group>
            <v:group style="position:absolute;left:10705;top:-4181;width:47;height:47" coordorigin="10705,-4181" coordsize="47,47">
              <v:shape style="position:absolute;left:10705;top:-4181;width:47;height:47" coordorigin="10705,-4181" coordsize="47,47" path="m10728,-4181l10705,-4134,10752,-4134,10728,-4181xe" filled="f" stroked="t" strokeweight=".195056pt" strokecolor="#000000">
                <v:path arrowok="t"/>
              </v:shape>
            </v:group>
            <v:group style="position:absolute;left:12719;top:-6169;width:2;height:195" coordorigin="12719,-6169" coordsize="2,195">
              <v:shape style="position:absolute;left:12719;top:-6169;width:2;height:195" coordorigin="12719,-6169" coordsize="0,195" path="m12719,-6169l12719,-5974e" filled="f" stroked="t" strokeweight=".195056pt" strokecolor="#000000">
                <v:path arrowok="t"/>
              </v:shape>
            </v:group>
            <v:group style="position:absolute;left:12695;top:-6169;width:47;height:47" coordorigin="12695,-6169" coordsize="47,47">
              <v:shape style="position:absolute;left:12695;top:-6169;width:47;height:47" coordorigin="12695,-6169" coordsize="47,47" path="m12719,-6169l12695,-6123,12742,-6123,12719,-6169e" filled="t" fillcolor="#FFFFFF" stroked="f">
                <v:path arrowok="t"/>
                <v:fill/>
              </v:shape>
            </v:group>
            <v:group style="position:absolute;left:12695;top:-6169;width:47;height:47" coordorigin="12695,-6169" coordsize="47,47">
              <v:shape style="position:absolute;left:12695;top:-6169;width:47;height:47" coordorigin="12695,-6169" coordsize="47,47" path="m12719,-6169l12695,-6123,12742,-6123,12719,-6169xe" filled="f" stroked="t" strokeweight=".195056pt" strokecolor="#000000">
                <v:path arrowok="t"/>
              </v:shape>
            </v:group>
            <v:group style="position:absolute;left:12602;top:-6949;width:2;height:234" coordorigin="12602,-6949" coordsize="2,234">
              <v:shape style="position:absolute;left:12602;top:-6949;width:2;height:234" coordorigin="12602,-6949" coordsize="0,234" path="m12602,-6949l12602,-6715e" filled="f" stroked="t" strokeweight=".195056pt" strokecolor="#000000">
                <v:path arrowok="t"/>
              </v:shape>
            </v:group>
            <v:group style="position:absolute;left:12578;top:-6949;width:47;height:47" coordorigin="12578,-6949" coordsize="47,47">
              <v:shape style="position:absolute;left:12578;top:-6949;width:47;height:47" coordorigin="12578,-6949" coordsize="47,47" path="m12602,-6949l12578,-6902,12625,-6902,12602,-6949e" filled="t" fillcolor="#FFFFFF" stroked="f">
                <v:path arrowok="t"/>
                <v:fill/>
              </v:shape>
            </v:group>
            <v:group style="position:absolute;left:12578;top:-6949;width:47;height:47" coordorigin="12578,-6949" coordsize="47,47">
              <v:shape style="position:absolute;left:12578;top:-6949;width:47;height:47" coordorigin="12578,-6949" coordsize="47,47" path="m12602,-6949l12578,-6902,12625,-6902,12602,-6949xe" filled="f" stroked="t" strokeweight=".195056pt" strokecolor="#000000">
                <v:path arrowok="t"/>
              </v:shape>
            </v:group>
            <v:group style="position:absolute;left:9128;top:-7846;width:2;height:1716" coordorigin="9128,-7846" coordsize="2,1716">
              <v:shape style="position:absolute;left:9128;top:-7846;width:2;height:1716" coordorigin="9128,-7846" coordsize="0,1716" path="m9128,-7846l9128,-6130e" filled="f" stroked="t" strokeweight=".195056pt" strokecolor="#000000">
                <v:path arrowok="t"/>
              </v:shape>
            </v:group>
            <v:group style="position:absolute;left:7216;top:-3713;width:765;height:585" coordorigin="7216,-3713" coordsize="765,585">
              <v:shape style="position:absolute;left:7216;top:-3713;width:765;height:585" coordorigin="7216,-3713" coordsize="765,585" path="m7216,-3713l7981,-3713,7981,-3128,7216,-3128,7216,-3713xe" filled="f" stroked="t" strokeweight=".390105pt" strokecolor="#000000">
                <v:path arrowok="t"/>
              </v:shape>
            </v:group>
            <v:group style="position:absolute;left:7918;top:-4181;width:2;height:468" coordorigin="7918,-4181" coordsize="2,468">
              <v:shape style="position:absolute;left:7918;top:-4181;width:2;height:468" coordorigin="7918,-4181" coordsize="0,468" path="m7918,-4181l7918,-3713e" filled="f" stroked="t" strokeweight=".195056pt" strokecolor="#000000">
                <v:path arrowok="t"/>
              </v:shape>
            </v:group>
            <v:group style="position:absolute;left:7895;top:-4181;width:47;height:47" coordorigin="7895,-4181" coordsize="47,47">
              <v:shape style="position:absolute;left:7895;top:-4181;width:47;height:47" coordorigin="7895,-4181" coordsize="47,47" path="m7918,-4181l7895,-4134,7942,-4134,7918,-4181e" filled="t" fillcolor="#FFFFFF" stroked="f">
                <v:path arrowok="t"/>
                <v:fill/>
              </v:shape>
            </v:group>
            <v:group style="position:absolute;left:7895;top:-4181;width:47;height:47" coordorigin="7895,-4181" coordsize="47,47">
              <v:shape style="position:absolute;left:7895;top:-4181;width:47;height:47" coordorigin="7895,-4181" coordsize="47,47" path="m7918,-4181l7895,-4134,7942,-4134,7918,-4181xe" filled="f" stroked="t" strokeweight=".195056pt" strokecolor="#000000">
                <v:path arrowok="t"/>
              </v:shape>
            </v:group>
            <v:group style="position:absolute;left:8387;top:-3713;width:765;height:585" coordorigin="8387,-3713" coordsize="765,585">
              <v:shape style="position:absolute;left:8387;top:-3713;width:765;height:585" coordorigin="8387,-3713" coordsize="765,585" path="m8387,-3713l9152,-3713,9152,-3128,8387,-3128,8387,-3713xe" filled="f" stroked="t" strokeweight=".390105pt" strokecolor="#000000">
                <v:path arrowok="t"/>
              </v:shape>
            </v:group>
            <v:group style="position:absolute;left:8660;top:-4181;width:2;height:468" coordorigin="8660,-4181" coordsize="2,468">
              <v:shape style="position:absolute;left:8660;top:-4181;width:2;height:468" coordorigin="8660,-4181" coordsize="0,468" path="m8660,-4181l8660,-3713e" filled="f" stroked="t" strokeweight=".195056pt" strokecolor="#000000">
                <v:path arrowok="t"/>
              </v:shape>
            </v:group>
            <v:group style="position:absolute;left:8636;top:-4181;width:47;height:47" coordorigin="8636,-4181" coordsize="47,47">
              <v:shape style="position:absolute;left:8636;top:-4181;width:47;height:47" coordorigin="8636,-4181" coordsize="47,47" path="m8660,-4181l8636,-4134,8683,-4134,8660,-4181e" filled="t" fillcolor="#FFFFFF" stroked="f">
                <v:path arrowok="t"/>
                <v:fill/>
              </v:shape>
            </v:group>
            <v:group style="position:absolute;left:8636;top:-4181;width:47;height:47" coordorigin="8636,-4181" coordsize="47,47">
              <v:shape style="position:absolute;left:8636;top:-4181;width:47;height:47" coordorigin="8636,-4181" coordsize="47,47" path="m8660,-4181l8636,-4134,8683,-4134,8660,-4181xe" filled="f" stroked="t" strokeweight=".195056pt" strokecolor="#000000">
                <v:path arrowok="t"/>
              </v:shape>
            </v:group>
            <v:group style="position:absolute;left:8972;top:-9133;width:781;height:468" coordorigin="8972,-9133" coordsize="781,468">
              <v:shape style="position:absolute;left:8972;top:-9133;width:781;height:468" coordorigin="8972,-9133" coordsize="781,468" path="m8972,-9133l9753,-9133,9753,-8665,8972,-8665,8972,-9133xe" filled="f" stroked="t" strokeweight=".390105pt" strokecolor="#000000">
                <v:path arrowok="t"/>
              </v:shape>
            </v:group>
            <v:group style="position:absolute;left:10455;top:-9133;width:702;height:468" coordorigin="10455,-9133" coordsize="702,468">
              <v:shape style="position:absolute;left:10455;top:-9133;width:702;height:468" coordorigin="10455,-9133" coordsize="702,468" path="m10455,-9133l11158,-9133,11158,-8665,10455,-8665,10455,-9133xe" filled="f" stroked="t" strokeweight=".390105pt" strokecolor="#000000">
                <v:path arrowok="t"/>
              </v:shape>
            </v:group>
            <v:group style="position:absolute;left:9846;top:-8938;width:605;height:2" coordorigin="9846,-8938" coordsize="605,2">
              <v:shape style="position:absolute;left:9846;top:-8938;width:605;height:2" coordorigin="9846,-8938" coordsize="605,0" path="m9846,-8938l10451,-8938e" filled="f" stroked="t" strokeweight=".195056pt" strokecolor="#000000">
                <v:path arrowok="t"/>
              </v:shape>
            </v:group>
            <v:group style="position:absolute;left:9753;top:-8961;width:94;height:47" coordorigin="9753,-8961" coordsize="94,47">
              <v:shape style="position:absolute;left:9753;top:-8961;width:94;height:47" coordorigin="9753,-8961" coordsize="94,47" path="m9799,-8961l9753,-8938,9799,-8915,9846,-8938,9799,-8961e" filled="t" fillcolor="#000000" stroked="f">
                <v:path arrowok="t"/>
                <v:fill/>
              </v:shape>
            </v:group>
            <v:group style="position:absolute;left:9753;top:-8961;width:94;height:47" coordorigin="9753,-8961" coordsize="94,47">
              <v:shape style="position:absolute;left:9753;top:-8961;width:94;height:47" coordorigin="9753,-8961" coordsize="94,47" path="m9753,-8938l9799,-8915,9846,-8938,9799,-8961,9753,-8938xe" filled="f" stroked="t" strokeweight=".195056pt" strokecolor="#000000">
                <v:path arrowok="t"/>
              </v:shape>
            </v:group>
            <v:group style="position:absolute;left:9323;top:-8665;width:2;height:269" coordorigin="9323,-8665" coordsize="2,269">
              <v:shape style="position:absolute;left:9323;top:-8665;width:2;height:269" coordorigin="9323,-8665" coordsize="0,269" path="m9323,-8665l9323,-8396e" filled="f" stroked="t" strokeweight=".195056pt" strokecolor="#000000">
                <v:path arrowok="t"/>
              </v:shape>
            </v:group>
            <v:group style="position:absolute;left:9300;top:-8665;width:47;height:47" coordorigin="9300,-8665" coordsize="47,47">
              <v:shape style="position:absolute;left:9300;top:-8665;width:47;height:47" coordorigin="9300,-8665" coordsize="47,47" path="m9323,-8665l9300,-8618,9347,-8618,9323,-8665e" filled="t" fillcolor="#FFFFFF" stroked="f">
                <v:path arrowok="t"/>
                <v:fill/>
              </v:shape>
            </v:group>
            <v:group style="position:absolute;left:9300;top:-8665;width:47;height:47" coordorigin="9300,-8665" coordsize="47,47">
              <v:shape style="position:absolute;left:9300;top:-8665;width:47;height:47" coordorigin="9300,-8665" coordsize="47,47" path="m9323,-8665l9300,-8618,9347,-8618,9323,-8665xe" filled="f" stroked="t" strokeweight=".195056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6840" w:h="11920" w:orient="landscape"/>
          <w:pgMar w:top="1300" w:bottom="280" w:left="2080" w:right="242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Précision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cycle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ations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village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Bandia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Mali).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obse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ations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capteurs,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période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érencier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climat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météo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c’est-à-dire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plutôt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météo,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climatologiques.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matologiques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(généralement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ans)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gistrées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période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longue,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climatologique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sieurs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météo,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pendant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2008.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définie.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ercé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instruments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anth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opique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non-anth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opique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anthropique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industrielles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agricoles.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1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hommes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habitent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rurales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urbaines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érenciation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urbaine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d’être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beaucoup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aible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rurale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surface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trop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habitats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d’endroits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pondre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œufs.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larves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nécessitent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aquatiques.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qualité,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salinité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profon-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rôle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déterminant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surfaces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ennes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sence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surfaces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temporai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pontage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œufs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jusqu’à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viennent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adultes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ralement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hommes.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piqures,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l’âge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immunité.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homme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porteur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parasite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infecté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aupar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4.1.1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8"/>
          <w:szCs w:val="28"/>
          <w:spacing w:val="2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disponibles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territoire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Bandia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ara).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Dessay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haute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résolution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Quick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Bird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(précision...).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24"/>
          <w:pgMar w:header="809" w:footer="720896" w:top="1040" w:bottom="280" w:left="1020" w:right="1600"/>
          <w:headerReference w:type="even" r:id="rId30"/>
          <w:headerReference w:type="odd" r:id="rId31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disposons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brutes)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issu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recensement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Bandia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2004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(14133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4.1.2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Modèle</w:t>
      </w:r>
      <w:r>
        <w:rPr>
          <w:rFonts w:ascii="Times New Roman" w:hAnsi="Times New Roman" w:cs="Times New Roman" w:eastAsia="Times New Roman"/>
          <w:sz w:val="28"/>
          <w:szCs w:val="28"/>
          <w:spacing w:val="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1"/>
          <w:b/>
          <w:bCs/>
        </w:rPr>
        <w:t>simplifié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disponibles,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élaboré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départ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concernant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vités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écartée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quasi-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impossible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disposer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n’interviendra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Finalement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retenu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climatologiques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(précipitations,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température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etc).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=&gt;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(temporaires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pérennes)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=&gt;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=&gt;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aléa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Habitations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=&gt;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indispensable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(vulnérabilité)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zone.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retenue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humaine.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végétales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retenues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tentiel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anophèles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anophèles.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4.2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Raisonnement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collaboration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télédétection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raisonnement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l’élaboration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6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8" w:after="0" w:line="240" w:lineRule="auto"/>
        <w:ind w:left="3801" w:right="4598"/>
        <w:jc w:val="center"/>
        <w:tabs>
          <w:tab w:pos="4040" w:val="left"/>
          <w:tab w:pos="460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  <w:u w:val="single" w:color="000000"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3809" w:right="5218"/>
        <w:jc w:val="center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-Dat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e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6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81" w:after="0" w:line="240" w:lineRule="auto"/>
        <w:ind w:right="220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Clima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t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80" w:lineRule="exact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7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55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5"/>
          <w:w w:val="107"/>
        </w:rPr>
        <w:t>Meteo.périod</w:t>
      </w:r>
      <w:r>
        <w:rPr>
          <w:rFonts w:ascii="Arial" w:hAnsi="Arial" w:cs="Arial" w:eastAsia="Arial"/>
          <w:sz w:val="7"/>
          <w:szCs w:val="7"/>
          <w:spacing w:val="0"/>
          <w:w w:val="107"/>
        </w:rPr>
        <w:t>e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-7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5"/>
          <w:w w:val="107"/>
        </w:rPr>
        <w:t>&lt;</w:t>
      </w:r>
      <w:r>
        <w:rPr>
          <w:rFonts w:ascii="Arial" w:hAnsi="Arial" w:cs="Arial" w:eastAsia="Arial"/>
          <w:sz w:val="7"/>
          <w:szCs w:val="7"/>
          <w:spacing w:val="0"/>
          <w:w w:val="107"/>
        </w:rPr>
        <w:t>/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-7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5"/>
          <w:w w:val="107"/>
        </w:rPr>
        <w:t>Climat.périod</w:t>
      </w:r>
      <w:r>
        <w:rPr>
          <w:rFonts w:ascii="Arial" w:hAnsi="Arial" w:cs="Arial" w:eastAsia="Arial"/>
          <w:sz w:val="7"/>
          <w:szCs w:val="7"/>
          <w:spacing w:val="0"/>
          <w:w w:val="107"/>
        </w:rPr>
        <w:t>e</w:t>
      </w:r>
      <w:r>
        <w:rPr>
          <w:rFonts w:ascii="Arial" w:hAnsi="Arial" w:cs="Arial" w:eastAsia="Arial"/>
          <w:sz w:val="7"/>
          <w:szCs w:val="7"/>
          <w:spacing w:val="-14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1" w:after="0" w:line="240" w:lineRule="auto"/>
        <w:ind w:left="262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spacing w:val="8"/>
          <w:w w:val="111"/>
          <w:b/>
          <w:bCs/>
        </w:rPr>
        <w:t>Donnée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 </w:t>
      </w:r>
      <w:r>
        <w:rPr>
          <w:rFonts w:ascii="Arial" w:hAnsi="Arial" w:cs="Arial" w:eastAsia="Arial"/>
          <w:sz w:val="6"/>
          <w:szCs w:val="6"/>
          <w:spacing w:val="8"/>
          <w:w w:val="111"/>
          <w:b/>
          <w:bCs/>
        </w:rPr>
        <w:t>Mété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o</w:t>
      </w:r>
      <w:r>
        <w:rPr>
          <w:rFonts w:ascii="Arial" w:hAnsi="Arial" w:cs="Arial" w:eastAsia="Arial"/>
          <w:sz w:val="6"/>
          <w:szCs w:val="6"/>
          <w:spacing w:val="-9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133" w:right="3912"/>
        <w:jc w:val="center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11"/>
        </w:rPr>
        <w:t>-Libellé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133" w:right="3913"/>
        <w:jc w:val="center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11"/>
        </w:rPr>
        <w:t>-Valeur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-28" w:right="3948"/>
        <w:jc w:val="center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7"/>
          <w:szCs w:val="7"/>
          <w:spacing w:val="7"/>
          <w:w w:val="107"/>
          <w:position w:val="-4"/>
        </w:rPr>
        <w:t>1..</w:t>
      </w:r>
      <w:r>
        <w:rPr>
          <w:rFonts w:ascii="Arial" w:hAnsi="Arial" w:cs="Arial" w:eastAsia="Arial"/>
          <w:sz w:val="7"/>
          <w:szCs w:val="7"/>
          <w:spacing w:val="0"/>
          <w:w w:val="107"/>
          <w:position w:val="-4"/>
        </w:rPr>
        <w:t>*</w:t>
      </w:r>
      <w:r>
        <w:rPr>
          <w:rFonts w:ascii="Arial" w:hAnsi="Arial" w:cs="Arial" w:eastAsia="Arial"/>
          <w:sz w:val="7"/>
          <w:szCs w:val="7"/>
          <w:spacing w:val="6"/>
          <w:w w:val="100"/>
          <w:position w:val="-4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11"/>
          <w:position w:val="0"/>
        </w:rPr>
        <w:t>-Unit</w:t>
      </w:r>
      <w:r>
        <w:rPr>
          <w:rFonts w:ascii="Arial" w:hAnsi="Arial" w:cs="Arial" w:eastAsia="Arial"/>
          <w:sz w:val="6"/>
          <w:szCs w:val="6"/>
          <w:spacing w:val="0"/>
          <w:w w:val="111"/>
          <w:position w:val="0"/>
        </w:rPr>
        <w:t>é</w:t>
      </w:r>
      <w:r>
        <w:rPr>
          <w:rFonts w:ascii="Arial" w:hAnsi="Arial" w:cs="Arial" w:eastAsia="Arial"/>
          <w:sz w:val="6"/>
          <w:szCs w:val="6"/>
          <w:spacing w:val="-12"/>
          <w:w w:val="100"/>
          <w:position w:val="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position w:val="0"/>
        </w:rPr>
      </w:r>
    </w:p>
    <w:p>
      <w:pPr>
        <w:jc w:val="center"/>
        <w:spacing w:after="0"/>
        <w:sectPr>
          <w:type w:val="continuous"/>
          <w:pgSz w:w="11920" w:h="16840"/>
          <w:pgMar w:top="1300" w:bottom="280" w:left="1020" w:right="1600"/>
          <w:cols w:num="3" w:equalWidth="0">
            <w:col w:w="3318" w:space="237"/>
            <w:col w:w="1234" w:space="137"/>
            <w:col w:w="4374"/>
          </w:cols>
        </w:sectPr>
      </w:pPr>
      <w:rPr/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55" w:after="0" w:line="80" w:lineRule="exact"/>
        <w:ind w:left="2697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7"/>
        </w:rPr>
        <w:t>*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55" w:after="0" w:line="240" w:lineRule="auto"/>
        <w:ind w:left="2634" w:right="6539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7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4" w:after="0" w:line="240" w:lineRule="auto"/>
        <w:ind w:left="2368" w:right="-20"/>
        <w:jc w:val="left"/>
        <w:tabs>
          <w:tab w:pos="2680" w:val="left"/>
          <w:tab w:pos="318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9"/>
          <w:w w:val="111"/>
          <w:b/>
          <w:bCs/>
          <w:u w:val="single" w:color="000000"/>
        </w:rPr>
        <w:t>Zon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-Altitud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e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-Humidit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é</w:t>
      </w:r>
      <w:r>
        <w:rPr>
          <w:rFonts w:ascii="Arial" w:hAnsi="Arial" w:cs="Arial" w:eastAsia="Arial"/>
          <w:sz w:val="6"/>
          <w:szCs w:val="6"/>
          <w:spacing w:val="-11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11"/>
        </w:rPr>
        <w:t>-Aire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-Xmi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-5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11"/>
        </w:rPr>
        <w:t>Xma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x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0"/>
        </w:rPr>
        <w:t>-Ymi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1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11"/>
        </w:rPr>
        <w:t>Ymax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80" w:lineRule="exact"/>
        <w:ind w:left="2701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7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5" w:after="0" w:line="240" w:lineRule="auto"/>
        <w:ind w:left="2567" w:right="6508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7"/>
          <w:w w:val="107"/>
        </w:rPr>
        <w:t>0..</w:t>
      </w:r>
      <w:r>
        <w:rPr>
          <w:rFonts w:ascii="Arial" w:hAnsi="Arial" w:cs="Arial" w:eastAsia="Arial"/>
          <w:sz w:val="7"/>
          <w:szCs w:val="7"/>
          <w:spacing w:val="0"/>
          <w:w w:val="107"/>
        </w:rPr>
        <w:t>*</w:t>
      </w:r>
      <w:r>
        <w:rPr>
          <w:rFonts w:ascii="Arial" w:hAnsi="Arial" w:cs="Arial" w:eastAsia="Arial"/>
          <w:sz w:val="7"/>
          <w:szCs w:val="7"/>
          <w:spacing w:val="-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24" w:after="0" w:line="240" w:lineRule="auto"/>
        <w:ind w:left="2368" w:right="-20"/>
        <w:jc w:val="left"/>
        <w:tabs>
          <w:tab w:pos="2620" w:val="left"/>
          <w:tab w:pos="318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9"/>
          <w:w w:val="111"/>
          <w:b/>
          <w:bCs/>
          <w:u w:val="single" w:color="000000"/>
        </w:rPr>
        <w:t>Habita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t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-Xmi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-5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5"/>
          <w:w w:val="111"/>
        </w:rPr>
        <w:t>Xma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x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00"/>
        </w:rPr>
        <w:t>-Ymi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10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  <w:t>Y</w:t>
      </w:r>
      <w:r>
        <w:rPr>
          <w:rFonts w:ascii="Arial" w:hAnsi="Arial" w:cs="Arial" w:eastAsia="Arial"/>
          <w:sz w:val="6"/>
          <w:szCs w:val="6"/>
          <w:spacing w:val="14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4"/>
          <w:w w:val="111"/>
        </w:rPr>
        <w:t>max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left="2376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-air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e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</w:sectPr>
      </w:pPr>
      <w:rPr/>
    </w:p>
    <w:p>
      <w:pPr>
        <w:spacing w:before="58" w:after="0" w:line="240" w:lineRule="auto"/>
        <w:ind w:left="1284" w:right="-50"/>
        <w:jc w:val="left"/>
        <w:tabs>
          <w:tab w:pos="210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9"/>
          <w:w w:val="111"/>
          <w:b/>
          <w:bCs/>
          <w:u w:val="single" w:color="000000"/>
        </w:rPr>
        <w:t>HabitatHomm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1293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-Quartie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r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8" w:after="0" w:line="240" w:lineRule="auto"/>
        <w:ind w:right="-20"/>
        <w:jc w:val="left"/>
        <w:tabs>
          <w:tab w:pos="780" w:val="left"/>
        </w:tabs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11"/>
          <w:b/>
          <w:bCs/>
          <w:u w:val="single" w:color="000000"/>
        </w:rPr>
        <w:t>HabitatMoustiqu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5"/>
          <w:w w:val="111"/>
        </w:rPr>
        <w:t>-Quartie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r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  <w:cols w:num="2" w:equalWidth="0">
            <w:col w:w="2101" w:space="1391"/>
            <w:col w:w="5808"/>
          </w:cols>
        </w:sectPr>
      </w:pPr>
      <w:rPr/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</w:sectPr>
      </w:pPr>
      <w:rPr/>
    </w:p>
    <w:p>
      <w:pPr>
        <w:spacing w:before="58" w:after="0" w:line="240" w:lineRule="auto"/>
        <w:ind w:left="535" w:right="-50"/>
        <w:jc w:val="left"/>
        <w:tabs>
          <w:tab w:pos="134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  </w:t>
      </w:r>
      <w:r>
        <w:rPr>
          <w:rFonts w:ascii="Arial" w:hAnsi="Arial" w:cs="Arial" w:eastAsia="Arial"/>
          <w:sz w:val="6"/>
          <w:szCs w:val="6"/>
          <w:spacing w:val="-5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5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11"/>
          <w:b/>
          <w:bCs/>
          <w:u w:val="single" w:color="000000"/>
        </w:rPr>
        <w:t>Bâtiment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s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8" w:after="0" w:line="240" w:lineRule="auto"/>
        <w:ind w:right="-50"/>
        <w:jc w:val="left"/>
        <w:tabs>
          <w:tab w:pos="800" w:val="left"/>
        </w:tabs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  <w:u w:val="single" w:color="000000"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  <w:u w:val="single" w:color="000000"/>
        </w:rPr>
        <w:t>végétatio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n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8" w:after="0" w:line="240" w:lineRule="auto"/>
        <w:ind w:left="8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4"/>
          <w:w w:val="111"/>
        </w:rPr>
        <w:t>-Typ</w:t>
      </w:r>
      <w:r>
        <w:rPr>
          <w:rFonts w:ascii="Arial" w:hAnsi="Arial" w:cs="Arial" w:eastAsia="Arial"/>
          <w:sz w:val="6"/>
          <w:szCs w:val="6"/>
          <w:spacing w:val="0"/>
          <w:w w:val="111"/>
        </w:rPr>
        <w:t>e</w:t>
      </w:r>
      <w:r>
        <w:rPr>
          <w:rFonts w:ascii="Arial" w:hAnsi="Arial" w:cs="Arial" w:eastAsia="Arial"/>
          <w:sz w:val="6"/>
          <w:szCs w:val="6"/>
          <w:spacing w:val="-12"/>
          <w:w w:val="1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8" w:after="0" w:line="240" w:lineRule="auto"/>
        <w:ind w:right="-20"/>
        <w:jc w:val="left"/>
        <w:tabs>
          <w:tab w:pos="800" w:val="left"/>
        </w:tabs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  <w:u w:val="single" w:color="000000"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  <w:u w:val="single" w:color="000000"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  <w:cols w:num="3" w:equalWidth="0">
            <w:col w:w="1352" w:space="1599"/>
            <w:col w:w="817" w:space="433"/>
            <w:col w:w="5099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</w:sectPr>
      </w:pPr>
      <w:rPr/>
    </w:p>
    <w:p>
      <w:pPr>
        <w:spacing w:before="58" w:after="0" w:line="240" w:lineRule="auto"/>
        <w:ind w:right="37"/>
        <w:jc w:val="right"/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right="-20"/>
        <w:jc w:val="right"/>
        <w:tabs>
          <w:tab w:pos="80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>         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-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8"/>
          <w:w w:val="111"/>
          <w:b/>
          <w:bCs/>
          <w:u w:val="single" w:color="000000"/>
        </w:rPr>
        <w:t>temporair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58" w:after="0" w:line="240" w:lineRule="auto"/>
        <w:ind w:left="71" w:right="-20"/>
        <w:jc w:val="left"/>
        <w:rPr>
          <w:rFonts w:ascii="Arial" w:hAnsi="Arial" w:cs="Arial" w:eastAsia="Arial"/>
          <w:sz w:val="6"/>
          <w:szCs w:val="6"/>
        </w:rPr>
      </w:pPr>
      <w:rPr/>
      <w:r>
        <w:rPr/>
        <w:br w:type="column"/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Surfac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7"/>
          <w:w w:val="111"/>
          <w:b/>
          <w:bCs/>
        </w:rPr>
        <w:t>aquatiqu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</w:rPr>
        <w:t>e</w:t>
      </w:r>
      <w:r>
        <w:rPr>
          <w:rFonts w:ascii="Arial" w:hAnsi="Arial" w:cs="Arial" w:eastAsia="Arial"/>
          <w:sz w:val="6"/>
          <w:szCs w:val="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spacing w:before="10" w:after="0" w:line="240" w:lineRule="auto"/>
        <w:ind w:right="-20"/>
        <w:jc w:val="left"/>
        <w:tabs>
          <w:tab w:pos="240" w:val="left"/>
          <w:tab w:pos="820" w:val="left"/>
        </w:tabs>
        <w:rPr>
          <w:rFonts w:ascii="Arial" w:hAnsi="Arial" w:cs="Arial" w:eastAsia="Arial"/>
          <w:sz w:val="6"/>
          <w:szCs w:val="6"/>
        </w:rPr>
      </w:pPr>
      <w:rPr/>
      <w:r>
        <w:rPr>
          <w:rFonts w:ascii="Arial" w:hAnsi="Arial" w:cs="Arial" w:eastAsia="Arial"/>
          <w:sz w:val="6"/>
          <w:szCs w:val="6"/>
          <w:w w:val="111"/>
          <w:b/>
          <w:bCs/>
        </w:rPr>
      </w:r>
      <w:r>
        <w:rPr>
          <w:rFonts w:ascii="Arial" w:hAnsi="Arial" w:cs="Arial" w:eastAsia="Arial"/>
          <w:sz w:val="6"/>
          <w:szCs w:val="6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9"/>
          <w:w w:val="111"/>
          <w:b/>
          <w:bCs/>
          <w:u w:val="single" w:color="000000"/>
        </w:rPr>
        <w:t>pérenn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e</w:t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11"/>
          <w:b/>
          <w:bCs/>
          <w:u w:val="single" w:color="000000"/>
        </w:rPr>
        <w:t> </w:t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  <w:tab/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  <w:u w:val="single" w:color="000000"/>
        </w:rPr>
      </w:r>
      <w:r>
        <w:rPr>
          <w:rFonts w:ascii="Arial" w:hAnsi="Arial" w:cs="Arial" w:eastAsia="Arial"/>
          <w:sz w:val="6"/>
          <w:szCs w:val="6"/>
          <w:spacing w:val="0"/>
          <w:w w:val="100"/>
          <w:b/>
          <w:bCs/>
        </w:rPr>
      </w:r>
      <w:r>
        <w:rPr>
          <w:rFonts w:ascii="Arial" w:hAnsi="Arial" w:cs="Arial" w:eastAsia="Arial"/>
          <w:sz w:val="6"/>
          <w:szCs w:val="6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  <w:cols w:num="2" w:equalWidth="0">
            <w:col w:w="3768" w:space="1641"/>
            <w:col w:w="3891"/>
          </w:cols>
        </w:sectPr>
      </w:pPr>
      <w:rPr/>
    </w:p>
    <w:p>
      <w:pPr>
        <w:spacing w:before="10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221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77.519073pt;margin-top:-387.221191pt;width:285.7901pt;height:359.181979pt;mso-position-horizontal-relative:page;mso-position-vertical-relative:paragraph;z-index:-5572" coordorigin="1550,-7744" coordsize="5716,7184">
            <v:group style="position:absolute;left:3388;top:-6906;width:817;height:584" coordorigin="3388,-6906" coordsize="817,584">
              <v:shape style="position:absolute;left:3388;top:-6906;width:817;height:584" coordorigin="3388,-6906" coordsize="817,584" path="m3388,-6906l4204,-6906,4204,-6322,3388,-6322,3388,-6906xe" filled="f" stroked="t" strokeweight=".416886pt" strokecolor="#000000">
                <v:path arrowok="t"/>
              </v:shape>
            </v:group>
            <v:group style="position:absolute;left:3388;top:-6827;width:817;height:2" coordorigin="3388,-6827" coordsize="817,2">
              <v:shape style="position:absolute;left:3388;top:-6827;width:817;height:2" coordorigin="3388,-6827" coordsize="817,0" path="m3388,-6827l4204,-6827e" filled="f" stroked="t" strokeweight=".416886pt" strokecolor="#000000">
                <v:path arrowok="t"/>
              </v:shape>
            </v:group>
            <v:group style="position:absolute;left:6096;top:-6906;width:816;height:584" coordorigin="6096,-6906" coordsize="816,584">
              <v:shape style="position:absolute;left:6096;top:-6906;width:816;height:584" coordorigin="6096,-6906" coordsize="816,584" path="m6096,-6906l6912,-6906,6912,-6322,6096,-6322,6096,-6906xe" filled="f" stroked="t" strokeweight=".416886pt" strokecolor="#000000">
                <v:path arrowok="t"/>
              </v:shape>
            </v:group>
            <v:group style="position:absolute;left:6096;top:-6827;width:816;height:2" coordorigin="6096,-6827" coordsize="816,2">
              <v:shape style="position:absolute;left:6096;top:-6827;width:816;height:2" coordorigin="6096,-6827" coordsize="816,0" path="m6096,-6827l6912,-6827e" filled="f" stroked="t" strokeweight=".416886pt" strokecolor="#000000">
                <v:path arrowok="t"/>
              </v:shape>
            </v:group>
            <v:group style="position:absolute;left:4317;top:-6656;width:1779;height:2" coordorigin="4317,-6656" coordsize="1779,2">
              <v:shape style="position:absolute;left:4317;top:-6656;width:1779;height:2" coordorigin="4317,-6656" coordsize="1779,0" path="m4317,-6656l6096,-6656e" filled="f" stroked="t" strokeweight=".416886pt" strokecolor="#000000">
                <v:path arrowok="t"/>
              </v:shape>
            </v:group>
            <v:group style="position:absolute;left:4200;top:-6689;width:117;height:62" coordorigin="4200,-6689" coordsize="117,62">
              <v:shape style="position:absolute;left:4200;top:-6689;width:117;height:62" coordorigin="4200,-6689" coordsize="117,62" path="m4200,-6656l4254,-6626,4317,-6656,4254,-6689,4200,-6656xe" filled="f" stroked="t" strokeweight=".416886pt" strokecolor="#000000">
                <v:path arrowok="t"/>
              </v:shape>
            </v:group>
            <v:group style="position:absolute;left:4200;top:-6864;width:1896;height:2" coordorigin="4200,-6864" coordsize="1896,2">
              <v:shape style="position:absolute;left:4200;top:-6864;width:1896;height:2" coordorigin="4200,-6864" coordsize="1896,0" path="m6096,-6864l4200,-6864e" filled="f" stroked="t" strokeweight=".208446pt" strokecolor="#000000">
                <v:path arrowok="t"/>
                <v:stroke dashstyle="dash"/>
              </v:shape>
            </v:group>
            <v:group style="position:absolute;left:3388;top:-5946;width:817;height:584" coordorigin="3388,-5946" coordsize="817,584">
              <v:shape style="position:absolute;left:3388;top:-5946;width:817;height:584" coordorigin="3388,-5946" coordsize="817,584" path="m3388,-5946l4204,-5946,4204,-5362,3388,-5362,3388,-5946xe" filled="f" stroked="t" strokeweight=".416886pt" strokecolor="#000000">
                <v:path arrowok="t"/>
              </v:shape>
            </v:group>
            <v:group style="position:absolute;left:3763;top:-6322;width:2;height:375" coordorigin="3763,-6322" coordsize="2,375">
              <v:shape style="position:absolute;left:3763;top:-6322;width:2;height:375" coordorigin="3763,-6322" coordsize="0,375" path="m3763,-6322l3763,-5946e" filled="f" stroked="t" strokeweight=".208446pt" strokecolor="#000000">
                <v:path arrowok="t"/>
              </v:shape>
            </v:group>
            <v:group style="position:absolute;left:3388;top:-4778;width:817;height:584" coordorigin="3388,-4778" coordsize="817,584">
              <v:shape style="position:absolute;left:3388;top:-4778;width:817;height:584" coordorigin="3388,-4778" coordsize="817,584" path="m3388,-4778l4204,-4778,4204,-4194,3388,-4194,3388,-4778xe" filled="f" stroked="t" strokeweight=".416886pt" strokecolor="#000000">
                <v:path arrowok="t"/>
              </v:shape>
            </v:group>
            <v:group style="position:absolute;left:3846;top:-5262;width:2;height:484" coordorigin="3846,-5262" coordsize="2,484">
              <v:shape style="position:absolute;left:3846;top:-5262;width:2;height:484" coordorigin="3846,-5262" coordsize="0,484" path="m3846,-5262l3846,-4778e" filled="f" stroked="t" strokeweight=".208446pt" strokecolor="#000000">
                <v:path arrowok="t"/>
              </v:shape>
            </v:group>
            <v:group style="position:absolute;left:3821;top:-5362;width:50;height:100" coordorigin="3821,-5362" coordsize="50,100">
              <v:shape style="position:absolute;left:3821;top:-5362;width:50;height:100" coordorigin="3821,-5362" coordsize="50,100" path="m3846,-5362l3821,-5312,3846,-5262,3871,-5312,3846,-5362xe" filled="f" stroked="t" strokeweight=".208446pt" strokecolor="#000000">
                <v:path arrowok="t"/>
              </v:shape>
            </v:group>
            <v:group style="position:absolute;left:4846;top:-7740;width:816;height:459" coordorigin="4846,-7740" coordsize="816,459">
              <v:shape style="position:absolute;left:4846;top:-7740;width:816;height:459" coordorigin="4846,-7740" coordsize="816,459" path="m4846,-7740l5662,-7740,5662,-7281,4846,-7281,4846,-7740xe" filled="f" stroked="t" strokeweight=".416886pt" strokecolor="#000000">
                <v:path arrowok="t"/>
              </v:shape>
            </v:group>
            <v:group style="position:absolute;left:4200;top:-7281;width:646;height:375" coordorigin="4200,-7281" coordsize="646,375">
              <v:shape style="position:absolute;left:4200;top:-7281;width:646;height:375" coordorigin="4200,-7281" coordsize="646,375" path="m4846,-7281l4200,-6906e" filled="f" stroked="t" strokeweight=".208446pt" strokecolor="#000000">
                <v:path arrowok="t"/>
              </v:shape>
            </v:group>
            <v:group style="position:absolute;left:4792;top:-7281;width:54;height:46" coordorigin="4792,-7281" coordsize="54,46">
              <v:shape style="position:absolute;left:4792;top:-7281;width:54;height:46" coordorigin="4792,-7281" coordsize="54,46" path="m4846,-7281l4792,-7281,4817,-7236,4846,-7281e" filled="t" fillcolor="#FFFFFF" stroked="f">
                <v:path arrowok="t"/>
                <v:fill/>
              </v:shape>
            </v:group>
            <v:group style="position:absolute;left:4792;top:-7281;width:54;height:46" coordorigin="4792,-7281" coordsize="54,46">
              <v:shape style="position:absolute;left:4792;top:-7281;width:54;height:46" coordorigin="4792,-7281" coordsize="54,46" path="m4846,-7281l4792,-7281,4817,-7236,4846,-7281xe" filled="f" stroked="t" strokeweight=".208446pt" strokecolor="#000000">
                <v:path arrowok="t"/>
              </v:shape>
            </v:group>
            <v:group style="position:absolute;left:5658;top:-7281;width:437;height:375" coordorigin="5658,-7281" coordsize="437,375">
              <v:shape style="position:absolute;left:5658;top:-7281;width:437;height:375" coordorigin="5658,-7281" coordsize="437,375" path="m5658,-7281l6096,-6906e" filled="f" stroked="t" strokeweight=".208446pt" strokecolor="#000000">
                <v:path arrowok="t"/>
              </v:shape>
            </v:group>
            <v:group style="position:absolute;left:5658;top:-7281;width:50;height:50" coordorigin="5658,-7281" coordsize="50,50">
              <v:shape style="position:absolute;left:5658;top:-7281;width:50;height:50" coordorigin="5658,-7281" coordsize="50,50" path="m5658,-7281l5679,-7231,5708,-7273,5658,-7281e" filled="t" fillcolor="#FFFFFF" stroked="f">
                <v:path arrowok="t"/>
                <v:fill/>
              </v:shape>
            </v:group>
            <v:group style="position:absolute;left:5658;top:-7281;width:50;height:50" coordorigin="5658,-7281" coordsize="50,50">
              <v:shape style="position:absolute;left:5658;top:-7281;width:50;height:50" coordorigin="5658,-7281" coordsize="50,50" path="m5658,-7281l5679,-7231,5708,-7273,5658,-7281xe" filled="f" stroked="t" strokeweight=".208446pt" strokecolor="#000000">
                <v:path arrowok="t"/>
              </v:shape>
            </v:group>
            <v:group style="position:absolute;left:2304;top:-3694;width:817;height:626" coordorigin="2304,-3694" coordsize="817,626">
              <v:shape style="position:absolute;left:2304;top:-3694;width:817;height:626" coordorigin="2304,-3694" coordsize="817,626" path="m2304,-3694l3121,-3694,3121,-3068,2304,-3068,2304,-3694xe" filled="f" stroked="t" strokeweight=".416886pt" strokecolor="#000000">
                <v:path arrowok="t"/>
              </v:shape>
            </v:group>
            <v:group style="position:absolute;left:3117;top:-4194;width:271;height:501" coordorigin="3117,-4194" coordsize="271,501">
              <v:shape style="position:absolute;left:3117;top:-4194;width:271;height:501" coordorigin="3117,-4194" coordsize="271,501" path="m3388,-4194l3117,-3694e" filled="f" stroked="t" strokeweight=".208446pt" strokecolor="#000000">
                <v:path arrowok="t"/>
              </v:shape>
            </v:group>
            <v:group style="position:absolute;left:3342;top:-4194;width:46;height:54" coordorigin="3342,-4194" coordsize="46,54">
              <v:shape style="position:absolute;left:3342;top:-4194;width:46;height:54" coordorigin="3342,-4194" coordsize="46,54" path="m3388,-4194l3342,-4165,3388,-4140,3388,-4194e" filled="t" fillcolor="#FFFFFF" stroked="f">
                <v:path arrowok="t"/>
                <v:fill/>
              </v:shape>
            </v:group>
            <v:group style="position:absolute;left:3342;top:-4194;width:46;height:54" coordorigin="3342,-4194" coordsize="46,54">
              <v:shape style="position:absolute;left:3342;top:-4194;width:46;height:54" coordorigin="3342,-4194" coordsize="46,54" path="m3388,-4194l3342,-4165,3388,-4140,3388,-4194xe" filled="f" stroked="t" strokeweight=".208446pt" strokecolor="#000000">
                <v:path arrowok="t"/>
              </v:shape>
            </v:group>
            <v:group style="position:absolute;left:4512;top:-3694;width:792;height:626" coordorigin="4512,-3694" coordsize="792,626">
              <v:shape style="position:absolute;left:4512;top:-3694;width:792;height:626" coordorigin="4512,-3694" coordsize="792,626" path="m4512,-3694l5304,-3694,5304,-3068,4512,-3068,4512,-3694xe" filled="f" stroked="t" strokeweight=".416886pt" strokecolor="#000000">
                <v:path arrowok="t"/>
              </v:shape>
            </v:group>
            <v:group style="position:absolute;left:4200;top:-4194;width:312;height:501" coordorigin="4200,-4194" coordsize="312,501">
              <v:shape style="position:absolute;left:4200;top:-4194;width:312;height:501" coordorigin="4200,-4194" coordsize="312,501" path="m4200,-4194l4512,-3694e" filled="f" stroked="t" strokeweight=".208446pt" strokecolor="#000000">
                <v:path arrowok="t"/>
              </v:shape>
            </v:group>
            <v:group style="position:absolute;left:4200;top:-4194;width:46;height:50" coordorigin="4200,-4194" coordsize="46,50">
              <v:shape style="position:absolute;left:4200;top:-4194;width:46;height:50" coordorigin="4200,-4194" coordsize="46,50" path="m4200,-4194l4200,-4144,4246,-4169,4200,-4194e" filled="t" fillcolor="#FFFFFF" stroked="f">
                <v:path arrowok="t"/>
                <v:fill/>
              </v:shape>
            </v:group>
            <v:group style="position:absolute;left:4200;top:-4194;width:46;height:50" coordorigin="4200,-4194" coordsize="46,50">
              <v:shape style="position:absolute;left:4200;top:-4194;width:46;height:50" coordorigin="4200,-4194" coordsize="46,50" path="m4200,-4194l4200,-4144,4246,-4169,4200,-4194xe" filled="f" stroked="t" strokeweight=".208446pt" strokecolor="#000000">
                <v:path arrowok="t"/>
              </v:shape>
            </v:group>
            <v:group style="position:absolute;left:5221;top:-2567;width:817;height:626" coordorigin="5221,-2567" coordsize="817,626">
              <v:shape style="position:absolute;left:5221;top:-2567;width:817;height:626" coordorigin="5221,-2567" coordsize="817,626" path="m5221,-2567l6037,-2567,6037,-1942,5221,-1942,5221,-2567xe" filled="f" stroked="t" strokeweight=".416886pt" strokecolor="#000000">
                <v:path arrowok="t"/>
              </v:shape>
            </v:group>
            <v:group style="position:absolute;left:3971;top:-1274;width:817;height:709" coordorigin="3971,-1274" coordsize="817,709">
              <v:shape style="position:absolute;left:3971;top:-1274;width:817;height:709" coordorigin="3971,-1274" coordsize="817,709" path="m3971,-1274l4787,-1274,4787,-565,3971,-565,3971,-1274xe" filled="f" stroked="t" strokeweight=".416886pt" strokecolor="#000000">
                <v:path arrowok="t"/>
              </v:shape>
            </v:group>
            <v:group style="position:absolute;left:3971;top:-2567;width:817;height:626" coordorigin="3971,-2567" coordsize="817,626">
              <v:shape style="position:absolute;left:3971;top:-2567;width:817;height:626" coordorigin="3971,-2567" coordsize="817,626" path="m3971,-2567l4787,-2567,4787,-1942,3971,-1942,3971,-2567xe" filled="f" stroked="t" strokeweight=".416886pt" strokecolor="#000000">
                <v:path arrowok="t"/>
              </v:shape>
            </v:group>
            <v:group style="position:absolute;left:4792;top:-1942;width:429;height:668" coordorigin="4792,-1942" coordsize="429,668">
              <v:shape style="position:absolute;left:4792;top:-1942;width:429;height:668" coordorigin="4792,-1942" coordsize="429,668" path="m5221,-1942l4792,-1274e" filled="f" stroked="t" strokeweight=".208446pt" strokecolor="#000000">
                <v:path arrowok="t"/>
              </v:shape>
            </v:group>
            <v:group style="position:absolute;left:5171;top:-1942;width:50;height:50" coordorigin="5171,-1942" coordsize="50,50">
              <v:shape style="position:absolute;left:5171;top:-1942;width:50;height:50" coordorigin="5171,-1942" coordsize="50,50" path="m5221,-1942l5171,-1917,5216,-1892,5221,-1942e" filled="t" fillcolor="#FFFFFF" stroked="f">
                <v:path arrowok="t"/>
                <v:fill/>
              </v:shape>
            </v:group>
            <v:group style="position:absolute;left:5171;top:-1942;width:50;height:50" coordorigin="5171,-1942" coordsize="50,50">
              <v:shape style="position:absolute;left:5171;top:-1942;width:50;height:50" coordorigin="5171,-1942" coordsize="50,50" path="m5221,-1942l5171,-1917,5216,-1892,5221,-1942xe" filled="f" stroked="t" strokeweight=".208446pt" strokecolor="#000000">
                <v:path arrowok="t"/>
              </v:shape>
            </v:group>
            <v:group style="position:absolute;left:6429;top:-1274;width:833;height:709" coordorigin="6429,-1274" coordsize="833,709">
              <v:shape style="position:absolute;left:6429;top:-1274;width:833;height:709" coordorigin="6429,-1274" coordsize="833,709" path="m6429,-1274l7262,-1274,7262,-565,6429,-565,6429,-1274xe" filled="f" stroked="t" strokeweight=".416886pt" strokecolor="#000000">
                <v:path arrowok="t"/>
              </v:shape>
            </v:group>
            <v:group style="position:absolute;left:6033;top:-1942;width:396;height:668" coordorigin="6033,-1942" coordsize="396,668">
              <v:shape style="position:absolute;left:6033;top:-1942;width:396;height:668" coordorigin="6033,-1942" coordsize="396,668" path="m6033,-1942l6429,-1274e" filled="f" stroked="t" strokeweight=".208446pt" strokecolor="#000000">
                <v:path arrowok="t"/>
              </v:shape>
            </v:group>
            <v:group style="position:absolute;left:6033;top:-1942;width:46;height:50" coordorigin="6033,-1942" coordsize="46,50">
              <v:shape style="position:absolute;left:6033;top:-1942;width:46;height:50" coordorigin="6033,-1942" coordsize="46,50" path="m6033,-1942l6033,-1892,6079,-1917,6033,-1942e" filled="t" fillcolor="#FFFFFF" stroked="f">
                <v:path arrowok="t"/>
                <v:fill/>
              </v:shape>
            </v:group>
            <v:group style="position:absolute;left:6033;top:-1942;width:46;height:50" coordorigin="6033,-1942" coordsize="46,50">
              <v:shape style="position:absolute;left:6033;top:-1942;width:46;height:50" coordorigin="6033,-1942" coordsize="46,50" path="m6033,-1942l6033,-1892,6079,-1917,6033,-1942xe" filled="f" stroked="t" strokeweight=".208446pt" strokecolor="#000000">
                <v:path arrowok="t"/>
              </v:shape>
            </v:group>
            <v:group style="position:absolute;left:5304;top:-3068;width:2;height:501" coordorigin="5304,-3068" coordsize="2,501">
              <v:shape style="position:absolute;left:5304;top:-3068;width:2;height:501" coordorigin="5304,-3068" coordsize="0,501" path="m5304,-3068l5304,-2567e" filled="f" stroked="t" strokeweight=".208446pt" strokecolor="#000000">
                <v:path arrowok="t"/>
              </v:shape>
            </v:group>
            <v:group style="position:absolute;left:5279;top:-3068;width:50;height:50" coordorigin="5279,-3068" coordsize="50,50">
              <v:shape style="position:absolute;left:5279;top:-3068;width:50;height:50" coordorigin="5279,-3068" coordsize="50,50" path="m5304,-3068l5279,-3018,5329,-3018,5304,-3068e" filled="t" fillcolor="#FFFFFF" stroked="f">
                <v:path arrowok="t"/>
                <v:fill/>
              </v:shape>
            </v:group>
            <v:group style="position:absolute;left:5279;top:-3068;width:50;height:50" coordorigin="5279,-3068" coordsize="50,50">
              <v:shape style="position:absolute;left:5279;top:-3068;width:50;height:50" coordorigin="5279,-3068" coordsize="50,50" path="m5304,-3068l5279,-3018,5329,-3018,5304,-3068xe" filled="f" stroked="t" strokeweight=".208446pt" strokecolor="#000000">
                <v:path arrowok="t"/>
              </v:shape>
            </v:group>
            <v:group style="position:absolute;left:4512;top:-3068;width:2;height:501" coordorigin="4512,-3068" coordsize="2,501">
              <v:shape style="position:absolute;left:4512;top:-3068;width:2;height:501" coordorigin="4512,-3068" coordsize="0,501" path="m4512,-3068l4512,-2567e" filled="f" stroked="t" strokeweight=".208446pt" strokecolor="#000000">
                <v:path arrowok="t"/>
              </v:shape>
            </v:group>
            <v:group style="position:absolute;left:4487;top:-3068;width:50;height:50" coordorigin="4487,-3068" coordsize="50,50">
              <v:shape style="position:absolute;left:4487;top:-3068;width:50;height:50" coordorigin="4487,-3068" coordsize="50,50" path="m4512,-3068l4487,-3018,4537,-3018,4512,-3068e" filled="t" fillcolor="#FFFFFF" stroked="f">
                <v:path arrowok="t"/>
                <v:fill/>
              </v:shape>
            </v:group>
            <v:group style="position:absolute;left:4487;top:-3068;width:50;height:50" coordorigin="4487,-3068" coordsize="50,50">
              <v:shape style="position:absolute;left:4487;top:-3068;width:50;height:50" coordorigin="4487,-3068" coordsize="50,50" path="m4512,-3068l4487,-3018,4537,-3018,4512,-3068xe" filled="f" stroked="t" strokeweight=".208446pt" strokecolor="#000000">
                <v:path arrowok="t"/>
              </v:shape>
            </v:group>
            <v:group style="position:absolute;left:1555;top:-2567;width:816;height:626" coordorigin="1555,-2567" coordsize="816,626">
              <v:shape style="position:absolute;left:1555;top:-2567;width:816;height:626" coordorigin="1555,-2567" coordsize="816,626" path="m1555,-2567l2371,-2567,2371,-1942,1555,-1942,1555,-2567xe" filled="f" stroked="t" strokeweight=".416886pt" strokecolor="#000000">
                <v:path arrowok="t"/>
              </v:shape>
            </v:group>
            <v:group style="position:absolute;left:2304;top:-3068;width:2;height:501" coordorigin="2304,-3068" coordsize="2,501">
              <v:shape style="position:absolute;left:2304;top:-3068;width:2;height:501" coordorigin="2304,-3068" coordsize="0,501" path="m2304,-3068l2304,-2567e" filled="f" stroked="t" strokeweight=".208446pt" strokecolor="#000000">
                <v:path arrowok="t"/>
              </v:shape>
            </v:group>
            <v:group style="position:absolute;left:2279;top:-3068;width:50;height:50" coordorigin="2279,-3068" coordsize="50,50">
              <v:shape style="position:absolute;left:2279;top:-3068;width:50;height:50" coordorigin="2279,-3068" coordsize="50,50" path="m2304,-3068l2279,-3018,2329,-3018,2304,-3068e" filled="t" fillcolor="#FFFFFF" stroked="f">
                <v:path arrowok="t"/>
                <v:fill/>
              </v:shape>
            </v:group>
            <v:group style="position:absolute;left:2279;top:-3068;width:50;height:50" coordorigin="2279,-3068" coordsize="50,50">
              <v:shape style="position:absolute;left:2279;top:-3068;width:50;height:50" coordorigin="2279,-3068" coordsize="50,50" path="m2304,-3068l2279,-3018,2329,-3018,2304,-3068xe" filled="f" stroked="t" strokeweight=".208446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intéressés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indispensable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schématique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dèle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tiques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obtenir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xpliquons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60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41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09.56pt;height:127.2pt;mso-position-horizontal-relative:char;mso-position-vertical-relative:line" type="#_x0000_t75">
            <v:imagedata r:id="rId3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29" w:after="0" w:line="240" w:lineRule="auto"/>
        <w:ind w:left="108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4.3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diagrammes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classes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posées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modèles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conceptuels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hiéra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chies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mieux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3073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Description</w:t>
      </w:r>
      <w:r>
        <w:rPr>
          <w:rFonts w:ascii="Times New Roman" w:hAnsi="Times New Roman" w:cs="Times New Roman" w:eastAsia="Times New Roman"/>
          <w:sz w:val="28"/>
          <w:szCs w:val="28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8"/>
          <w:szCs w:val="28"/>
          <w:spacing w:val="2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décrire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groupée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globale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xpliquons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aspects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cités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dessus.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4.4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suit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décrit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9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29.885pt;height:171.585pt;mso-position-horizontal-relative:char;mso-position-vertical-relative:line" type="#_x0000_t75">
            <v:imagedata r:id="rId3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29" w:after="0" w:line="240" w:lineRule="auto"/>
        <w:ind w:left="174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4.4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1)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globale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fait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priétaire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(contact),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celui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d’ouvrir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pré-traitements,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post-traitements.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uan)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paramétrage.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paragraphe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Propriétaire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onctionnalité(s)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ransformation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reprojection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(shape)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paramétrage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postgis.sql,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spatial_ref.sql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/>
        <w:jc w:val="left"/>
        <w:tabs>
          <w:tab w:pos="3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2)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Décrire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demande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crire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propriétaires,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08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54.925pt;height:252.8625pt;mso-position-horizontal-relative:char;mso-position-vertical-relative:line" type="#_x0000_t75">
            <v:imagedata r:id="rId3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29" w:after="0" w:line="240" w:lineRule="auto"/>
        <w:ind w:left="28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4.5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ormat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(fichiers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géoréférencés),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(images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composites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géoréférencés)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(statistiques).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caractérisée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propriétaire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(contact)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issus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capteurs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récoltés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(stations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capteurs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sol).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"type"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ligne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polygone.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b_bati.shp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Propriétaire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Nadine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onctionnalité(s)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Polygone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ormat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(shape)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4.2.2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catégories</w:t>
      </w:r>
      <w:r>
        <w:rPr>
          <w:rFonts w:ascii="Times New Roman" w:hAnsi="Times New Roman" w:cs="Times New Roman" w:eastAsia="Times New Roman"/>
          <w:sz w:val="28"/>
          <w:szCs w:val="28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8"/>
          <w:szCs w:val="28"/>
          <w:spacing w:val="2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60" w:lineRule="atLeast"/>
        <w:ind w:left="114" w:right="39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4.6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décrit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formelle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catégo-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ries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9.82pt;height:244.035pt;mso-position-horizontal-relative:char;mso-position-vertical-relative:line" type="#_x0000_t75">
            <v:imagedata r:id="rId3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29" w:after="0" w:line="240" w:lineRule="auto"/>
        <w:ind w:left="51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4.6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issues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issus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obtenues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(passifs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actifs).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issus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viennent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capteurs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situant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terrestre.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produisent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desquelles,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aisant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recours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télédétection,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xtraites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télédétection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Dessay)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Végétation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arbres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Urbanisation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récoltées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correspondre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formats.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météo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GPS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fournissent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obtenues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recensements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proposons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post-traitements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pré-traitements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recouvre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rations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préparent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puissent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traitées.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requêtes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sélectionner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recouvre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dits,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modifier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sous-catégories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modifient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post-traitements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concernent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représentation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obtenus,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ressortir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claire-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1.8pt;height:233.28pt;mso-position-horizontal-relative:char;mso-position-vertical-relative:line" type="#_x0000_t75">
            <v:imagedata r:id="rId3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25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4.7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hiérarchies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4.2.3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Conceptualisation</w:t>
      </w:r>
      <w:r>
        <w:rPr>
          <w:rFonts w:ascii="Times New Roman" w:hAnsi="Times New Roman" w:cs="Times New Roman" w:eastAsia="Times New Roman"/>
          <w:sz w:val="28"/>
          <w:szCs w:val="28"/>
          <w:spacing w:val="4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chaîne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dynamique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c’est-à-dire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évé-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nements.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référence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illustrer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détailler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construit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précédentes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l’instanciation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réalisable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départ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4.8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générale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tistique.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541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09.56pt;height:127.2pt;mso-position-horizontal-relative:char;mso-position-vertical-relative:line" type="#_x0000_t75">
            <v:imagedata r:id="rId3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29" w:after="0" w:line="240" w:lineRule="auto"/>
        <w:ind w:left="299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4.8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abstraite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stockage)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sélection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précisément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60" w:lineRule="atLeast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8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07.46pt;height:117.3pt;mso-position-horizontal-relative:char;mso-position-vertical-relative:line" type="#_x0000_t75">
            <v:imagedata r:id="rId3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29" w:after="0" w:line="240" w:lineRule="auto"/>
        <w:ind w:left="3171" w:right="3164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4.9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abstraite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Instanciation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reprojeté,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(créée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traitements).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requêtes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sélectionner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(filtrer)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demande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d’habitants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statistiques).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"eau"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(format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’ensemble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9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27.68pt;height:137.9025pt;mso-position-horizontal-relative:char;mso-position-vertical-relative:line" type="#_x0000_t75">
            <v:imagedata r:id="rId3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left="191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4.10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Instanciation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Instanciation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requêtes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"bâtiments".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saisies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(nombre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d’habitants),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qu’occupe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"bâti-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ments"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ensuite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rastérisée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l’emprise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"eaux"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(400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600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mètres),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8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15.32pt;height:105.84pt;mso-position-horizontal-relative:char;mso-position-vertical-relative:line" type="#_x0000_t75">
            <v:imagedata r:id="rId4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29" w:after="0" w:line="240" w:lineRule="auto"/>
        <w:ind w:left="237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4.11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instanciée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4.3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34"/>
          <w:szCs w:val="34"/>
          <w:spacing w:val="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bloc</w:t>
      </w:r>
      <w:r>
        <w:rPr>
          <w:rFonts w:ascii="Times New Roman" w:hAnsi="Times New Roman" w:cs="Times New Roman" w:eastAsia="Times New Roman"/>
          <w:sz w:val="34"/>
          <w:szCs w:val="34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élémentai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opérationnel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approche,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d’outils.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chaine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automatisée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sateur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temps,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présentons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l’implémentation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4.3.1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Définitions,</w:t>
      </w:r>
      <w:r>
        <w:rPr>
          <w:rFonts w:ascii="Times New Roman" w:hAnsi="Times New Roman" w:cs="Times New Roman" w:eastAsia="Times New Roman"/>
          <w:sz w:val="28"/>
          <w:szCs w:val="28"/>
          <w:spacing w:val="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8"/>
          <w:szCs w:val="28"/>
          <w:spacing w:val="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bibliothèques</w:t>
      </w:r>
      <w:r>
        <w:rPr>
          <w:rFonts w:ascii="Times New Roman" w:hAnsi="Times New Roman" w:cs="Times New Roman" w:eastAsia="Times New Roman"/>
          <w:sz w:val="28"/>
          <w:szCs w:val="28"/>
          <w:spacing w:val="3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utilisées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vrée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intéresserons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(soft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précis,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audrait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réaliser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fonctionnalité.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spécification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xprimée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informatique."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((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Abd-el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Kader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FF0000"/>
          <w:spacing w:val="0"/>
          <w:w w:val="100"/>
        </w:rPr>
        <w:t>2006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xcluons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saisie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satellite).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intéresserons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35"/>
          <w:pgMar w:header="809" w:footer="0" w:top="1040" w:bottom="280" w:left="1600" w:right="1020"/>
          <w:headerReference w:type="odd" r:id="rId40"/>
          <w:headerReference w:type="even" r:id="rId41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tements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manipulent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865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orienté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objet,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c’est-à-dire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ensemble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d’entités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classes).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entités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collaborent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commun.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83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Eclipse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"Eclipse"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Eclipse.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grâce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raccourcis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grâce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d’intégrer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mesure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Eclipse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compile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signale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détecte.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787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ostg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relationnelles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(Manuel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PostgreSQL).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gratuitement,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d’opérations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(Linux,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Unix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(Mac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OSX,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Solaris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propose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++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Python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1986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(appelé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l’époque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Postgres).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1995,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eloppeurs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ajoutent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interpréteur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1996,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s’appelle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souligner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lien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étendu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ajoutant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fonctions,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procédure.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827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(objets)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n’importe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2012,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dernière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(PostGIS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2.0)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breuses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améliorations.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eauté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"inn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ante"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gère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désormais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images).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nombreux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850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(Application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Programming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ace)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déposé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acro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yme,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(http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//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a.d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8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eloppez.com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98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aq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...)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API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constituée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ensemble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l’accès,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relationnelles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895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graphiques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ariété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techniques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gratuite-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"clique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bouton"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compris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(packages)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d’appeler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831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RCaller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d’appeler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tionnalités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d’appeler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lités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844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(images)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++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Perl,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Python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R).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sous-ensemble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gérer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d’OGR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d’assurer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compatibilité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795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ackages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Rgdal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5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gérer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spatiaux,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tistiques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ostg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fournit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d’accéder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d’y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récupérer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spatstat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Spatstat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paquet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paquet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maptools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aquet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shape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(".shp").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331" w:lineRule="auto"/>
        <w:ind w:left="962" w:right="46" w:firstLine="-861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4.3.2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chitectu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8"/>
          <w:szCs w:val="28"/>
          <w:spacing w:val="3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in</w:t>
      </w:r>
      <w:r>
        <w:rPr>
          <w:rFonts w:ascii="Times New Roman" w:hAnsi="Times New Roman" w:cs="Times New Roman" w:eastAsia="Times New Roman"/>
          <w:sz w:val="28"/>
          <w:szCs w:val="28"/>
          <w:spacing w:val="-7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ormatique</w:t>
      </w:r>
      <w:r>
        <w:rPr>
          <w:rFonts w:ascii="Times New Roman" w:hAnsi="Times New Roman" w:cs="Times New Roman" w:eastAsia="Times New Roman"/>
          <w:sz w:val="28"/>
          <w:szCs w:val="28"/>
          <w:spacing w:val="3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8"/>
          <w:szCs w:val="28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chaine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8"/>
          <w:szCs w:val="28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logiciel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ou</w:t>
      </w:r>
      <w:r>
        <w:rPr>
          <w:rFonts w:ascii="Times New Roman" w:hAnsi="Times New Roman" w:cs="Times New Roman" w:eastAsia="Times New Roman"/>
          <w:sz w:val="28"/>
          <w:szCs w:val="28"/>
          <w:spacing w:val="-3"/>
          <w:w w:val="102"/>
          <w:b/>
          <w:bCs/>
        </w:rPr>
        <w:t>v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ert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3" w:after="0" w:line="360" w:lineRule="atLeast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appellent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(via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(via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RCaller)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schéma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simplifiée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3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44.3325pt;height:308.76pt;mso-position-horizontal-relative:char;mso-position-vertical-relative:line" type="#_x0000_t75">
            <v:imagedata r:id="rId4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20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4.12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Présentation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(incluant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PostGIS).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xécution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utiliseront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interagissent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permettre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’architecture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xclus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prototype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générique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modulaire.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majorité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2.0,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gère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désormais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d’insérer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encore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lités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rajoutées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manipuler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grâce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brairies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"spatstat"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dal"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pertinent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beaucoup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qu’en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ST_Raster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multiplicité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sachant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brairies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problématiques,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arantit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Présentation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fectue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Néanmoins,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supplémentaires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rajouté.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giciel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d’insére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modifier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spécialiste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non-spécialiste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4.3.3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Configuration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pré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equise</w:t>
      </w:r>
      <w:r>
        <w:rPr>
          <w:rFonts w:ascii="Times New Roman" w:hAnsi="Times New Roman" w:cs="Times New Roman" w:eastAsia="Times New Roman"/>
          <w:sz w:val="28"/>
          <w:szCs w:val="28"/>
          <w:spacing w:val="2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pour</w:t>
      </w:r>
      <w:r>
        <w:rPr>
          <w:rFonts w:ascii="Times New Roman" w:hAnsi="Times New Roman" w:cs="Times New Roman" w:eastAsia="Times New Roman"/>
          <w:sz w:val="28"/>
          <w:szCs w:val="28"/>
          <w:spacing w:val="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l’utilisation</w:t>
      </w:r>
      <w:r>
        <w:rPr>
          <w:rFonts w:ascii="Times New Roman" w:hAnsi="Times New Roman" w:cs="Times New Roman" w:eastAsia="Times New Roman"/>
          <w:sz w:val="28"/>
          <w:szCs w:val="28"/>
          <w:spacing w:val="2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outils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logiciel,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s’assurer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JRE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machine.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xplications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trouvées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accès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local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machine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local).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Sinon,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ligne.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gérer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2.0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installée.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distante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augmente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Finalement,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machine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"packages"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spatstat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maptools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4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l’instant,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Linux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MacOS.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rencon-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trées).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4.3.4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Implémentation</w:t>
      </w:r>
      <w:r>
        <w:rPr>
          <w:rFonts w:ascii="Times New Roman" w:hAnsi="Times New Roman" w:cs="Times New Roman" w:eastAsia="Times New Roman"/>
          <w:sz w:val="28"/>
          <w:szCs w:val="28"/>
          <w:spacing w:val="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8"/>
          <w:szCs w:val="28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chaîne</w:t>
      </w:r>
      <w:r>
        <w:rPr>
          <w:rFonts w:ascii="Times New Roman" w:hAnsi="Times New Roman" w:cs="Times New Roman" w:eastAsia="Times New Roman"/>
          <w:sz w:val="28"/>
          <w:szCs w:val="28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shape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sélectionnées.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98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correspondant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(confo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retenus).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maximum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cinq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(correspondant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disposons).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3.590pt;height:217.8675pt;mso-position-horizontal-relative:char;mso-position-vertical-relative:line" type="#_x0000_t75">
            <v:imagedata r:id="rId4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29" w:after="0" w:line="240" w:lineRule="auto"/>
        <w:ind w:left="28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4.13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espondance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tLeast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connaître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"b_bati"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ardera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mémoire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5.45pt;height:114.675pt;mso-position-horizontal-relative:char;mso-position-vertical-relative:line" type="#_x0000_t75">
            <v:imagedata r:id="rId4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29" w:after="0" w:line="240" w:lineRule="auto"/>
        <w:ind w:left="25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4.14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Correspondances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nécessite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’hôte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lequel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(localhost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01" w:right="5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local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l’ordinateur),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lequel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installés,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lisateur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93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69.26pt;height:238.1925pt;mso-position-horizontal-relative:char;mso-position-vertical-relative:line" type="#_x0000_t75">
            <v:imagedata r:id="rId4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29" w:after="0" w:line="240" w:lineRule="auto"/>
        <w:ind w:left="208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4.15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Insertion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ectorielles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".shp"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"pgsql".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79.51pt;height:169.47pt;mso-position-horizontal-relative:char;mso-position-vertical-relative:line" type="#_x0000_t75">
            <v:imagedata r:id="rId4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29" w:after="0" w:line="240" w:lineRule="auto"/>
        <w:ind w:left="205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4.16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Nomb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d’habitants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35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demande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3.68pt;height:117.12pt;mso-position-horizontal-relative:char;mso-position-vertical-relative:line" type="#_x0000_t75">
            <v:imagedata r:id="rId4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29" w:after="0" w:line="240" w:lineRule="auto"/>
        <w:ind w:left="298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4.17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d’habitants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pixel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qu’un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occupe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15.000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superficie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300.000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m2,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ectuons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27" w:right="509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300.000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15.000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359" w:lineRule="exact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position w:val="15"/>
        </w:rPr>
        <w:t>√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position w:val="-2"/>
        </w:rPr>
        <w:t>(20)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5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4.47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*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4.47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2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carrés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riques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4.47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*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4.47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0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4.415pt;height:182.91pt;mso-position-horizontal-relative:char;mso-position-vertical-relative:line" type="#_x0000_t75">
            <v:imagedata r:id="rId4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29" w:after="0" w:line="240" w:lineRule="auto"/>
        <w:ind w:left="205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4.18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  <w:b/>
          <w:bCs/>
        </w:rPr>
        <w:t>chage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tLeast"/>
        <w:ind w:left="101" w:right="52" w:firstLine="2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calculs,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65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97.16pt;height:212.265pt;mso-position-horizontal-relative:char;mso-position-vertical-relative:line" type="#_x0000_t75">
            <v:imagedata r:id="rId5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29" w:after="0" w:line="240" w:lineRule="auto"/>
        <w:ind w:left="2917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4.19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Supp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ession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surfaces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polluées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tLeast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possédons,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moustiques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’outil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sélectionner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d’identifier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6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58.02pt;height:167.0625pt;mso-position-horizontal-relative:char;mso-position-vertical-relative:line" type="#_x0000_t75">
            <v:imagedata r:id="rId5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29" w:after="0" w:line="240" w:lineRule="auto"/>
        <w:ind w:left="20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4.20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aquatiques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d’aléa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tiale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Extent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(emprise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géographique).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n’y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aura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où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n’y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concernant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n’intersectent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vulnérabilité.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Finalement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obtenons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</w:rPr>
        <w:t>ché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9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51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55.11pt;height:186.0075pt;mso-position-horizontal-relative:char;mso-position-vertical-relative:line" type="#_x0000_t75">
            <v:imagedata r:id="rId5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196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4.21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4.3.5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Implémentation</w:t>
      </w:r>
      <w:r>
        <w:rPr>
          <w:rFonts w:ascii="Times New Roman" w:hAnsi="Times New Roman" w:cs="Times New Roman" w:eastAsia="Times New Roman"/>
          <w:sz w:val="28"/>
          <w:szCs w:val="28"/>
          <w:spacing w:val="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8"/>
          <w:szCs w:val="28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lu</w:t>
      </w:r>
      <w:r>
        <w:rPr>
          <w:rFonts w:ascii="Times New Roman" w:hAnsi="Times New Roman" w:cs="Times New Roman" w:eastAsia="Times New Roman"/>
          <w:sz w:val="28"/>
          <w:szCs w:val="28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logiciel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ou</w:t>
      </w:r>
      <w:r>
        <w:rPr>
          <w:rFonts w:ascii="Times New Roman" w:hAnsi="Times New Roman" w:cs="Times New Roman" w:eastAsia="Times New Roman"/>
          <w:sz w:val="28"/>
          <w:szCs w:val="28"/>
          <w:spacing w:val="-3"/>
          <w:w w:val="102"/>
          <w:b/>
          <w:bCs/>
        </w:rPr>
        <w:t>v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ert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8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mesure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rajoutés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jugé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xport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renommer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illustrée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l’implémentation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emplacement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l’emplacement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2" w:after="0" w:line="311" w:lineRule="auto"/>
        <w:ind w:left="702" w:right="39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disque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360" w:lineRule="atLeast"/>
        <w:ind w:left="702" w:right="39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disque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1.1375pt;height:61.005pt;mso-position-horizontal-relative:char;mso-position-vertical-relative:line" type="#_x0000_t75">
            <v:imagedata r:id="rId5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29" w:after="0" w:line="240" w:lineRule="auto"/>
        <w:ind w:left="218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4.22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l’emplacement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connexion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relatifs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cédent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(emplacement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données),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sélectionnées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sateur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dedans.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projetés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xistante,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analysés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reprojetées.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50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13.0025pt;height:159.21pt;mso-position-horizontal-relative:char;mso-position-vertical-relative:line" type="#_x0000_t75">
            <v:imagedata r:id="rId5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29" w:after="0" w:line="240" w:lineRule="auto"/>
        <w:ind w:left="25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4.23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Menu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4.2.2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indépendamment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souhaite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ectue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3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23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40.005pt;height:170.43pt;mso-position-horizontal-relative:char;mso-position-vertical-relative:line" type="#_x0000_t75">
            <v:imagedata r:id="rId5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40" w:lineRule="auto"/>
        <w:ind w:left="3026" w:right="301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4.24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possibles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299" w:right="34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8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Pré-traitements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raitements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Analyse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l’emprise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Statistique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ansformation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Rastérisation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Changement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0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ost-traitements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contenus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Renommage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isualisation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Spécificités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techniques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Mémoi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rappelle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aupara-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cellule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rastériser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rappelle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évidemment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saisir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manuellement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appliquer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19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Après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superficie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n’apparaît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cher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moment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chage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"plot"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Exporter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xportées.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après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xporter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shape)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809" w:footer="0" w:top="1040" w:bottom="280" w:left="1020" w:right="1580"/>
          <w:pgSz w:w="11920" w:h="16840"/>
        </w:sectPr>
      </w:pPr>
      <w:rPr/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right="15"/>
        <w:jc w:val="right"/>
        <w:rPr>
          <w:rFonts w:ascii="Times New Roman" w:hAnsi="Times New Roman" w:cs="Times New Roman" w:eastAsia="Times New Roman"/>
          <w:sz w:val="6"/>
          <w:szCs w:val="6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83"/>
          <w:b/>
          <w:bCs/>
        </w:rPr>
        <w:t>•..r.:o_.,._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83"/>
          <w:b/>
          <w:bCs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6"/>
          <w:w w:val="83"/>
          <w:b/>
          <w:bCs/>
        </w:rPr>
        <w:t> </w:t>
      </w:r>
      <w:r>
        <w:rPr>
          <w:rFonts w:ascii="Times New Roman" w:hAnsi="Times New Roman" w:cs="Times New Roman" w:eastAsia="Times New Roman"/>
          <w:sz w:val="6"/>
          <w:szCs w:val="6"/>
          <w:color w:val="999A9A"/>
          <w:spacing w:val="0"/>
          <w:w w:val="136"/>
        </w:rPr>
        <w:t>IJI</w:t>
      </w:r>
      <w:r>
        <w:rPr>
          <w:rFonts w:ascii="Times New Roman" w:hAnsi="Times New Roman" w:cs="Times New Roman" w:eastAsia="Times New Roman"/>
          <w:sz w:val="6"/>
          <w:szCs w:val="6"/>
          <w:color w:val="999A9A"/>
          <w:spacing w:val="4"/>
          <w:w w:val="136"/>
        </w:rPr>
        <w:t>J</w:t>
      </w:r>
      <w:r>
        <w:rPr>
          <w:rFonts w:ascii="Times New Roman" w:hAnsi="Times New Roman" w:cs="Times New Roman" w:eastAsia="Times New Roman"/>
          <w:sz w:val="6"/>
          <w:szCs w:val="6"/>
          <w:color w:val="7E8080"/>
          <w:spacing w:val="0"/>
          <w:w w:val="91"/>
        </w:rPr>
        <w:t>&lt;</w:t>
      </w:r>
      <w:r>
        <w:rPr>
          <w:rFonts w:ascii="Times New Roman" w:hAnsi="Times New Roman" w:cs="Times New Roman" w:eastAsia="Times New Roman"/>
          <w:sz w:val="6"/>
          <w:szCs w:val="6"/>
          <w:color w:val="7E808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6"/>
          <w:szCs w:val="6"/>
          <w:color w:val="7E8080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6"/>
          <w:szCs w:val="6"/>
          <w:color w:val="7E8080"/>
          <w:spacing w:val="-11"/>
          <w:w w:val="222"/>
        </w:rPr>
        <w:t>.</w:t>
      </w:r>
      <w:r>
        <w:rPr>
          <w:rFonts w:ascii="Times New Roman" w:hAnsi="Times New Roman" w:cs="Times New Roman" w:eastAsia="Times New Roman"/>
          <w:sz w:val="6"/>
          <w:szCs w:val="6"/>
          <w:color w:val="595B5B"/>
          <w:spacing w:val="0"/>
          <w:w w:val="142"/>
        </w:rPr>
        <w:t>HJl</w:t>
      </w:r>
      <w:r>
        <w:rPr>
          <w:rFonts w:ascii="Times New Roman" w:hAnsi="Times New Roman" w:cs="Times New Roman" w:eastAsia="Times New Roman"/>
          <w:sz w:val="6"/>
          <w:szCs w:val="6"/>
          <w:color w:val="000000"/>
          <w:spacing w:val="0"/>
          <w:w w:val="100"/>
        </w:rPr>
      </w:r>
    </w:p>
    <w:p>
      <w:pPr>
        <w:spacing w:before="0" w:after="0" w:line="52" w:lineRule="exact"/>
        <w:ind w:right="-18"/>
        <w:jc w:val="right"/>
        <w:rPr>
          <w:rFonts w:ascii="Arial" w:hAnsi="Arial" w:cs="Arial" w:eastAsia="Arial"/>
          <w:sz w:val="5"/>
          <w:szCs w:val="5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73.666595pt;margin-top:.888558pt;width:15.354046pt;height:5pt;mso-position-horizontal-relative:page;mso-position-vertical-relative:paragraph;z-index:-5553" type="#_x0000_t202" filled="f" stroked="f">
            <v:textbox inset="0,0,0,0">
              <w:txbxContent>
                <w:p>
                  <w:pPr>
                    <w:spacing w:before="0" w:after="0" w:line="100" w:lineRule="exact"/>
                    <w:ind w:right="-55"/>
                    <w:jc w:val="left"/>
                    <w:rPr>
                      <w:rFonts w:ascii="Times New Roman" w:hAnsi="Times New Roman" w:cs="Times New Roman" w:eastAsia="Times New Roman"/>
                      <w:sz w:val="10"/>
                      <w:szCs w:val="10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595B5B"/>
                      <w:spacing w:val="-3"/>
                      <w:w w:val="58"/>
                      <w:b/>
                      <w:bCs/>
                    </w:rPr>
                    <w:t>q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E8080"/>
                      <w:spacing w:val="0"/>
                      <w:w w:val="90"/>
                      <w:b/>
                      <w:bCs/>
                    </w:rPr>
                    <w:t>,......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E8080"/>
                      <w:spacing w:val="-23"/>
                      <w:w w:val="90"/>
                      <w:b/>
                      <w:bCs/>
                    </w:rPr>
                    <w:t>,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E8080"/>
                      <w:spacing w:val="-9"/>
                      <w:w w:val="118"/>
                      <w:b/>
                      <w:bCs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E8080"/>
                      <w:spacing w:val="0"/>
                      <w:w w:val="90"/>
                      <w:b/>
                      <w:bCs/>
                    </w:rPr>
                    <w:t>,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E8080"/>
                      <w:spacing w:val="-8"/>
                      <w:w w:val="100"/>
                      <w:b/>
                      <w:bCs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999A9A"/>
                      <w:spacing w:val="-8"/>
                      <w:w w:val="163"/>
                      <w:b/>
                      <w:bCs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999A9A"/>
                      <w:spacing w:val="0"/>
                      <w:w w:val="104"/>
                      <w:b/>
                      <w:bCs/>
                    </w:rPr>
                    <w:t>,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5"/>
          <w:szCs w:val="5"/>
          <w:color w:val="999A9A"/>
          <w:spacing w:val="-1"/>
          <w:w w:val="112"/>
          <w:b/>
          <w:bCs/>
        </w:rPr>
        <w:t>0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0"/>
          <w:w w:val="92"/>
          <w:b/>
          <w:bCs/>
        </w:rPr>
        <w:t>11,."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-8"/>
          <w:w w:val="92"/>
          <w:b/>
          <w:bCs/>
        </w:rPr>
        <w:t>-</w:t>
      </w:r>
      <w:r>
        <w:rPr>
          <w:rFonts w:ascii="Times New Roman" w:hAnsi="Times New Roman" w:cs="Times New Roman" w:eastAsia="Times New Roman"/>
          <w:sz w:val="5"/>
          <w:szCs w:val="5"/>
          <w:color w:val="3B3B3B"/>
          <w:spacing w:val="0"/>
          <w:w w:val="239"/>
          <w:b/>
          <w:bCs/>
        </w:rPr>
        <w:t>/</w:t>
      </w:r>
      <w:r>
        <w:rPr>
          <w:rFonts w:ascii="Times New Roman" w:hAnsi="Times New Roman" w:cs="Times New Roman" w:eastAsia="Times New Roman"/>
          <w:sz w:val="5"/>
          <w:szCs w:val="5"/>
          <w:color w:val="3B3B3B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5"/>
          <w:szCs w:val="5"/>
          <w:color w:val="7E8080"/>
          <w:spacing w:val="0"/>
          <w:w w:val="202"/>
          <w:b/>
          <w:bCs/>
        </w:rPr>
        <w:t>lU</w:t>
      </w:r>
      <w:r>
        <w:rPr>
          <w:rFonts w:ascii="Times New Roman" w:hAnsi="Times New Roman" w:cs="Times New Roman" w:eastAsia="Times New Roman"/>
          <w:sz w:val="5"/>
          <w:szCs w:val="5"/>
          <w:color w:val="7E8080"/>
          <w:spacing w:val="0"/>
          <w:w w:val="202"/>
          <w:b/>
          <w:bCs/>
        </w:rPr>
        <w:t>     </w:t>
      </w:r>
      <w:r>
        <w:rPr>
          <w:rFonts w:ascii="Times New Roman" w:hAnsi="Times New Roman" w:cs="Times New Roman" w:eastAsia="Times New Roman"/>
          <w:sz w:val="5"/>
          <w:szCs w:val="5"/>
          <w:color w:val="7E8080"/>
          <w:spacing w:val="0"/>
          <w:w w:val="202"/>
          <w:b/>
          <w:bCs/>
        </w:rPr>
        <w:t> </w:t>
      </w:r>
      <w:r>
        <w:rPr>
          <w:rFonts w:ascii="Arial" w:hAnsi="Arial" w:cs="Arial" w:eastAsia="Arial"/>
          <w:sz w:val="5"/>
          <w:szCs w:val="5"/>
          <w:color w:val="6B6B6B"/>
          <w:spacing w:val="0"/>
          <w:w w:val="128"/>
          <w:i/>
        </w:rPr>
        <w:t>J'.'iJ&lt;,)'&gt;&lt;I&gt;)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0" w:after="0" w:line="240" w:lineRule="auto"/>
        <w:ind w:right="-20"/>
        <w:jc w:val="right"/>
        <w:rPr>
          <w:rFonts w:ascii="Times New Roman" w:hAnsi="Times New Roman" w:cs="Times New Roman" w:eastAsia="Times New Roman"/>
          <w:sz w:val="5"/>
          <w:szCs w:val="5"/>
        </w:rPr>
      </w:pPr>
      <w:rPr/>
      <w:r>
        <w:rPr>
          <w:rFonts w:ascii="Times New Roman" w:hAnsi="Times New Roman" w:cs="Times New Roman" w:eastAsia="Times New Roman"/>
          <w:sz w:val="5"/>
          <w:szCs w:val="5"/>
          <w:color w:val="6B6B6B"/>
          <w:spacing w:val="0"/>
          <w:w w:val="159"/>
        </w:rPr>
        <w:t>J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-12"/>
          <w:w w:val="159"/>
        </w:rPr>
        <w:t> </w:t>
      </w:r>
      <w:r>
        <w:rPr>
          <w:rFonts w:ascii="Times New Roman" w:hAnsi="Times New Roman" w:cs="Times New Roman" w:eastAsia="Times New Roman"/>
          <w:sz w:val="5"/>
          <w:szCs w:val="5"/>
          <w:color w:val="999A9A"/>
          <w:spacing w:val="-6"/>
          <w:w w:val="210"/>
        </w:rPr>
        <w:t>J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-19"/>
          <w:w w:val="149"/>
        </w:rPr>
        <w:t>I</w:t>
      </w:r>
      <w:r>
        <w:rPr>
          <w:rFonts w:ascii="Times New Roman" w:hAnsi="Times New Roman" w:cs="Times New Roman" w:eastAsia="Times New Roman"/>
          <w:sz w:val="5"/>
          <w:szCs w:val="5"/>
          <w:color w:val="999A9A"/>
          <w:spacing w:val="-7"/>
          <w:w w:val="210"/>
        </w:rPr>
        <w:t>.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0"/>
          <w:w w:val="149"/>
        </w:rPr>
        <w:t>\&gt;&lt;).JH</w:t>
      </w:r>
      <w:r>
        <w:rPr>
          <w:rFonts w:ascii="Times New Roman" w:hAnsi="Times New Roman" w:cs="Times New Roman" w:eastAsia="Times New Roman"/>
          <w:sz w:val="5"/>
          <w:szCs w:val="5"/>
          <w:color w:val="6B6B6B"/>
          <w:spacing w:val="0"/>
          <w:w w:val="134"/>
        </w:rPr>
        <w:t>..</w:t>
      </w:r>
      <w:r>
        <w:rPr>
          <w:rFonts w:ascii="Times New Roman" w:hAnsi="Times New Roman" w:cs="Times New Roman" w:eastAsia="Times New Roman"/>
          <w:sz w:val="5"/>
          <w:szCs w:val="5"/>
          <w:color w:val="000000"/>
          <w:spacing w:val="0"/>
          <w:w w:val="100"/>
        </w:rPr>
      </w:r>
    </w:p>
    <w:p>
      <w:pPr>
        <w:spacing w:before="51" w:after="0" w:line="240" w:lineRule="auto"/>
        <w:ind w:right="-20"/>
        <w:jc w:val="left"/>
        <w:rPr>
          <w:rFonts w:ascii="Times New Roman" w:hAnsi="Times New Roman" w:cs="Times New Roman" w:eastAsia="Times New Roman"/>
          <w:sz w:val="7"/>
          <w:szCs w:val="7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78"/>
        </w:rPr>
        <w:t>1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78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13"/>
          <w:w w:val="78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595B5B"/>
          <w:spacing w:val="-12"/>
          <w:w w:val="224"/>
        </w:rPr>
        <w:t>•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84"/>
        </w:rPr>
        <w:t>•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-8"/>
          <w:w w:val="168"/>
        </w:rPr>
        <w:t>•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-10"/>
          <w:w w:val="196"/>
        </w:rPr>
        <w:t>•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-2"/>
          <w:w w:val="159"/>
        </w:rPr>
        <w:t>_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0"/>
          <w:w w:val="141"/>
        </w:rPr>
        <w:t>,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78"/>
        </w:rPr>
        <w:t>1</w:t>
      </w:r>
      <w:r>
        <w:rPr>
          <w:rFonts w:ascii="Times New Roman" w:hAnsi="Times New Roman" w:cs="Times New Roman" w:eastAsia="Times New Roman"/>
          <w:sz w:val="7"/>
          <w:szCs w:val="7"/>
          <w:color w:val="000000"/>
          <w:spacing w:val="0"/>
          <w:w w:val="100"/>
        </w:rPr>
      </w:r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right="-20"/>
        <w:jc w:val="left"/>
        <w:tabs>
          <w:tab w:pos="260" w:val="left"/>
        </w:tabs>
        <w:rPr>
          <w:rFonts w:ascii="Times New Roman" w:hAnsi="Times New Roman" w:cs="Times New Roman" w:eastAsia="Times New Roman"/>
          <w:sz w:val="7"/>
          <w:szCs w:val="7"/>
        </w:rPr>
      </w:pPr>
      <w:rPr/>
      <w:r>
        <w:rPr/>
        <w:pict>
          <v:group style="position:absolute;margin-left:420.493866pt;margin-top:-12.85495pt;width:98.706914pt;height:45.550836pt;mso-position-horizontal-relative:page;mso-position-vertical-relative:paragraph;z-index:-5571" coordorigin="8410,-257" coordsize="1974,911">
            <v:shape style="position:absolute;left:9062;top:482;width:677;height:101" type="#_x0000_t75">
              <v:imagedata r:id="rId56" o:title=""/>
            </v:shape>
            <v:group style="position:absolute;left:8430;top:-251;width:2;height:882" coordorigin="8430,-251" coordsize="2,882">
              <v:shape style="position:absolute;left:8430;top:-251;width:2;height:882" coordorigin="8430,-251" coordsize="0,882" path="m8430,631l8430,-251e" filled="f" stroked="t" strokeweight=".599677pt" strokecolor="#878C8C">
                <v:path arrowok="t"/>
              </v:shape>
            </v:group>
            <v:group style="position:absolute;left:10366;top:-242;width:2;height:873" coordorigin="10366,-242" coordsize="2,873">
              <v:shape style="position:absolute;left:10366;top:-242;width:2;height:873" coordorigin="10366,-242" coordsize="0,873" path="m10366,631l10366,-242e" filled="f" stroked="t" strokeweight=".599677pt" strokecolor="#878787">
                <v:path arrowok="t"/>
              </v:shape>
            </v:group>
            <v:group style="position:absolute;left:8429;top:-228;width:1941;height:2" coordorigin="8429,-228" coordsize="1941,2">
              <v:shape style="position:absolute;left:8429;top:-228;width:1941;height:2" coordorigin="8429,-228" coordsize="1941,0" path="m8429,-228l10370,-228e" filled="f" stroked="t" strokeweight=".359806pt" strokecolor="#676767">
                <v:path arrowok="t"/>
              </v:shape>
            </v:group>
            <v:group style="position:absolute;left:8424;top:55;width:1945;height:2" coordorigin="8424,55" coordsize="1945,2">
              <v:shape style="position:absolute;left:8424;top:55;width:1945;height:2" coordorigin="8424,55" coordsize="1945,0" path="m8424,55l10370,55e" filled="f" stroked="t" strokeweight="1.439226pt" strokecolor="#385493">
                <v:path arrowok="t"/>
              </v:shape>
            </v:group>
            <v:group style="position:absolute;left:8511;top:636;width:1777;height:2" coordorigin="8511,636" coordsize="1777,2">
              <v:shape style="position:absolute;left:8511;top:636;width:1777;height:2" coordorigin="8511,636" coordsize="1777,0" path="m8511,636l10288,636e" filled="f" stroked="t" strokeweight="1.799032pt" strokecolor="#74747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.609554pt;margin-top:-69.552757pt;width:232.195121pt;height:.1pt;mso-position-horizontal-relative:page;mso-position-vertical-relative:paragraph;z-index:-5562" coordorigin="1132,-1391" coordsize="4644,2">
            <v:shape style="position:absolute;left:1132;top:-1391;width:4644;height:2" coordorigin="1132,-1391" coordsize="4644,0" path="m1132,-1391l5776,-1391e" filled="f" stroked="t" strokeweight=".119935pt" strokecolor="#A3A3A3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165"/>
        </w:rPr>
        <w:t>,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100"/>
        </w:rPr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0"/>
          <w:w w:val="165"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0"/>
          <w:w w:val="165"/>
        </w:rPr>
        <w:t>  </w:t>
      </w:r>
      <w:r>
        <w:rPr>
          <w:rFonts w:ascii="Times New Roman" w:hAnsi="Times New Roman" w:cs="Times New Roman" w:eastAsia="Times New Roman"/>
          <w:sz w:val="7"/>
          <w:szCs w:val="7"/>
          <w:color w:val="999A9A"/>
          <w:spacing w:val="24"/>
          <w:w w:val="165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325"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13"/>
          <w:w w:val="230"/>
        </w:rPr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10"/>
          <w:w w:val="230"/>
          <w:emboss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10"/>
          <w:w w:val="230"/>
          <w:emboss/>
        </w:rPr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10"/>
          <w:w w:val="230"/>
        </w:rPr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3"/>
          <w:w w:val="230"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141"/>
        </w:rPr>
        <w:t>,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0"/>
          <w:w w:val="78"/>
        </w:rPr>
        <w:t>1</w:t>
      </w:r>
      <w:r>
        <w:rPr>
          <w:rFonts w:ascii="Times New Roman" w:hAnsi="Times New Roman" w:cs="Times New Roman" w:eastAsia="Times New Roman"/>
          <w:sz w:val="7"/>
          <w:szCs w:val="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580"/>
          <w:cols w:num="2" w:equalWidth="0">
            <w:col w:w="3243" w:space="520"/>
            <w:col w:w="5557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2" w:after="0" w:line="240" w:lineRule="auto"/>
        <w:ind w:right="849"/>
        <w:jc w:val="righ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13.519997pt;margin-top:-.683908pt;width:177.203647pt;height:33.840pt;mso-position-horizontal-relative:page;mso-position-vertical-relative:paragraph;z-index:-5570" coordorigin="2270,-14" coordsize="3544,677">
            <v:shape style="position:absolute;left:2270;top:-14;width:1171;height:677" type="#_x0000_t75">
              <v:imagedata r:id="rId57" o:title=""/>
            </v:shape>
            <v:group style="position:absolute;left:3440;top:38;width:2351;height:2" coordorigin="3440,38" coordsize="2351,2">
              <v:shape style="position:absolute;left:3440;top:38;width:2351;height:2" coordorigin="3440,38" coordsize="2351,0" path="m3440,38l5790,38e" filled="f" stroked="t" strokeweight="2.39871pt" strokecolor="#6B6B6B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71.028015pt;margin-top:-86.061295pt;width:101.225559pt;height:44.112343pt;mso-position-horizontal-relative:page;mso-position-vertical-relative:paragraph;z-index:-5564" coordorigin="3421,-1721" coordsize="2025,882">
            <v:group style="position:absolute;left:4761;top:-1719;width:2;height:815" coordorigin="4761,-1719" coordsize="2,815">
              <v:shape style="position:absolute;left:4761;top:-1719;width:2;height:815" coordorigin="4761,-1719" coordsize="0,815" path="m4761,-904l4761,-1719e" filled="f" stroked="t" strokeweight=".239871pt" strokecolor="#7497B8">
                <v:path arrowok="t"/>
              </v:shape>
            </v:group>
            <v:group style="position:absolute;left:3454;top:-1714;width:1955;height:2" coordorigin="3454,-1714" coordsize="1955,2">
              <v:shape style="position:absolute;left:3454;top:-1714;width:1955;height:2" coordorigin="3454,-1714" coordsize="1955,0" path="m3454,-1714l5409,-1714e" filled="f" stroked="t" strokeweight=".359806pt" strokecolor="#647480">
                <v:path arrowok="t"/>
              </v:shape>
            </v:group>
            <v:group style="position:absolute;left:3455;top:-1664;width:2;height:815" coordorigin="3455,-1664" coordsize="2,815">
              <v:shape style="position:absolute;left:3455;top:-1664;width:2;height:815" coordorigin="3455,-1664" coordsize="0,815" path="m3455,-849l3455,-1664e" filled="f" stroked="t" strokeweight=".959484pt" strokecolor="#8C9397">
                <v:path arrowok="t"/>
              </v:shape>
            </v:group>
            <v:group style="position:absolute;left:5413;top:-1702;width:2;height:853" coordorigin="5413,-1702" coordsize="2,853">
              <v:shape style="position:absolute;left:5413;top:-1702;width:2;height:853" coordorigin="5413,-1702" coordsize="0,853" path="m5413,-849l5413,-1702e" filled="f" stroked="t" strokeweight=".839548pt" strokecolor="#909090">
                <v:path arrowok="t"/>
              </v:shape>
            </v:group>
            <v:group style="position:absolute;left:3440;top:-858;width:1986;height:2" coordorigin="3440,-858" coordsize="1986,2">
              <v:shape style="position:absolute;left:3440;top:-858;width:1986;height:2" coordorigin="3440,-858" coordsize="1986,0" path="m3440,-858l5426,-858e" filled="f" stroked="t" strokeweight="1.918968pt" strokecolor="#707074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494B4B"/>
          <w:w w:val="101"/>
          <w:b/>
          <w:bCs/>
        </w:rPr>
        <w:t>Ch</w:t>
      </w:r>
      <w:r>
        <w:rPr>
          <w:rFonts w:ascii="Arial" w:hAnsi="Arial" w:cs="Arial" w:eastAsia="Arial"/>
          <w:sz w:val="12"/>
          <w:szCs w:val="12"/>
          <w:color w:val="494B4B"/>
          <w:spacing w:val="-9"/>
          <w:w w:val="101"/>
          <w:b/>
          <w:bCs/>
        </w:rPr>
        <w:t>o</w:t>
      </w:r>
      <w:r>
        <w:rPr>
          <w:rFonts w:ascii="Arial" w:hAnsi="Arial" w:cs="Arial" w:eastAsia="Arial"/>
          <w:sz w:val="12"/>
          <w:szCs w:val="12"/>
          <w:color w:val="6B6B6B"/>
          <w:spacing w:val="-4"/>
          <w:w w:val="146"/>
          <w:b/>
          <w:bCs/>
        </w:rPr>
        <w:t>i</w:t>
      </w:r>
      <w:r>
        <w:rPr>
          <w:rFonts w:ascii="Arial" w:hAnsi="Arial" w:cs="Arial" w:eastAsia="Arial"/>
          <w:sz w:val="12"/>
          <w:szCs w:val="12"/>
          <w:color w:val="494B4B"/>
          <w:spacing w:val="2"/>
          <w:w w:val="82"/>
          <w:b/>
          <w:bCs/>
        </w:rPr>
        <w:t>s</w:t>
      </w:r>
      <w:r>
        <w:rPr>
          <w:rFonts w:ascii="Arial" w:hAnsi="Arial" w:cs="Arial" w:eastAsia="Arial"/>
          <w:sz w:val="12"/>
          <w:szCs w:val="12"/>
          <w:color w:val="414F8C"/>
          <w:spacing w:val="-4"/>
          <w:w w:val="117"/>
          <w:b/>
          <w:bCs/>
        </w:rPr>
        <w:t>i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100"/>
          <w:b/>
          <w:bCs/>
        </w:rPr>
        <w:t>ssez</w:t>
      </w:r>
      <w:r>
        <w:rPr>
          <w:rFonts w:ascii="Arial" w:hAnsi="Arial" w:cs="Arial" w:eastAsia="Arial"/>
          <w:sz w:val="12"/>
          <w:szCs w:val="12"/>
          <w:color w:val="494B4B"/>
          <w:spacing w:val="3"/>
          <w:w w:val="100"/>
          <w:b/>
          <w:bCs/>
        </w:rPr>
        <w:t> </w:t>
      </w:r>
      <w:r>
        <w:rPr>
          <w:rFonts w:ascii="Arial" w:hAnsi="Arial" w:cs="Arial" w:eastAsia="Arial"/>
          <w:sz w:val="12"/>
          <w:szCs w:val="12"/>
          <w:color w:val="6B6B6B"/>
          <w:spacing w:val="-10"/>
          <w:w w:val="146"/>
          <w:b/>
          <w:bCs/>
        </w:rPr>
        <w:t>l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101"/>
          <w:b/>
          <w:bCs/>
        </w:rPr>
        <w:t>es</w:t>
      </w:r>
      <w:r>
        <w:rPr>
          <w:rFonts w:ascii="Arial" w:hAnsi="Arial" w:cs="Arial" w:eastAsia="Arial"/>
          <w:sz w:val="12"/>
          <w:szCs w:val="12"/>
          <w:color w:val="494B4B"/>
          <w:spacing w:val="1"/>
          <w:w w:val="100"/>
          <w:b/>
          <w:bCs/>
        </w:rPr>
        <w:t> </w:t>
      </w:r>
      <w:r>
        <w:rPr>
          <w:rFonts w:ascii="Arial" w:hAnsi="Arial" w:cs="Arial" w:eastAsia="Arial"/>
          <w:sz w:val="12"/>
          <w:szCs w:val="12"/>
          <w:color w:val="7E8080"/>
          <w:spacing w:val="-3"/>
          <w:w w:val="107"/>
          <w:b/>
          <w:bCs/>
        </w:rPr>
        <w:t>r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97"/>
          <w:b/>
          <w:bCs/>
        </w:rPr>
        <w:t>as</w:t>
      </w:r>
      <w:r>
        <w:rPr>
          <w:rFonts w:ascii="Arial" w:hAnsi="Arial" w:cs="Arial" w:eastAsia="Arial"/>
          <w:sz w:val="12"/>
          <w:szCs w:val="12"/>
          <w:color w:val="494B4B"/>
          <w:spacing w:val="-25"/>
          <w:w w:val="100"/>
          <w:b/>
          <w:bCs/>
        </w:rPr>
        <w:t> </w:t>
      </w:r>
      <w:r>
        <w:rPr>
          <w:rFonts w:ascii="Arial" w:hAnsi="Arial" w:cs="Arial" w:eastAsia="Arial"/>
          <w:sz w:val="12"/>
          <w:szCs w:val="12"/>
          <w:color w:val="4D6790"/>
          <w:spacing w:val="-6"/>
          <w:w w:val="100"/>
          <w:b/>
          <w:bCs/>
        </w:rPr>
        <w:t>t</w:t>
      </w:r>
      <w:r>
        <w:rPr>
          <w:rFonts w:ascii="Arial" w:hAnsi="Arial" w:cs="Arial" w:eastAsia="Arial"/>
          <w:sz w:val="12"/>
          <w:szCs w:val="12"/>
          <w:color w:val="494B4B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2"/>
          <w:szCs w:val="12"/>
          <w:color w:val="4D6790"/>
          <w:spacing w:val="-1"/>
          <w:w w:val="100"/>
          <w:b/>
          <w:bCs/>
        </w:rPr>
        <w:t>r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2"/>
          <w:szCs w:val="12"/>
          <w:color w:val="494B4B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94B4B"/>
          <w:spacing w:val="0"/>
          <w:w w:val="100"/>
          <w:b/>
          <w:bCs/>
        </w:rPr>
        <w:t>à</w:t>
      </w:r>
      <w:r>
        <w:rPr>
          <w:rFonts w:ascii="Times New Roman" w:hAnsi="Times New Roman" w:cs="Times New Roman" w:eastAsia="Times New Roman"/>
          <w:sz w:val="14"/>
          <w:szCs w:val="14"/>
          <w:color w:val="494B4B"/>
          <w:spacing w:val="4"/>
          <w:w w:val="100"/>
          <w:b/>
          <w:bCs/>
        </w:rPr>
        <w:t> 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101"/>
          <w:b/>
          <w:bCs/>
        </w:rPr>
        <w:t>sup</w:t>
      </w:r>
      <w:r>
        <w:rPr>
          <w:rFonts w:ascii="Arial" w:hAnsi="Arial" w:cs="Arial" w:eastAsia="Arial"/>
          <w:sz w:val="12"/>
          <w:szCs w:val="12"/>
          <w:color w:val="494B4B"/>
          <w:spacing w:val="-8"/>
          <w:w w:val="101"/>
          <w:b/>
          <w:bCs/>
        </w:rPr>
        <w:t>p</w:t>
      </w:r>
      <w:r>
        <w:rPr>
          <w:rFonts w:ascii="Arial" w:hAnsi="Arial" w:cs="Arial" w:eastAsia="Arial"/>
          <w:sz w:val="12"/>
          <w:szCs w:val="12"/>
          <w:color w:val="6B6B6B"/>
          <w:spacing w:val="-4"/>
          <w:w w:val="131"/>
          <w:b/>
          <w:bCs/>
        </w:rPr>
        <w:t>r</w:t>
      </w:r>
      <w:r>
        <w:rPr>
          <w:rFonts w:ascii="Arial" w:hAnsi="Arial" w:cs="Arial" w:eastAsia="Arial"/>
          <w:sz w:val="12"/>
          <w:szCs w:val="12"/>
          <w:color w:val="494B4B"/>
          <w:spacing w:val="0"/>
          <w:w w:val="107"/>
          <w:b/>
          <w:bCs/>
        </w:rPr>
        <w:t>im</w:t>
      </w:r>
      <w:r>
        <w:rPr>
          <w:rFonts w:ascii="Arial" w:hAnsi="Arial" w:cs="Arial" w:eastAsia="Arial"/>
          <w:sz w:val="12"/>
          <w:szCs w:val="12"/>
          <w:color w:val="494B4B"/>
          <w:spacing w:val="-4"/>
          <w:w w:val="107"/>
          <w:b/>
          <w:bCs/>
        </w:rPr>
        <w:t>e</w:t>
      </w:r>
      <w:r>
        <w:rPr>
          <w:rFonts w:ascii="Arial" w:hAnsi="Arial" w:cs="Arial" w:eastAsia="Arial"/>
          <w:sz w:val="12"/>
          <w:szCs w:val="12"/>
          <w:color w:val="6B6B6B"/>
          <w:spacing w:val="0"/>
          <w:w w:val="119"/>
          <w:b/>
          <w:bCs/>
        </w:rPr>
        <w:t>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54" w:lineRule="auto"/>
        <w:ind w:left="5125" w:right="2080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494B4B"/>
          <w:w w:val="118"/>
        </w:rPr>
        <w:t>den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5"/>
          <w:w w:val="118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0"/>
          <w:w w:val="102"/>
        </w:rPr>
        <w:t>it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1"/>
          <w:w w:val="102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999A9A"/>
          <w:spacing w:val="6"/>
          <w:w w:val="101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1"/>
          <w:w w:val="111"/>
        </w:rPr>
        <w:t>b</w:t>
      </w:r>
      <w:r>
        <w:rPr>
          <w:rFonts w:ascii="Times New Roman" w:hAnsi="Times New Roman" w:cs="Times New Roman" w:eastAsia="Times New Roman"/>
          <w:sz w:val="12"/>
          <w:szCs w:val="12"/>
          <w:color w:val="7E8080"/>
          <w:spacing w:val="3"/>
          <w:w w:val="118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2"/>
          <w:w w:val="118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0"/>
          <w:w w:val="98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4"/>
          <w:w w:val="98"/>
        </w:rPr>
        <w:t>m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8"/>
        </w:rPr>
        <w:t>ent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8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1"/>
          <w:w w:val="111"/>
        </w:rPr>
        <w:t>b</w:t>
      </w:r>
      <w:r>
        <w:rPr>
          <w:rFonts w:ascii="Times New Roman" w:hAnsi="Times New Roman" w:cs="Times New Roman" w:eastAsia="Times New Roman"/>
          <w:sz w:val="12"/>
          <w:szCs w:val="12"/>
          <w:color w:val="7E8080"/>
          <w:spacing w:val="6"/>
          <w:w w:val="101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0"/>
          <w:w w:val="114"/>
        </w:rPr>
        <w:t>b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3"/>
          <w:w w:val="114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2"/>
          <w:w w:val="118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999A9A"/>
          <w:spacing w:val="-5"/>
          <w:w w:val="71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0"/>
          <w:w w:val="115"/>
        </w:rPr>
        <w:t>_ra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-4"/>
          <w:w w:val="115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0"/>
          <w:w w:val="122"/>
        </w:rPr>
        <w:t>te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1"/>
          <w:w w:val="122"/>
        </w:rPr>
        <w:t>r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9"/>
        </w:rPr>
        <w:t>p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-4"/>
          <w:w w:val="119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0"/>
          <w:w w:val="107"/>
        </w:rPr>
        <w:t>ints_de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0"/>
          <w:w w:val="108"/>
        </w:rPr>
        <w:t>nsit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-3"/>
          <w:w w:val="108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1"/>
        </w:rPr>
        <w:t>_r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1"/>
          <w:w w:val="111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5"/>
          <w:w w:val="136"/>
        </w:rPr>
        <w:t>d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0"/>
          <w:w w:val="122"/>
        </w:rPr>
        <w:t>as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-1"/>
          <w:w w:val="122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-1"/>
          <w:w w:val="71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0"/>
          <w:w w:val="102"/>
        </w:rPr>
        <w:t>f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-7"/>
          <w:w w:val="102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0"/>
          <w:w w:val="127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0"/>
          <w:w w:val="127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0"/>
          <w:w w:val="107"/>
        </w:rPr>
        <w:t>b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6"/>
          <w:w w:val="107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7"/>
        </w:rPr>
        <w:t>ba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2"/>
          <w:w w:val="117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999A9A"/>
          <w:spacing w:val="-5"/>
          <w:w w:val="71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0"/>
          <w:w w:val="109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1"/>
          <w:w w:val="109"/>
        </w:rPr>
        <w:t>r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-2"/>
          <w:w w:val="118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0"/>
          <w:w w:val="122"/>
        </w:rPr>
        <w:t>sterp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-4"/>
          <w:w w:val="122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0"/>
          <w:w w:val="104"/>
        </w:rPr>
        <w:t>int</w:t>
      </w:r>
      <w:r>
        <w:rPr>
          <w:rFonts w:ascii="Times New Roman" w:hAnsi="Times New Roman" w:cs="Times New Roman" w:eastAsia="Times New Roman"/>
          <w:sz w:val="12"/>
          <w:szCs w:val="12"/>
          <w:color w:val="6B6B6B"/>
          <w:spacing w:val="-4"/>
          <w:w w:val="104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-3"/>
          <w:w w:val="101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7E8080"/>
          <w:spacing w:val="5"/>
          <w:w w:val="119"/>
        </w:rPr>
        <w:t>d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0"/>
          <w:w w:val="108"/>
        </w:rPr>
        <w:t>nsite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158" w:lineRule="exact"/>
        <w:ind w:right="1225"/>
        <w:jc w:val="right"/>
        <w:tabs>
          <w:tab w:pos="1020" w:val="left"/>
        </w:tabs>
        <w:rPr>
          <w:rFonts w:ascii="Times New Roman" w:hAnsi="Times New Roman" w:cs="Times New Roman" w:eastAsia="Times New Roman"/>
          <w:sz w:val="12"/>
          <w:szCs w:val="12"/>
        </w:rPr>
      </w:pPr>
      <w:rPr/>
      <w:r>
        <w:rPr/>
        <w:pict>
          <v:group style="position:absolute;margin-left:427.92984pt;margin-top:8.752715pt;width:32.502520pt;height:.1pt;mso-position-horizontal-relative:page;mso-position-vertical-relative:paragraph;z-index:-5559" coordorigin="8559,175" coordsize="650,2">
            <v:shape style="position:absolute;left:8559;top:175;width:650;height:2" coordorigin="8559,175" coordsize="650,0" path="m8559,175l9209,175e" filled="f" stroked="t" strokeweight=".599677pt" strokecolor="#90909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65"/>
        </w:rPr>
        <w:t>1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65"/>
        </w:rPr>
        <w:t>    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4"/>
          <w:w w:val="6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2"/>
        </w:rPr>
        <w:t>Enlever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12"/>
        </w:rPr>
        <w:t>  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24"/>
          <w:w w:val="11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B3B5B5"/>
          <w:spacing w:val="0"/>
          <w:w w:val="93"/>
        </w:rPr>
        <w:t>]</w:t>
      </w:r>
      <w:r>
        <w:rPr>
          <w:rFonts w:ascii="Times New Roman" w:hAnsi="Times New Roman" w:cs="Times New Roman" w:eastAsia="Times New Roman"/>
          <w:sz w:val="12"/>
          <w:szCs w:val="12"/>
          <w:color w:val="B3B5B5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2"/>
          <w:szCs w:val="12"/>
          <w:color w:val="B3B5B5"/>
          <w:spacing w:val="0"/>
          <w:w w:val="100"/>
        </w:rPr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12"/>
          <w:szCs w:val="12"/>
          <w:color w:val="3B3B3B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12"/>
          <w:szCs w:val="12"/>
          <w:color w:val="595B5B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E8080"/>
          <w:spacing w:val="4"/>
          <w:w w:val="89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2B2D2D"/>
          <w:spacing w:val="5"/>
          <w:w w:val="119"/>
        </w:rPr>
        <w:t>d</w:t>
      </w:r>
      <w:r>
        <w:rPr>
          <w:rFonts w:ascii="Times New Roman" w:hAnsi="Times New Roman" w:cs="Times New Roman" w:eastAsia="Times New Roman"/>
          <w:sz w:val="12"/>
          <w:szCs w:val="12"/>
          <w:color w:val="494B4B"/>
          <w:spacing w:val="0"/>
          <w:w w:val="123"/>
        </w:rPr>
        <w:t>er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5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580"/>
        </w:sectPr>
      </w:pPr>
      <w:rPr/>
    </w:p>
    <w:p>
      <w:pPr>
        <w:spacing w:before="48" w:after="0" w:line="240" w:lineRule="auto"/>
        <w:ind w:left="1523" w:right="1331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595B5B"/>
          <w:b/>
          <w:bCs/>
        </w:rPr>
        <w:t>Cho</w:t>
      </w:r>
      <w:r>
        <w:rPr>
          <w:rFonts w:ascii="Arial" w:hAnsi="Arial" w:cs="Arial" w:eastAsia="Arial"/>
          <w:sz w:val="9"/>
          <w:szCs w:val="9"/>
          <w:color w:val="5785A8"/>
          <w:spacing w:val="-14"/>
          <w:w w:val="156"/>
          <w:b/>
          <w:bCs/>
        </w:rPr>
        <w:t>i</w:t>
      </w:r>
      <w:r>
        <w:rPr>
          <w:rFonts w:ascii="Arial" w:hAnsi="Arial" w:cs="Arial" w:eastAsia="Arial"/>
          <w:sz w:val="9"/>
          <w:szCs w:val="9"/>
          <w:color w:val="595B5B"/>
          <w:spacing w:val="0"/>
          <w:w w:val="108"/>
          <w:b/>
          <w:bCs/>
        </w:rPr>
        <w:t>x</w:t>
      </w:r>
      <w:r>
        <w:rPr>
          <w:rFonts w:ascii="Arial" w:hAnsi="Arial" w:cs="Arial" w:eastAsia="Arial"/>
          <w:sz w:val="9"/>
          <w:szCs w:val="9"/>
          <w:color w:val="595B5B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9"/>
          <w:szCs w:val="9"/>
          <w:color w:val="6B6B6B"/>
          <w:spacing w:val="-8"/>
          <w:w w:val="100"/>
          <w:b/>
          <w:bCs/>
        </w:rPr>
        <w:t>c</w:t>
      </w:r>
      <w:r>
        <w:rPr>
          <w:rFonts w:ascii="Arial" w:hAnsi="Arial" w:cs="Arial" w:eastAsia="Arial"/>
          <w:sz w:val="9"/>
          <w:szCs w:val="9"/>
          <w:color w:val="6B594B"/>
          <w:spacing w:val="0"/>
          <w:w w:val="100"/>
          <w:b/>
          <w:bCs/>
        </w:rPr>
        <w:t>hamp</w:t>
      </w:r>
      <w:r>
        <w:rPr>
          <w:rFonts w:ascii="Arial" w:hAnsi="Arial" w:cs="Arial" w:eastAsia="Arial"/>
          <w:sz w:val="9"/>
          <w:szCs w:val="9"/>
          <w:color w:val="6B594B"/>
          <w:spacing w:val="8"/>
          <w:w w:val="100"/>
          <w:b/>
          <w:bCs/>
        </w:rPr>
        <w:t> </w:t>
      </w:r>
      <w:r>
        <w:rPr>
          <w:rFonts w:ascii="Arial" w:hAnsi="Arial" w:cs="Arial" w:eastAsia="Arial"/>
          <w:sz w:val="9"/>
          <w:szCs w:val="9"/>
          <w:color w:val="494B4B"/>
          <w:spacing w:val="0"/>
          <w:w w:val="105"/>
          <w:b/>
          <w:bCs/>
        </w:rPr>
        <w:t>d</w:t>
      </w:r>
      <w:r>
        <w:rPr>
          <w:rFonts w:ascii="Arial" w:hAnsi="Arial" w:cs="Arial" w:eastAsia="Arial"/>
          <w:sz w:val="9"/>
          <w:szCs w:val="9"/>
          <w:color w:val="748795"/>
          <w:spacing w:val="-14"/>
          <w:w w:val="143"/>
          <w:b/>
          <w:bCs/>
        </w:rPr>
        <w:t>'</w:t>
      </w:r>
      <w:r>
        <w:rPr>
          <w:rFonts w:ascii="Arial" w:hAnsi="Arial" w:cs="Arial" w:eastAsia="Arial"/>
          <w:sz w:val="9"/>
          <w:szCs w:val="9"/>
          <w:color w:val="6B6B6B"/>
          <w:spacing w:val="-7"/>
          <w:w w:val="156"/>
          <w:b/>
          <w:bCs/>
        </w:rPr>
        <w:t>i</w:t>
      </w:r>
      <w:r>
        <w:rPr>
          <w:rFonts w:ascii="Arial" w:hAnsi="Arial" w:cs="Arial" w:eastAsia="Arial"/>
          <w:sz w:val="9"/>
          <w:szCs w:val="9"/>
          <w:color w:val="494B4B"/>
          <w:spacing w:val="0"/>
          <w:w w:val="101"/>
          <w:b/>
          <w:bCs/>
        </w:rPr>
        <w:t>den</w:t>
      </w:r>
      <w:r>
        <w:rPr>
          <w:rFonts w:ascii="Arial" w:hAnsi="Arial" w:cs="Arial" w:eastAsia="Arial"/>
          <w:sz w:val="9"/>
          <w:szCs w:val="9"/>
          <w:color w:val="494B4B"/>
          <w:spacing w:val="2"/>
          <w:w w:val="101"/>
          <w:b/>
          <w:bCs/>
        </w:rPr>
        <w:t>t</w:t>
      </w:r>
      <w:r>
        <w:rPr>
          <w:rFonts w:ascii="Arial" w:hAnsi="Arial" w:cs="Arial" w:eastAsia="Arial"/>
          <w:sz w:val="9"/>
          <w:szCs w:val="9"/>
          <w:color w:val="414F8C"/>
          <w:spacing w:val="-5"/>
          <w:w w:val="117"/>
          <w:b/>
          <w:bCs/>
        </w:rPr>
        <w:t>i</w:t>
      </w:r>
      <w:r>
        <w:rPr>
          <w:rFonts w:ascii="Arial" w:hAnsi="Arial" w:cs="Arial" w:eastAsia="Arial"/>
          <w:sz w:val="9"/>
          <w:szCs w:val="9"/>
          <w:color w:val="6B6B6B"/>
          <w:spacing w:val="0"/>
          <w:w w:val="105"/>
          <w:b/>
          <w:bCs/>
        </w:rPr>
        <w:t>fica</w:t>
      </w:r>
      <w:r>
        <w:rPr>
          <w:rFonts w:ascii="Arial" w:hAnsi="Arial" w:cs="Arial" w:eastAsia="Arial"/>
          <w:sz w:val="9"/>
          <w:szCs w:val="9"/>
          <w:color w:val="6B6B6B"/>
          <w:spacing w:val="-9"/>
          <w:w w:val="105"/>
          <w:b/>
          <w:bCs/>
        </w:rPr>
        <w:t>t</w:t>
      </w:r>
      <w:r>
        <w:rPr>
          <w:rFonts w:ascii="Arial" w:hAnsi="Arial" w:cs="Arial" w:eastAsia="Arial"/>
          <w:sz w:val="9"/>
          <w:szCs w:val="9"/>
          <w:color w:val="4D6790"/>
          <w:spacing w:val="-12"/>
          <w:w w:val="156"/>
          <w:b/>
          <w:bCs/>
        </w:rPr>
        <w:t>i</w:t>
      </w:r>
      <w:r>
        <w:rPr>
          <w:rFonts w:ascii="Arial" w:hAnsi="Arial" w:cs="Arial" w:eastAsia="Arial"/>
          <w:sz w:val="9"/>
          <w:szCs w:val="9"/>
          <w:color w:val="595B5B"/>
          <w:spacing w:val="0"/>
          <w:w w:val="105"/>
          <w:b/>
          <w:bCs/>
        </w:rPr>
        <w:t>on</w:t>
      </w:r>
      <w:r>
        <w:rPr>
          <w:rFonts w:ascii="Arial" w:hAnsi="Arial" w:cs="Arial" w:eastAsia="Arial"/>
          <w:sz w:val="9"/>
          <w:szCs w:val="9"/>
          <w:color w:val="595B5B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9"/>
          <w:szCs w:val="9"/>
          <w:color w:val="595B5B"/>
          <w:spacing w:val="0"/>
          <w:w w:val="100"/>
          <w:b/>
          <w:bCs/>
        </w:rPr>
        <w:t>c</w:t>
      </w:r>
      <w:r>
        <w:rPr>
          <w:rFonts w:ascii="Arial" w:hAnsi="Arial" w:cs="Arial" w:eastAsia="Arial"/>
          <w:sz w:val="9"/>
          <w:szCs w:val="9"/>
          <w:color w:val="595B5B"/>
          <w:spacing w:val="-6"/>
          <w:w w:val="100"/>
          <w:b/>
          <w:bCs/>
        </w:rPr>
        <w:t>o</w:t>
      </w:r>
      <w:r>
        <w:rPr>
          <w:rFonts w:ascii="Arial" w:hAnsi="Arial" w:cs="Arial" w:eastAsia="Arial"/>
          <w:sz w:val="9"/>
          <w:szCs w:val="9"/>
          <w:color w:val="607789"/>
          <w:spacing w:val="-13"/>
          <w:w w:val="100"/>
          <w:b/>
          <w:bCs/>
        </w:rPr>
        <w:t>u</w:t>
      </w:r>
      <w:r>
        <w:rPr>
          <w:rFonts w:ascii="Arial" w:hAnsi="Arial" w:cs="Arial" w:eastAsia="Arial"/>
          <w:sz w:val="9"/>
          <w:szCs w:val="9"/>
          <w:color w:val="595B5B"/>
          <w:spacing w:val="0"/>
          <w:w w:val="100"/>
          <w:b/>
          <w:bCs/>
        </w:rPr>
        <w:t>che</w:t>
      </w:r>
      <w:r>
        <w:rPr>
          <w:rFonts w:ascii="Arial" w:hAnsi="Arial" w:cs="Arial" w:eastAsia="Arial"/>
          <w:sz w:val="9"/>
          <w:szCs w:val="9"/>
          <w:color w:val="595B5B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9"/>
          <w:szCs w:val="9"/>
          <w:color w:val="494B4B"/>
          <w:spacing w:val="0"/>
          <w:w w:val="84"/>
          <w:b/>
          <w:bCs/>
        </w:rPr>
        <w:t>ealJ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5" w:after="0" w:line="240" w:lineRule="auto"/>
        <w:ind w:left="1913" w:right="1711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56.16pt;margin-top:-6.294106pt;width:233.52pt;height:9.840004pt;mso-position-horizontal-relative:page;mso-position-vertical-relative:paragraph;z-index:-5568" coordorigin="1123,-126" coordsize="4670,197">
            <v:shape style="position:absolute;left:1123;top:-126;width:1190;height:197" type="#_x0000_t75">
              <v:imagedata r:id="rId58" o:title=""/>
            </v:shape>
            <v:shape style="position:absolute;left:4642;top:-126;width:1152;height:139" type="#_x0000_t75">
              <v:imagedata r:id="rId59" o:title=""/>
            </v:shape>
            <v:group style="position:absolute;left:1185;top:21;width:4601;height:2" coordorigin="1185,21" coordsize="4601,2">
              <v:shape style="position:absolute;left:1185;top:21;width:4601;height:2" coordorigin="1185,21" coordsize="4601,0" path="m1185,21l5786,21e" filled="f" stroked="t" strokeweight=".239871pt" strokecolor="#676767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98"/>
          <w:b/>
          <w:bCs/>
        </w:rPr>
        <w:t>Champ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4"/>
          <w:w w:val="98"/>
          <w:b/>
          <w:bCs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"/>
          <w:w w:val="97"/>
          <w:b/>
          <w:bCs/>
        </w:rPr>
        <w:t>d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3"/>
          <w:w w:val="99"/>
          <w:b/>
          <w:bCs/>
        </w:rPr>
        <w:t>'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5"/>
          <w:w w:val="77"/>
          <w:b/>
          <w:bCs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2"/>
          <w:b/>
          <w:bCs/>
        </w:rPr>
        <w:t>den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"/>
          <w:w w:val="102"/>
          <w:b/>
          <w:bCs/>
        </w:rPr>
        <w:t>t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1"/>
          <w:w w:val="77"/>
          <w:b/>
          <w:bCs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3"/>
          <w:b/>
          <w:bCs/>
        </w:rPr>
        <w:t>fication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54" w:after="0" w:line="240" w:lineRule="auto"/>
        <w:ind w:left="167" w:right="-51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181A1A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15"/>
          <w:szCs w:val="15"/>
          <w:color w:val="181A1A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181A1A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6B6B6B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5"/>
          <w:szCs w:val="15"/>
          <w:color w:val="6B6B6B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2B2D2D"/>
          <w:spacing w:val="0"/>
          <w:w w:val="127"/>
        </w:rPr>
        <w:t>l</w:t>
      </w:r>
      <w:r>
        <w:rPr>
          <w:rFonts w:ascii="Times New Roman" w:hAnsi="Times New Roman" w:cs="Times New Roman" w:eastAsia="Times New Roman"/>
          <w:sz w:val="15"/>
          <w:szCs w:val="15"/>
          <w:color w:val="2B2D2D"/>
          <w:spacing w:val="0"/>
          <w:w w:val="127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2B2D2D"/>
          <w:spacing w:val="17"/>
          <w:w w:val="12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156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9"/>
          <w:w w:val="15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56"/>
        </w:rPr>
        <w:t>s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5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30"/>
          <w:w w:val="15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0"/>
          <w:w w:val="12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07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18"/>
          <w:w w:val="20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207"/>
        </w:rPr>
        <w:t>s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37"/>
          <w:w w:val="20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0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12"/>
          <w:w w:val="20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7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0"/>
          <w:w w:val="12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6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10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6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6"/>
        </w:rPr>
        <w:t>11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3"/>
          <w:w w:val="12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6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-16"/>
          <w:w w:val="14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10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92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3"/>
          <w:w w:val="19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92"/>
        </w:rPr>
        <w:t>ll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9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3"/>
          <w:w w:val="19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19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1"/>
          <w:w w:val="19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7"/>
        </w:rPr>
        <w:t>14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61" w:after="0" w:line="240" w:lineRule="auto"/>
        <w:ind w:left="286" w:right="68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41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7"/>
          <w:w w:val="14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41"/>
        </w:rPr>
        <w:t>lS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4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28"/>
          <w:w w:val="14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6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-16"/>
          <w:w w:val="15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57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5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2"/>
          <w:w w:val="15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0"/>
          <w:w w:val="123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3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3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4"/>
          <w:w w:val="12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-29"/>
          <w:w w:val="151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51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5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2"/>
          <w:w w:val="15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27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19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21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5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22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23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-2"/>
          <w:w w:val="100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25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5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7"/>
        </w:rPr>
        <w:t>26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6" w:after="0" w:line="240" w:lineRule="auto"/>
        <w:ind w:left="286" w:right="65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6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"/>
          <w:w w:val="11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17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1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3"/>
          <w:w w:val="11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28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29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30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29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6"/>
        </w:rPr>
        <w:t>31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32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"/>
          <w:w w:val="121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1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1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0"/>
          <w:w w:val="12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7"/>
          <w:w w:val="100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157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9"/>
          <w:w w:val="15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57"/>
        </w:rPr>
        <w:t>ls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5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32"/>
          <w:w w:val="15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36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3"/>
          <w:w w:val="129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9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9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9"/>
          <w:w w:val="129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12"/>
        </w:rPr>
        <w:t>38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2" w:after="0" w:line="240" w:lineRule="auto"/>
        <w:ind w:left="286" w:right="61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39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5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40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41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42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27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43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31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44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999A9A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3"/>
          <w:w w:val="117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17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1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8"/>
          <w:w w:val="11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5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47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8"/>
          <w:w w:val="129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9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9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"/>
          <w:w w:val="129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11"/>
          <w:w w:val="124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24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24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13"/>
          <w:w w:val="1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4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6"/>
          <w:w w:val="24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31"/>
        </w:rPr>
        <w:t>so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81" w:after="0" w:line="240" w:lineRule="auto"/>
        <w:ind w:left="286" w:right="67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40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34"/>
        </w:rPr>
        <w:t>Sl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34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11"/>
          <w:w w:val="13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34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52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8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53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9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54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5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55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9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</w:rPr>
        <w:t>56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57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8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58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4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59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-6"/>
          <w:w w:val="125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5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9"/>
          <w:w w:val="12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61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15"/>
        </w:rPr>
        <w:t>62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6" w:after="0" w:line="240" w:lineRule="auto"/>
        <w:ind w:left="286" w:right="73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63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9"/>
          <w:w w:val="117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17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1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25"/>
          <w:w w:val="11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</w:rPr>
        <w:t>65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6"/>
          <w:w w:val="121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1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1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6"/>
          <w:w w:val="12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0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"/>
          <w:w w:val="120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0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0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0"/>
          <w:w w:val="12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68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69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9"/>
          <w:w w:val="100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71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72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73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3"/>
        </w:rPr>
        <w:t>74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6" w:after="0" w:line="240" w:lineRule="auto"/>
        <w:ind w:left="286" w:right="67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75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76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77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C8C8C8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C8C8C8"/>
          <w:spacing w:val="-2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7"/>
          <w:w w:val="100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9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79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5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2"/>
          <w:w w:val="133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33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33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3"/>
          <w:w w:val="13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4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9"/>
        </w:rPr>
        <w:t>81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9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9"/>
          <w:w w:val="129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9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82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5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83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4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7"/>
          <w:w w:val="138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96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4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13"/>
          <w:w w:val="127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7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3"/>
          <w:w w:val="12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C8C8C8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C8C8C8"/>
          <w:spacing w:val="-39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12"/>
        </w:rPr>
        <w:t>86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81" w:after="0" w:line="113" w:lineRule="exact"/>
        <w:ind w:left="286" w:right="64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87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5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88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4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10"/>
          <w:w w:val="128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8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28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9"/>
          <w:w w:val="128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8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9"/>
          <w:w w:val="100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24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9"/>
          <w:w w:val="22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</w:rPr>
        <w:t>91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92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93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7"/>
          <w:w w:val="100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3"/>
          <w:w w:val="23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-6"/>
          <w:w w:val="100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7"/>
          <w:w w:val="122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2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15"/>
          <w:w w:val="12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2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97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12"/>
        </w:rPr>
        <w:t>98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10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B3B5B5"/>
          <w:w w:val="110"/>
          <w:b/>
          <w:bCs/>
        </w:rPr>
        <w:t>.,.</w:t>
      </w:r>
      <w:r>
        <w:rPr>
          <w:rFonts w:ascii="Arial" w:hAnsi="Arial" w:cs="Arial" w:eastAsia="Arial"/>
          <w:sz w:val="9"/>
          <w:szCs w:val="9"/>
          <w:color w:val="B3B5B5"/>
          <w:spacing w:val="-20"/>
          <w:w w:val="110"/>
          <w:b/>
          <w:bCs/>
        </w:rPr>
        <w:t>,</w:t>
      </w:r>
      <w:r>
        <w:rPr>
          <w:rFonts w:ascii="Arial" w:hAnsi="Arial" w:cs="Arial" w:eastAsia="Arial"/>
          <w:sz w:val="9"/>
          <w:szCs w:val="9"/>
          <w:color w:val="AFBFCD"/>
          <w:spacing w:val="0"/>
          <w:w w:val="93"/>
          <w:b/>
          <w:bCs/>
        </w:rPr>
        <w:t>..</w:t>
      </w:r>
      <w:r>
        <w:rPr>
          <w:rFonts w:ascii="Arial" w:hAnsi="Arial" w:cs="Arial" w:eastAsia="Arial"/>
          <w:sz w:val="9"/>
          <w:szCs w:val="9"/>
          <w:color w:val="AFBFCD"/>
          <w:spacing w:val="-13"/>
          <w:w w:val="93"/>
          <w:b/>
          <w:bCs/>
        </w:rPr>
        <w:t>.</w:t>
      </w:r>
      <w:r>
        <w:rPr>
          <w:rFonts w:ascii="Arial" w:hAnsi="Arial" w:cs="Arial" w:eastAsia="Arial"/>
          <w:sz w:val="9"/>
          <w:szCs w:val="9"/>
          <w:color w:val="B3B5B5"/>
          <w:spacing w:val="0"/>
          <w:w w:val="40"/>
          <w:b/>
          <w:bCs/>
        </w:rPr>
        <w:t>11"</w:t>
      </w:r>
      <w:r>
        <w:rPr>
          <w:rFonts w:ascii="Arial" w:hAnsi="Arial" w:cs="Arial" w:eastAsia="Arial"/>
          <w:sz w:val="9"/>
          <w:szCs w:val="9"/>
          <w:color w:val="B3B5B5"/>
          <w:spacing w:val="-17"/>
          <w:w w:val="100"/>
          <w:b/>
          <w:bCs/>
        </w:rPr>
        <w:t> </w:t>
      </w:r>
      <w:r>
        <w:rPr>
          <w:rFonts w:ascii="Arial" w:hAnsi="Arial" w:cs="Arial" w:eastAsia="Arial"/>
          <w:sz w:val="9"/>
          <w:szCs w:val="9"/>
          <w:color w:val="B3B5B5"/>
          <w:spacing w:val="0"/>
          <w:w w:val="71"/>
          <w:b/>
          <w:bCs/>
        </w:rPr>
        <w:t>""""</w:t>
      </w:r>
      <w:r>
        <w:rPr>
          <w:rFonts w:ascii="Arial" w:hAnsi="Arial" w:cs="Arial" w:eastAsia="Arial"/>
          <w:sz w:val="9"/>
          <w:szCs w:val="9"/>
          <w:color w:val="B3B5B5"/>
          <w:spacing w:val="-2"/>
          <w:w w:val="71"/>
          <w:b/>
          <w:bCs/>
        </w:rPr>
        <w:t>"</w:t>
      </w:r>
      <w:r>
        <w:rPr>
          <w:rFonts w:ascii="Arial" w:hAnsi="Arial" w:cs="Arial" w:eastAsia="Arial"/>
          <w:sz w:val="9"/>
          <w:szCs w:val="9"/>
          <w:color w:val="B3B5B5"/>
          <w:spacing w:val="1"/>
          <w:w w:val="107"/>
          <w:b/>
          <w:bCs/>
        </w:rPr>
        <w:t>'</w:t>
      </w:r>
      <w:r>
        <w:rPr>
          <w:rFonts w:ascii="Arial" w:hAnsi="Arial" w:cs="Arial" w:eastAsia="Arial"/>
          <w:sz w:val="9"/>
          <w:szCs w:val="9"/>
          <w:color w:val="E6E8E8"/>
          <w:spacing w:val="-14"/>
          <w:w w:val="78"/>
          <w:b/>
          <w:bCs/>
        </w:rPr>
        <w:t>·</w:t>
      </w:r>
      <w:r>
        <w:rPr>
          <w:rFonts w:ascii="Arial" w:hAnsi="Arial" w:cs="Arial" w:eastAsia="Arial"/>
          <w:sz w:val="9"/>
          <w:szCs w:val="9"/>
          <w:color w:val="B3B5B5"/>
          <w:spacing w:val="-12"/>
          <w:w w:val="143"/>
          <w:b/>
          <w:bCs/>
        </w:rPr>
        <w:t>'</w:t>
      </w:r>
      <w:r>
        <w:rPr>
          <w:rFonts w:ascii="Arial" w:hAnsi="Arial" w:cs="Arial" w:eastAsia="Arial"/>
          <w:sz w:val="9"/>
          <w:szCs w:val="9"/>
          <w:color w:val="B3B5B5"/>
          <w:spacing w:val="0"/>
          <w:w w:val="78"/>
          <w:b/>
          <w:bCs/>
        </w:rPr>
        <w:t>"</w:t>
      </w:r>
      <w:r>
        <w:rPr>
          <w:rFonts w:ascii="Arial" w:hAnsi="Arial" w:cs="Arial" w:eastAsia="Arial"/>
          <w:sz w:val="9"/>
          <w:szCs w:val="9"/>
          <w:color w:val="B3B5B5"/>
          <w:spacing w:val="-2"/>
          <w:w w:val="78"/>
          <w:b/>
          <w:bCs/>
        </w:rPr>
        <w:t>'</w:t>
      </w:r>
      <w:r>
        <w:rPr>
          <w:rFonts w:ascii="Arial" w:hAnsi="Arial" w:cs="Arial" w:eastAsia="Arial"/>
          <w:sz w:val="9"/>
          <w:szCs w:val="9"/>
          <w:color w:val="B3B5B5"/>
          <w:spacing w:val="0"/>
          <w:w w:val="76"/>
          <w:b/>
          <w:bCs/>
        </w:rPr>
        <w:t>""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580"/>
          <w:cols w:num="2" w:equalWidth="0">
            <w:col w:w="4683" w:space="985"/>
            <w:col w:w="3652"/>
          </w:cols>
        </w:sectPr>
      </w:pPr>
      <w:rPr/>
    </w:p>
    <w:p>
      <w:pPr>
        <w:spacing w:before="37" w:after="0" w:line="142" w:lineRule="exact"/>
        <w:ind w:left="223" w:right="-20"/>
        <w:jc w:val="left"/>
        <w:tabs>
          <w:tab w:pos="6480" w:val="left"/>
        </w:tabs>
        <w:rPr>
          <w:rFonts w:ascii="Arial" w:hAnsi="Arial" w:cs="Arial" w:eastAsia="Arial"/>
          <w:sz w:val="8"/>
          <w:szCs w:val="8"/>
        </w:rPr>
      </w:pPr>
      <w:rPr/>
      <w:r>
        <w:rPr/>
        <w:pict>
          <v:group style="position:absolute;margin-left:305.760010pt;margin-top:250.319992pt;width:233.050209pt;height:24.24pt;mso-position-horizontal-relative:page;mso-position-vertical-relative:page;z-index:-5569" coordorigin="6115,5006" coordsize="4661,485">
            <v:shape style="position:absolute;left:6115;top:5006;width:1003;height:485" type="#_x0000_t75">
              <v:imagedata r:id="rId60" o:title=""/>
            </v:shape>
            <v:group style="position:absolute;left:6124;top:5196;width:4644;height:2" coordorigin="6124,5196" coordsize="4644,2">
              <v:shape style="position:absolute;left:6124;top:5196;width:4644;height:2" coordorigin="6124,5196" coordsize="4644,0" path="m6124,5196l10768,5196e" filled="f" stroked="t" strokeweight=".839548pt" strokecolor="#647480">
                <v:path arrowok="t"/>
              </v:shape>
            </v:group>
            <v:group style="position:absolute;left:6134;top:5359;width:4625;height:2" coordorigin="6134,5359" coordsize="4625,2">
              <v:shape style="position:absolute;left:6134;top:5359;width:4625;height:2" coordorigin="6134,5359" coordsize="4625,0" path="m6134,5359l10758,5359e" filled="f" stroked="t" strokeweight=".599677pt" strokecolor="#B3B3B3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06pt;margin-top:399.386078pt;width:234.479996pt;height:151.653931pt;mso-position-horizontal-relative:page;mso-position-vertical-relative:page;z-index:-5567" coordorigin="6120,7988" coordsize="4690,3033">
            <v:shape style="position:absolute;left:6120;top:8016;width:4690;height:3005" type="#_x0000_t75">
              <v:imagedata r:id="rId61" o:title=""/>
            </v:shape>
            <v:group style="position:absolute;left:6899;top:8021;width:152;height:125" coordorigin="6899,8021" coordsize="152,125">
              <v:shape style="position:absolute;left:6899;top:8021;width:152;height:125" coordorigin="6899,8021" coordsize="152,125" path="m6899,8021l7050,8021,7050,8147,6899,8147,6899,8021e" filled="t" fillcolor="#E2E2E2" stroked="f">
                <v:path arrowok="t"/>
                <v:fill/>
              </v:shape>
            </v:group>
            <v:group style="position:absolute;left:7092;top:8021;width:2;height:125" coordorigin="7092,8021" coordsize="2,125">
              <v:shape style="position:absolute;left:7092;top:8021;width:2;height:125" coordorigin="7092,8021" coordsize="0,125" path="m7092,8147l7092,8021e" filled="f" stroked="t" strokeweight="2.103466pt" strokecolor="#E2E2E2">
                <v:path arrowok="t"/>
              </v:shape>
            </v:group>
            <v:group style="position:absolute;left:7180;top:8021;width:2;height:125" coordorigin="7180,8021" coordsize="2,125">
              <v:shape style="position:absolute;left:7180;top:8021;width:2;height:125" coordorigin="7180,8021" coordsize="0,125" path="m7180,8147l7180,8021e" filled="f" stroked="t" strokeweight="3.34216pt" strokecolor="#E2E2E2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04.799988pt;margin-top:692.400024pt;width:233.890295pt;height:26.879999pt;mso-position-horizontal-relative:page;mso-position-vertical-relative:page;z-index:-5565" coordorigin="6096,13848" coordsize="4678,538">
            <v:shape style="position:absolute;left:6096;top:13848;width:1402;height:538" type="#_x0000_t75">
              <v:imagedata r:id="rId62" o:title=""/>
            </v:shape>
            <v:group style="position:absolute;left:7470;top:13864;width:3298;height:2" coordorigin="7470,13864" coordsize="3298,2">
              <v:shape style="position:absolute;left:7470;top:13864;width:3298;height:2" coordorigin="7470,13864" coordsize="3298,0" path="m7470,13864l10768,13864e" filled="f" stroked="t" strokeweight=".599677pt" strokecolor="#5B5B5B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7.730774pt;margin-top:100.330246pt;width:.1pt;height:115.673461pt;mso-position-horizontal-relative:page;mso-position-vertical-relative:page;z-index:-5563" coordorigin="10755,2007" coordsize="2,2313">
            <v:shape style="position:absolute;left:10755;top:2007;width:2;height:2313" coordorigin="10755,2007" coordsize="0,2313" path="m10755,4320l10755,2007e" filled="f" stroked="t" strokeweight=".359806pt" strokecolor="#B3B3B3">
              <v:path arrowok="t"/>
            </v:shape>
          </v:group>
          <w10:wrap type="none"/>
        </w:pict>
      </w:r>
      <w:r>
        <w:rPr/>
        <w:pict>
          <v:group style="position:absolute;margin-left:486.698242pt;margin-top:250.52594pt;width:51.572264pt;height:.1pt;mso-position-horizontal-relative:page;mso-position-vertical-relative:page;z-index:-5561" coordorigin="9734,5011" coordsize="1031,2">
            <v:shape style="position:absolute;left:9734;top:5011;width:1031;height:2" coordorigin="9734,5011" coordsize="1031,0" path="m9734,5011l10765,5011e" filled="f" stroked="t" strokeweight=".479742pt" strokecolor="#000000">
              <v:path arrowok="t"/>
            </v:shape>
          </v:group>
          <w10:wrap type="none"/>
        </w:pict>
      </w:r>
      <w:r>
        <w:rPr/>
        <w:pict>
          <v:group style="position:absolute;margin-left:306.195313pt;margin-top:342.765045pt;width:232.195121pt;height:.1pt;mso-position-horizontal-relative:page;mso-position-vertical-relative:page;z-index:-5560" coordorigin="6124,6855" coordsize="4644,2">
            <v:shape style="position:absolute;left:6124;top:6855;width:4644;height:2" coordorigin="6124,6855" coordsize="4644,0" path="m6124,6855l10768,6855e" filled="f" stroked="t" strokeweight=".839548pt" strokecolor="#77A3C8">
              <v:path arrowok="t"/>
            </v:shape>
          </v:group>
          <w10:wrap type="none"/>
        </w:pict>
      </w:r>
      <w:r>
        <w:rPr/>
        <w:pict>
          <v:group style="position:absolute;margin-left:306.135345pt;margin-top:578.218506pt;width:232.315056pt;height:8.083398pt;mso-position-horizontal-relative:page;mso-position-vertical-relative:page;z-index:-5558" coordorigin="6123,11564" coordsize="4646,162">
            <v:group style="position:absolute;left:6124;top:11691;width:4644;height:2" coordorigin="6124,11691" coordsize="4644,2">
              <v:shape style="position:absolute;left:6124;top:11691;width:4644;height:2" coordorigin="6124,11691" coordsize="4644,0" path="m6124,11691l10768,11691e" filled="f" stroked="t" strokeweight=".119935pt" strokecolor="#808080">
                <v:path arrowok="t"/>
              </v:shape>
            </v:group>
            <v:group style="position:absolute;left:7130;top:11605;width:38;height:80" coordorigin="7130,11605" coordsize="38,80">
              <v:shape style="position:absolute;left:7130;top:11605;width:38;height:80" coordorigin="7130,11605" coordsize="38,80" path="m7130,11645l7168,11645e" filled="f" stroked="t" strokeweight="4.091699pt" strokecolor="#E2E2E2">
                <v:path arrowok="t"/>
              </v:shape>
            </v:group>
            <v:group style="position:absolute;left:7900;top:11594;width:2;height:93" coordorigin="7900,11594" coordsize="2,93">
              <v:shape style="position:absolute;left:7900;top:11594;width:2;height:93" coordorigin="7900,11594" coordsize="0,93" path="m7900,11687l7900,11594e" filled="f" stroked="t" strokeweight="1.202500pt" strokecolor="#E2E2E2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7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  <w:position w:val="-2"/>
        </w:rPr>
        <w:t>99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  <w:position w:val="-2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-22"/>
          <w:w w:val="131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4"/>
          <w:w w:val="131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31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0"/>
          <w:w w:val="131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8"/>
          <w:w w:val="131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5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2"/>
          <w:position w:val="-2"/>
        </w:rPr>
        <w:t>101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2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3"/>
          <w:w w:val="122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-15"/>
          <w:w w:val="133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33"/>
          <w:position w:val="-2"/>
        </w:rPr>
        <w:t>02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33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2"/>
          <w:w w:val="133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24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7"/>
          <w:w w:val="224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B3B3B"/>
          <w:spacing w:val="-21"/>
          <w:w w:val="124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4"/>
          <w:position w:val="-2"/>
        </w:rPr>
        <w:t>03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4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4"/>
          <w:w w:val="124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58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7"/>
          <w:w w:val="258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21"/>
          <w:w w:val="123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3"/>
          <w:position w:val="-2"/>
        </w:rPr>
        <w:t>04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3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21"/>
          <w:w w:val="123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2"/>
          <w:w w:val="235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  <w:position w:val="-2"/>
        </w:rPr>
        <w:t>l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4"/>
          <w:w w:val="100"/>
          <w:position w:val="-2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  <w:position w:val="-2"/>
        </w:rPr>
        <w:t>S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  <w:position w:val="-2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1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-15"/>
          <w:w w:val="116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16"/>
          <w:position w:val="-2"/>
        </w:rPr>
        <w:t>06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16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26"/>
          <w:w w:val="116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1"/>
          <w:w w:val="235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21"/>
          <w:w w:val="124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4"/>
          <w:position w:val="-2"/>
        </w:rPr>
        <w:t>07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4"/>
          <w:position w:val="-2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14"/>
          <w:w w:val="124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9"/>
          <w:w w:val="165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-11"/>
          <w:w w:val="123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38"/>
          <w:position w:val="-2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  <w:position w:val="-2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"/>
          <w:w w:val="100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-2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1"/>
          <w:w w:val="235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6"/>
          <w:w w:val="131"/>
          <w:position w:val="-2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131"/>
          <w:position w:val="-2"/>
        </w:rPr>
        <w:t>09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-33"/>
          <w:w w:val="131"/>
          <w:position w:val="-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100"/>
          <w:position w:val="-2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E8080"/>
          <w:spacing w:val="0"/>
          <w:w w:val="100"/>
          <w:position w:val="-2"/>
        </w:rPr>
      </w:r>
      <w:r>
        <w:rPr>
          <w:rFonts w:ascii="Arial" w:hAnsi="Arial" w:cs="Arial" w:eastAsia="Arial"/>
          <w:sz w:val="8"/>
          <w:szCs w:val="8"/>
          <w:color w:val="999A9A"/>
          <w:spacing w:val="0"/>
          <w:w w:val="282"/>
          <w:position w:val="4"/>
        </w:rPr>
        <w:t>/(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90" w:lineRule="exact"/>
        <w:ind w:left="5961" w:right="2592"/>
        <w:jc w:val="center"/>
        <w:rPr>
          <w:rFonts w:ascii="Times New Roman" w:hAnsi="Times New Roman" w:cs="Times New Roman" w:eastAsia="Times New Roman"/>
          <w:sz w:val="11"/>
          <w:szCs w:val="11"/>
        </w:rPr>
      </w:pPr>
      <w:rPr/>
      <w:r>
        <w:rPr>
          <w:rFonts w:ascii="Times New Roman" w:hAnsi="Times New Roman" w:cs="Times New Roman" w:eastAsia="Times New Roman"/>
          <w:sz w:val="11"/>
          <w:szCs w:val="11"/>
          <w:color w:val="B3B5B5"/>
          <w:spacing w:val="0"/>
          <w:w w:val="100"/>
          <w:i/>
        </w:rPr>
        <w:t>r-..!"'</w:t>
      </w:r>
      <w:r>
        <w:rPr>
          <w:rFonts w:ascii="Times New Roman" w:hAnsi="Times New Roman" w:cs="Times New Roman" w:eastAsia="Times New Roman"/>
          <w:sz w:val="11"/>
          <w:szCs w:val="11"/>
          <w:color w:val="B3B5B5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B3B5B5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6B6B6B"/>
          <w:spacing w:val="0"/>
          <w:w w:val="259"/>
        </w:rPr>
        <w:t>,{</w:t>
      </w:r>
      <w:r>
        <w:rPr>
          <w:rFonts w:ascii="Times New Roman" w:hAnsi="Times New Roman" w:cs="Times New Roman" w:eastAsia="Times New Roman"/>
          <w:sz w:val="11"/>
          <w:szCs w:val="11"/>
          <w:color w:val="6B6B6B"/>
          <w:spacing w:val="30"/>
          <w:w w:val="259"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999A9A"/>
          <w:spacing w:val="0"/>
          <w:w w:val="173"/>
        </w:rPr>
        <w:t>\</w:t>
      </w:r>
      <w:r>
        <w:rPr>
          <w:rFonts w:ascii="Times New Roman" w:hAnsi="Times New Roman" w:cs="Times New Roman" w:eastAsia="Times New Roman"/>
          <w:sz w:val="11"/>
          <w:szCs w:val="11"/>
          <w:color w:val="000000"/>
          <w:spacing w:val="0"/>
          <w:w w:val="100"/>
        </w:rPr>
      </w:r>
    </w:p>
    <w:p>
      <w:pPr>
        <w:spacing w:before="0" w:after="0" w:line="193" w:lineRule="exact"/>
        <w:ind w:left="199" w:right="-20"/>
        <w:jc w:val="left"/>
        <w:tabs>
          <w:tab w:pos="6660" w:val="left"/>
        </w:tabs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8.687363pt;margin-top:9.577187pt;width:229.850272pt;height:35.326269pt;mso-position-horizontal-relative:page;mso-position-vertical-relative:paragraph;z-index:-5554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153" w:hRule="exact"/>
                    </w:trPr>
                    <w:tc>
                      <w:tcPr>
                        <w:tcW w:w="82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11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-1"/>
                            <w:w w:val="99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00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-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9"/>
                            <w:w w:val="165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3"/>
                          </w:rPr>
                          <w:t>22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0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1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1"/>
                            <w:w w:val="118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8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8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6"/>
                            <w:w w:val="11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58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3"/>
                            <w:w w:val="25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-2"/>
                            <w:w w:val="11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0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16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0"/>
                          </w:rPr>
                          <w:t>25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16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7"/>
                          </w:rPr>
                          <w:t>26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12" w:lineRule="exact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16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08"/>
                          </w:rPr>
                          <w:t>27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52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1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-11"/>
                            <w:w w:val="12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09"/>
                          </w:rPr>
                          <w:t>28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07" w:lineRule="exact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16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3"/>
                          </w:rPr>
                          <w:t>29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42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0" w:after="0" w:line="112" w:lineRule="exact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90"/>
                          </w:rPr>
                          <w:t>ll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7E8080"/>
                            <w:spacing w:val="0"/>
                            <w:w w:val="81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7E8080"/>
                            <w:spacing w:val="0"/>
                            <w:w w:val="100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7E8080"/>
                            <w:spacing w:val="5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1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-4"/>
                            <w:w w:val="11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192" w:hRule="exact"/>
                    </w:trPr>
                    <w:tc>
                      <w:tcPr>
                        <w:tcW w:w="82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45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1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00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-3"/>
                            <w:w w:val="100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00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00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19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20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-7"/>
                            <w:w w:val="120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7E8080"/>
                            <w:spacing w:val="0"/>
                            <w:w w:val="127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0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00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-9"/>
                            <w:w w:val="100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0"/>
                            <w:w w:val="100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0"/>
                            <w:w w:val="100"/>
                          </w:rPr>
                          <w:t> 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58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3"/>
                            <w:w w:val="25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3"/>
                          </w:rPr>
                          <w:t>135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4"/>
                          </w:rPr>
                          <w:t>136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-4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20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-2"/>
                            <w:w w:val="120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5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1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-8"/>
                            <w:w w:val="11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25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2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1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1"/>
                          </w:rPr>
                          <w:t>139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13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1"/>
                            <w:w w:val="113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2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42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C8C8C8"/>
                            <w:spacing w:val="-4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-15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-7"/>
                            <w:w w:val="118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-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20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4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0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354" w:hRule="exact"/>
                    </w:trPr>
                    <w:tc>
                      <w:tcPr>
                        <w:tcW w:w="82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45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1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24"/>
                            <w:w w:val="122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22"/>
                          </w:rPr>
                          <w:t>43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22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17"/>
                            <w:w w:val="122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-9"/>
                            <w:w w:val="165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4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0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-19"/>
                            <w:w w:val="1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24"/>
                          </w:rPr>
                          <w:t>45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24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12"/>
                            <w:w w:val="124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58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3"/>
                            <w:w w:val="25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1"/>
                          </w:rPr>
                          <w:t>146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single" w:sz="2.878448" w:space="0" w:color="9C9C9C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2B2D2D"/>
                            <w:spacing w:val="0"/>
                            <w:w w:val="113"/>
                          </w:rPr>
                          <w:t>14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15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0"/>
                            <w:w w:val="113"/>
                          </w:rPr>
                          <w:t>14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0"/>
                            <w:w w:val="138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5" w:after="0" w:line="240" w:lineRule="auto"/>
                          <w:ind w:left="5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0"/>
                            <w:w w:val="107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2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494B4B"/>
                            <w:spacing w:val="0"/>
                            <w:w w:val="115"/>
                          </w:rPr>
                          <w:t>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1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2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1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-14"/>
                            <w:w w:val="12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7E8080"/>
                            <w:spacing w:val="0"/>
                            <w:w w:val="115"/>
                          </w:rPr>
                          <w:t>50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3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35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6"/>
                            <w:w w:val="23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13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6B6B6B"/>
                            <w:spacing w:val="0"/>
                            <w:w w:val="116"/>
                          </w:rPr>
                          <w:t>51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842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30" w:after="0" w:line="240" w:lineRule="auto"/>
                          <w:ind w:left="51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4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16"/>
                            <w:w w:val="1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24"/>
                          </w:rPr>
                          <w:t>52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24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14"/>
                            <w:w w:val="124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0"/>
                            <w:w w:val="247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B3B5B5"/>
                            <w:spacing w:val="-35"/>
                            <w:w w:val="24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181A1A"/>
                            <w:spacing w:val="-18"/>
                            <w:w w:val="146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3B3B3B"/>
                            <w:spacing w:val="-2"/>
                            <w:w w:val="112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595B5B"/>
                            <w:spacing w:val="0"/>
                            <w:w w:val="127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1.096558pt;margin-top:8.853767pt;width:38.813311pt;height:11.5pt;mso-position-horizontal-relative:page;mso-position-vertical-relative:paragraph;z-index:-5552" type="#_x0000_t202" filled="f" stroked="f">
            <v:textbox inset="0,0,0,0">
              <w:txbxContent>
                <w:p>
                  <w:pPr>
                    <w:spacing w:before="0" w:after="0" w:line="230" w:lineRule="exact"/>
                    <w:ind w:right="-75"/>
                    <w:jc w:val="left"/>
                    <w:tabs>
                      <w:tab w:pos="360" w:val="left"/>
                    </w:tabs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999A9A"/>
                      <w:spacing w:val="0"/>
                      <w:w w:val="71"/>
                    </w:rPr>
                    <w:t>1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999A9A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999A9A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23"/>
                      <w:szCs w:val="23"/>
                      <w:color w:val="7E8080"/>
                      <w:spacing w:val="0"/>
                      <w:w w:val="137"/>
                      <w:i/>
                    </w:rPr>
                    <w:t>/\C</w:t>
                  </w:r>
                  <w:r>
                    <w:rPr>
                      <w:rFonts w:ascii="Arial" w:hAnsi="Arial" w:cs="Arial" w:eastAsia="Arial"/>
                      <w:sz w:val="23"/>
                      <w:szCs w:val="23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1"/>
          <w:w w:val="235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9"/>
          <w:w w:val="100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00"/>
          <w:position w:val="6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1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6"/>
          <w:w w:val="235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-13"/>
          <w:w w:val="141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41"/>
          <w:position w:val="6"/>
        </w:rPr>
        <w:t>11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41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23"/>
          <w:w w:val="141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0"/>
          <w:w w:val="247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00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5"/>
          <w:w w:val="100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  <w:position w:val="6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00"/>
          <w:position w:val="6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11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1"/>
          <w:w w:val="211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211"/>
          <w:position w:val="6"/>
        </w:rPr>
        <w:t>Ill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3"/>
          <w:w w:val="211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11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18"/>
          <w:w w:val="211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  <w:position w:val="6"/>
        </w:rPr>
        <w:t>114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0"/>
          <w:w w:val="100"/>
          <w:position w:val="6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2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BAFDB"/>
          <w:spacing w:val="0"/>
          <w:w w:val="126"/>
          <w:position w:val="7"/>
        </w:rPr>
        <w:t>L)</w:t>
      </w:r>
      <w:r>
        <w:rPr>
          <w:rFonts w:ascii="Times New Roman" w:hAnsi="Times New Roman" w:cs="Times New Roman" w:eastAsia="Times New Roman"/>
          <w:sz w:val="10"/>
          <w:szCs w:val="10"/>
          <w:color w:val="7BAFDB"/>
          <w:spacing w:val="-11"/>
          <w:w w:val="126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6"/>
          <w:position w:val="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11"/>
          <w:w w:val="126"/>
          <w:position w:val="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  <w:position w:val="7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6"/>
          <w:position w:val="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6"/>
          <w:w w:val="126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5"/>
          <w:w w:val="247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4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21"/>
          <w:w w:val="124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4"/>
          <w:position w:val="6"/>
        </w:rPr>
        <w:t>6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24"/>
          <w:position w:val="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14"/>
          <w:w w:val="124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1"/>
          <w:w w:val="235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-15"/>
          <w:w w:val="136"/>
          <w:position w:val="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-23"/>
          <w:w w:val="136"/>
          <w:position w:val="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36"/>
          <w:position w:val="7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0"/>
          <w:w w:val="136"/>
          <w:position w:val="7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5"/>
          <w:w w:val="136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35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6"/>
          <w:w w:val="235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28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-19"/>
          <w:w w:val="128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8"/>
          <w:position w:val="6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28"/>
          <w:position w:val="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8"/>
          <w:w w:val="128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6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45"/>
          <w:w w:val="247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0"/>
          <w:w w:val="128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2B2D2D"/>
          <w:spacing w:val="-17"/>
          <w:w w:val="128"/>
          <w:position w:val="6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8"/>
          <w:position w:val="6"/>
        </w:rPr>
        <w:t>9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0"/>
          <w:w w:val="128"/>
          <w:position w:val="6"/>
        </w:rPr>
        <w:t>  </w:t>
      </w:r>
      <w:r>
        <w:rPr>
          <w:rFonts w:ascii="Times New Roman" w:hAnsi="Times New Roman" w:cs="Times New Roman" w:eastAsia="Times New Roman"/>
          <w:sz w:val="10"/>
          <w:szCs w:val="10"/>
          <w:color w:val="595B5B"/>
          <w:spacing w:val="5"/>
          <w:w w:val="128"/>
          <w:position w:val="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0"/>
          <w:w w:val="247"/>
          <w:position w:val="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35"/>
          <w:w w:val="247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181A1A"/>
          <w:spacing w:val="-16"/>
          <w:w w:val="146"/>
          <w:position w:val="7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94B4B"/>
          <w:spacing w:val="2"/>
          <w:w w:val="99"/>
          <w:position w:val="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12"/>
          <w:position w:val="7"/>
        </w:rPr>
        <w:t>0</w:t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  <w:position w:val="7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6B6B6B"/>
          <w:spacing w:val="0"/>
          <w:w w:val="100"/>
          <w:position w:val="7"/>
        </w:rPr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0"/>
          <w:w w:val="100"/>
          <w:position w:val="0"/>
        </w:rPr>
        <w:t>\</w:t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-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0"/>
          <w:w w:val="100"/>
          <w:position w:val="0"/>
        </w:rPr>
        <w:t>:J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  <w:position w:val="0"/>
        </w:rPr>
      </w:r>
    </w:p>
    <w:p>
      <w:pPr>
        <w:spacing w:before="7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162" w:lineRule="exact"/>
        <w:ind w:left="5750" w:right="2300"/>
        <w:jc w:val="center"/>
        <w:rPr>
          <w:rFonts w:ascii="Times New Roman" w:hAnsi="Times New Roman" w:cs="Times New Roman" w:eastAsia="Times New Roman"/>
          <w:sz w:val="15"/>
          <w:szCs w:val="15"/>
        </w:rPr>
      </w:pPr>
      <w:rPr/>
      <w:r>
        <w:rPr>
          <w:rFonts w:ascii="Arial" w:hAnsi="Arial" w:cs="Arial" w:eastAsia="Arial"/>
          <w:sz w:val="12"/>
          <w:szCs w:val="12"/>
          <w:color w:val="B3B5B5"/>
          <w:spacing w:val="0"/>
          <w:w w:val="64"/>
          <w:b/>
          <w:bCs/>
          <w:position w:val="-1"/>
        </w:rPr>
        <w:t>1</w:t>
      </w:r>
      <w:r>
        <w:rPr>
          <w:rFonts w:ascii="Arial" w:hAnsi="Arial" w:cs="Arial" w:eastAsia="Arial"/>
          <w:sz w:val="12"/>
          <w:szCs w:val="12"/>
          <w:color w:val="B3B5B5"/>
          <w:spacing w:val="0"/>
          <w:w w:val="64"/>
          <w:b/>
          <w:bCs/>
          <w:position w:val="-1"/>
        </w:rPr>
        <w:t>      </w:t>
      </w:r>
      <w:r>
        <w:rPr>
          <w:rFonts w:ascii="Arial" w:hAnsi="Arial" w:cs="Arial" w:eastAsia="Arial"/>
          <w:sz w:val="12"/>
          <w:szCs w:val="12"/>
          <w:color w:val="B3B5B5"/>
          <w:spacing w:val="14"/>
          <w:w w:val="64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0"/>
          <w:w w:val="80"/>
          <w:i/>
          <w:position w:val="-1"/>
        </w:rPr>
        <w:t>f_j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7"/>
          <w:w w:val="80"/>
          <w:i/>
          <w:position w:val="-1"/>
        </w:rPr>
        <w:t>\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-24"/>
          <w:w w:val="130"/>
          <w:i/>
          <w:position w:val="-1"/>
        </w:rPr>
        <w:t>;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45"/>
          <w:w w:val="80"/>
          <w:i/>
          <w:position w:val="-1"/>
        </w:rPr>
        <w:t>: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7"/>
          <w:w w:val="91"/>
          <w:i/>
          <w:position w:val="-1"/>
        </w:rPr>
        <w:t>;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24"/>
          <w:w w:val="148"/>
          <w:i/>
          <w:position w:val="-1"/>
        </w:rPr>
        <w:t>'</w:t>
      </w:r>
      <w:r>
        <w:rPr>
          <w:rFonts w:ascii="Times New Roman" w:hAnsi="Times New Roman" w:cs="Times New Roman" w:eastAsia="Times New Roman"/>
          <w:sz w:val="15"/>
          <w:szCs w:val="15"/>
          <w:color w:val="7E8080"/>
          <w:spacing w:val="-22"/>
          <w:w w:val="134"/>
          <w:i/>
          <w:position w:val="-1"/>
        </w:rPr>
        <w:t>,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22"/>
          <w:w w:val="157"/>
          <w:i/>
          <w:position w:val="-1"/>
        </w:rPr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5"/>
          <w:w w:val="157"/>
          <w:emboss/>
          <w:i/>
          <w:position w:val="-1"/>
        </w:rPr>
        <w:t>: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5"/>
          <w:w w:val="157"/>
          <w:emboss/>
          <w:i/>
          <w:position w:val="-1"/>
        </w:rPr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5"/>
          <w:w w:val="157"/>
          <w:i/>
          <w:position w:val="-1"/>
        </w:rPr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35"/>
          <w:w w:val="157"/>
          <w:i/>
          <w:position w:val="-1"/>
        </w:rPr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0"/>
          <w:w w:val="144"/>
          <w:i/>
          <w:position w:val="-1"/>
        </w:rPr>
        <w:t>!-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-12"/>
          <w:w w:val="117"/>
          <w:i/>
          <w:position w:val="-1"/>
        </w:rPr>
        <w:t>-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0"/>
          <w:w w:val="40"/>
          <w:i/>
          <w:position w:val="-1"/>
        </w:rPr>
        <w:t>l-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-11"/>
          <w:w w:val="40"/>
          <w:i/>
          <w:position w:val="-1"/>
        </w:rPr>
        <w:t>-</w:t>
      </w:r>
      <w:r>
        <w:rPr>
          <w:rFonts w:ascii="Times New Roman" w:hAnsi="Times New Roman" w:cs="Times New Roman" w:eastAsia="Times New Roman"/>
          <w:sz w:val="15"/>
          <w:szCs w:val="15"/>
          <w:color w:val="7E8080"/>
          <w:spacing w:val="-14"/>
          <w:w w:val="141"/>
          <w:i/>
          <w:position w:val="-1"/>
        </w:rPr>
        <w:t>-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0"/>
          <w:w w:val="85"/>
          <w:i/>
          <w:position w:val="-1"/>
        </w:rPr>
        <w:t>'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-11"/>
          <w:w w:val="85"/>
          <w:i/>
          <w:position w:val="-1"/>
        </w:rPr>
        <w:t>7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0"/>
          <w:w w:val="60"/>
          <w:i/>
          <w:position w:val="-1"/>
        </w:rPr>
        <w:t>"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1"/>
          <w:w w:val="60"/>
          <w:i/>
          <w:position w:val="-1"/>
        </w:rPr>
        <w:t>=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0"/>
          <w:w w:val="52"/>
          <w:i/>
          <w:position w:val="-1"/>
        </w:rPr>
        <w:t>--.1..</w:t>
      </w:r>
      <w:r>
        <w:rPr>
          <w:rFonts w:ascii="Times New Roman" w:hAnsi="Times New Roman" w:cs="Times New Roman" w:eastAsia="Times New Roman"/>
          <w:sz w:val="15"/>
          <w:szCs w:val="15"/>
          <w:color w:val="999A9A"/>
          <w:spacing w:val="-5"/>
          <w:w w:val="52"/>
          <w:i/>
          <w:position w:val="-1"/>
        </w:rPr>
        <w:t>.</w:t>
      </w:r>
      <w:r>
        <w:rPr>
          <w:rFonts w:ascii="Times New Roman" w:hAnsi="Times New Roman" w:cs="Times New Roman" w:eastAsia="Times New Roman"/>
          <w:sz w:val="15"/>
          <w:szCs w:val="15"/>
          <w:color w:val="B3B5B5"/>
          <w:spacing w:val="0"/>
          <w:w w:val="48"/>
          <w:i/>
          <w:position w:val="-1"/>
        </w:rPr>
        <w:t>,.,_</w:t>
      </w:r>
      <w:r>
        <w:rPr>
          <w:rFonts w:ascii="Times New Roman" w:hAnsi="Times New Roman" w:cs="Times New Roman" w:eastAsia="Times New Roman"/>
          <w:sz w:val="15"/>
          <w:szCs w:val="15"/>
          <w:color w:val="000000"/>
          <w:spacing w:val="0"/>
          <w:w w:val="100"/>
          <w:position w:val="0"/>
        </w:rPr>
      </w:r>
    </w:p>
    <w:p>
      <w:pPr>
        <w:spacing w:before="0" w:after="0" w:line="194" w:lineRule="exact"/>
        <w:ind w:left="5743" w:right="2195"/>
        <w:jc w:val="center"/>
        <w:tabs>
          <w:tab w:pos="6220" w:val="left"/>
        </w:tabs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18"/>
          <w:szCs w:val="18"/>
          <w:color w:val="B3B5B5"/>
          <w:spacing w:val="-30"/>
          <w:w w:val="177"/>
          <w:i/>
        </w:rPr>
        <w:t>v</w:t>
      </w:r>
      <w:r>
        <w:rPr>
          <w:rFonts w:ascii="Times New Roman" w:hAnsi="Times New Roman" w:cs="Times New Roman" w:eastAsia="Times New Roman"/>
          <w:sz w:val="18"/>
          <w:szCs w:val="18"/>
          <w:color w:val="999A9A"/>
          <w:spacing w:val="-27"/>
          <w:w w:val="197"/>
          <w:i/>
        </w:rPr>
        <w:t>·</w:t>
      </w:r>
      <w:r>
        <w:rPr>
          <w:rFonts w:ascii="Times New Roman" w:hAnsi="Times New Roman" w:cs="Times New Roman" w:eastAsia="Times New Roman"/>
          <w:sz w:val="18"/>
          <w:szCs w:val="18"/>
          <w:color w:val="B3B5B5"/>
          <w:spacing w:val="0"/>
          <w:w w:val="87"/>
          <w:i/>
        </w:rPr>
        <w:t>"</w:t>
      </w:r>
      <w:r>
        <w:rPr>
          <w:rFonts w:ascii="Times New Roman" w:hAnsi="Times New Roman" w:cs="Times New Roman" w:eastAsia="Times New Roman"/>
          <w:sz w:val="18"/>
          <w:szCs w:val="18"/>
          <w:color w:val="B3B5B5"/>
          <w:spacing w:val="0"/>
          <w:w w:val="100"/>
          <w:i/>
        </w:rPr>
        <w:tab/>
      </w:r>
      <w:r>
        <w:rPr>
          <w:rFonts w:ascii="Times New Roman" w:hAnsi="Times New Roman" w:cs="Times New Roman" w:eastAsia="Times New Roman"/>
          <w:sz w:val="18"/>
          <w:szCs w:val="18"/>
          <w:color w:val="B3B5B5"/>
          <w:spacing w:val="0"/>
          <w:w w:val="100"/>
          <w:i/>
        </w:rPr>
      </w:r>
      <w:r>
        <w:rPr>
          <w:rFonts w:ascii="Times New Roman" w:hAnsi="Times New Roman" w:cs="Times New Roman" w:eastAsia="Times New Roman"/>
          <w:sz w:val="20"/>
          <w:szCs w:val="20"/>
          <w:color w:val="B3B5B5"/>
          <w:spacing w:val="0"/>
          <w:w w:val="93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B3B5B5"/>
          <w:spacing w:val="-24"/>
          <w:w w:val="93"/>
        </w:rPr>
        <w:t>,</w:t>
      </w:r>
      <w:r>
        <w:rPr>
          <w:rFonts w:ascii="Times New Roman" w:hAnsi="Times New Roman" w:cs="Times New Roman" w:eastAsia="Times New Roman"/>
          <w:sz w:val="20"/>
          <w:szCs w:val="20"/>
          <w:color w:val="7E8080"/>
          <w:spacing w:val="0"/>
          <w:w w:val="170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7E8080"/>
          <w:spacing w:val="-7"/>
          <w:w w:val="170"/>
        </w:rPr>
        <w:t>;</w:t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-10"/>
          <w:w w:val="28"/>
        </w:rPr>
        <w:t>_</w:t>
      </w:r>
      <w:r>
        <w:rPr>
          <w:rFonts w:ascii="Times New Roman" w:hAnsi="Times New Roman" w:cs="Times New Roman" w:eastAsia="Times New Roman"/>
          <w:sz w:val="20"/>
          <w:szCs w:val="20"/>
          <w:color w:val="7E8080"/>
          <w:spacing w:val="0"/>
          <w:w w:val="200"/>
        </w:rPr>
        <w:t>.</w:t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0"/>
          <w:w w:val="47"/>
        </w:rPr>
        <w:t>--</w:t>
      </w:r>
      <w:r>
        <w:rPr>
          <w:rFonts w:ascii="Times New Roman" w:hAnsi="Times New Roman" w:cs="Times New Roman" w:eastAsia="Times New Roman"/>
          <w:sz w:val="20"/>
          <w:szCs w:val="20"/>
          <w:color w:val="999A9A"/>
          <w:spacing w:val="-10"/>
          <w:w w:val="47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B3B5B5"/>
          <w:spacing w:val="0"/>
          <w:w w:val="45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B3B5B5"/>
          <w:spacing w:val="-9"/>
          <w:w w:val="45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E6E8E8"/>
          <w:spacing w:val="-3"/>
          <w:w w:val="76"/>
        </w:rPr>
        <w:t>-</w:t>
      </w:r>
      <w:r>
        <w:rPr>
          <w:rFonts w:ascii="Times New Roman" w:hAnsi="Times New Roman" w:cs="Times New Roman" w:eastAsia="Times New Roman"/>
          <w:sz w:val="20"/>
          <w:szCs w:val="20"/>
          <w:color w:val="C8C8C8"/>
          <w:spacing w:val="0"/>
          <w:w w:val="162"/>
        </w:rPr>
        <w:t>-0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786" w:right="-20"/>
        <w:jc w:val="left"/>
        <w:tabs>
          <w:tab w:pos="228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B3B5B5"/>
          <w:spacing w:val="-28"/>
          <w:w w:val="73"/>
          <w:position w:val="-3"/>
        </w:rPr>
        <w:t>1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-28"/>
          <w:w w:val="100"/>
          <w:position w:val="-3"/>
        </w:rPr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100"/>
          <w:u w:val="single" w:color="909090"/>
          <w:position w:val="-3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100"/>
          <w:u w:val="single" w:color="909090"/>
          <w:position w:val="-3"/>
        </w:rPr>
        <w:tab/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100"/>
          <w:u w:val="single" w:color="909090"/>
          <w:position w:val="-3"/>
        </w:rPr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100"/>
          <w:position w:val="-3"/>
        </w:rPr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100"/>
          <w:position w:val="-3"/>
        </w:rPr>
      </w:r>
      <w:r>
        <w:rPr>
          <w:rFonts w:ascii="Times New Roman" w:hAnsi="Times New Roman" w:cs="Times New Roman" w:eastAsia="Times New Roman"/>
          <w:sz w:val="9"/>
          <w:szCs w:val="9"/>
          <w:color w:val="494B4B"/>
          <w:spacing w:val="0"/>
          <w:w w:val="89"/>
          <w:b/>
          <w:bCs/>
          <w:position w:val="0"/>
        </w:rPr>
        <w:t>P</w:t>
      </w:r>
      <w:r>
        <w:rPr>
          <w:rFonts w:ascii="Times New Roman" w:hAnsi="Times New Roman" w:cs="Times New Roman" w:eastAsia="Times New Roman"/>
          <w:sz w:val="9"/>
          <w:szCs w:val="9"/>
          <w:color w:val="494B4B"/>
          <w:spacing w:val="-5"/>
          <w:w w:val="89"/>
          <w:b/>
          <w:bCs/>
          <w:position w:val="0"/>
        </w:rPr>
        <w:t>r</w:t>
      </w:r>
      <w:r>
        <w:rPr>
          <w:rFonts w:ascii="Times New Roman" w:hAnsi="Times New Roman" w:cs="Times New Roman" w:eastAsia="Times New Roman"/>
          <w:sz w:val="9"/>
          <w:szCs w:val="9"/>
          <w:color w:val="2B2D2D"/>
          <w:spacing w:val="0"/>
          <w:w w:val="120"/>
          <w:b/>
          <w:bCs/>
          <w:position w:val="0"/>
        </w:rPr>
        <w:t>écéd</w:t>
      </w:r>
      <w:r>
        <w:rPr>
          <w:rFonts w:ascii="Times New Roman" w:hAnsi="Times New Roman" w:cs="Times New Roman" w:eastAsia="Times New Roman"/>
          <w:sz w:val="9"/>
          <w:szCs w:val="9"/>
          <w:color w:val="2B2D2D"/>
          <w:spacing w:val="-3"/>
          <w:w w:val="120"/>
          <w:b/>
          <w:bCs/>
          <w:position w:val="0"/>
        </w:rPr>
        <w:t>e</w:t>
      </w:r>
      <w:r>
        <w:rPr>
          <w:rFonts w:ascii="Times New Roman" w:hAnsi="Times New Roman" w:cs="Times New Roman" w:eastAsia="Times New Roman"/>
          <w:sz w:val="9"/>
          <w:szCs w:val="9"/>
          <w:color w:val="595B5B"/>
          <w:spacing w:val="5"/>
          <w:w w:val="98"/>
          <w:b/>
          <w:bCs/>
          <w:position w:val="0"/>
        </w:rPr>
        <w:t>n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0"/>
          <w:w w:val="107"/>
          <w:b/>
          <w:bCs/>
          <w:position w:val="0"/>
        </w:rPr>
        <w:t>l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0"/>
          <w:w w:val="100"/>
          <w:b/>
          <w:bCs/>
          <w:position w:val="0"/>
        </w:rPr>
        <w:t>   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9"/>
          <w:w w:val="100"/>
          <w:b/>
          <w:bCs/>
          <w:position w:val="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65"/>
          <w:position w:val="-3"/>
        </w:rPr>
        <w:t>1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0"/>
          <w:w w:val="65"/>
          <w:position w:val="-3"/>
        </w:rPr>
        <w:t>  </w:t>
      </w:r>
      <w:r>
        <w:rPr>
          <w:rFonts w:ascii="Times New Roman" w:hAnsi="Times New Roman" w:cs="Times New Roman" w:eastAsia="Times New Roman"/>
          <w:sz w:val="14"/>
          <w:szCs w:val="14"/>
          <w:color w:val="999A9A"/>
          <w:spacing w:val="16"/>
          <w:w w:val="65"/>
          <w:position w:val="-3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B3B5B5"/>
          <w:spacing w:val="0"/>
          <w:w w:val="100"/>
          <w:position w:val="0"/>
        </w:rPr>
        <w:t>[</w:t>
      </w:r>
      <w:r>
        <w:rPr>
          <w:rFonts w:ascii="Times New Roman" w:hAnsi="Times New Roman" w:cs="Times New Roman" w:eastAsia="Times New Roman"/>
          <w:sz w:val="9"/>
          <w:szCs w:val="9"/>
          <w:color w:val="B3B5B5"/>
          <w:spacing w:val="0"/>
          <w:w w:val="100"/>
          <w:position w:val="0"/>
        </w:rPr>
        <w:t>  </w:t>
      </w:r>
      <w:r>
        <w:rPr>
          <w:rFonts w:ascii="Times New Roman" w:hAnsi="Times New Roman" w:cs="Times New Roman" w:eastAsia="Times New Roman"/>
          <w:sz w:val="9"/>
          <w:szCs w:val="9"/>
          <w:color w:val="B3B5B5"/>
          <w:spacing w:val="1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0"/>
          <w:w w:val="112"/>
          <w:b/>
          <w:bCs/>
          <w:position w:val="0"/>
        </w:rPr>
        <w:t>S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-1"/>
          <w:w w:val="112"/>
          <w:b/>
          <w:bCs/>
          <w:position w:val="0"/>
        </w:rPr>
        <w:t>u</w:t>
      </w:r>
      <w:r>
        <w:rPr>
          <w:rFonts w:ascii="Times New Roman" w:hAnsi="Times New Roman" w:cs="Times New Roman" w:eastAsia="Times New Roman"/>
          <w:sz w:val="9"/>
          <w:szCs w:val="9"/>
          <w:color w:val="6B6B6B"/>
          <w:spacing w:val="0"/>
          <w:w w:val="112"/>
          <w:b/>
          <w:bCs/>
          <w:position w:val="0"/>
        </w:rPr>
        <w:t>i</w:t>
      </w:r>
      <w:r>
        <w:rPr>
          <w:rFonts w:ascii="Times New Roman" w:hAnsi="Times New Roman" w:cs="Times New Roman" w:eastAsia="Times New Roman"/>
          <w:sz w:val="9"/>
          <w:szCs w:val="9"/>
          <w:color w:val="6B6B6B"/>
          <w:spacing w:val="-6"/>
          <w:w w:val="112"/>
          <w:b/>
          <w:bCs/>
          <w:position w:val="0"/>
        </w:rPr>
        <w:t>v</w:t>
      </w:r>
      <w:r>
        <w:rPr>
          <w:rFonts w:ascii="Times New Roman" w:hAnsi="Times New Roman" w:cs="Times New Roman" w:eastAsia="Times New Roman"/>
          <w:sz w:val="9"/>
          <w:szCs w:val="9"/>
          <w:color w:val="181A1A"/>
          <w:spacing w:val="-1"/>
          <w:w w:val="112"/>
          <w:b/>
          <w:bCs/>
          <w:position w:val="0"/>
        </w:rPr>
        <w:t>a</w:t>
      </w:r>
      <w:r>
        <w:rPr>
          <w:rFonts w:ascii="Times New Roman" w:hAnsi="Times New Roman" w:cs="Times New Roman" w:eastAsia="Times New Roman"/>
          <w:sz w:val="9"/>
          <w:szCs w:val="9"/>
          <w:color w:val="3B3B3B"/>
          <w:spacing w:val="-6"/>
          <w:w w:val="112"/>
          <w:b/>
          <w:bCs/>
          <w:position w:val="0"/>
        </w:rPr>
        <w:t>n</w:t>
      </w:r>
      <w:r>
        <w:rPr>
          <w:rFonts w:ascii="Times New Roman" w:hAnsi="Times New Roman" w:cs="Times New Roman" w:eastAsia="Times New Roman"/>
          <w:sz w:val="9"/>
          <w:szCs w:val="9"/>
          <w:color w:val="595B5B"/>
          <w:spacing w:val="0"/>
          <w:w w:val="112"/>
          <w:b/>
          <w:bCs/>
          <w:position w:val="0"/>
        </w:rPr>
        <w:t>t</w:t>
      </w:r>
      <w:r>
        <w:rPr>
          <w:rFonts w:ascii="Times New Roman" w:hAnsi="Times New Roman" w:cs="Times New Roman" w:eastAsia="Times New Roman"/>
          <w:sz w:val="9"/>
          <w:szCs w:val="9"/>
          <w:color w:val="595B5B"/>
          <w:spacing w:val="0"/>
          <w:w w:val="112"/>
          <w:b/>
          <w:bCs/>
          <w:position w:val="0"/>
        </w:rPr>
        <w:t>  </w:t>
      </w:r>
      <w:r>
        <w:rPr>
          <w:rFonts w:ascii="Times New Roman" w:hAnsi="Times New Roman" w:cs="Times New Roman" w:eastAsia="Times New Roman"/>
          <w:sz w:val="9"/>
          <w:szCs w:val="9"/>
          <w:color w:val="595B5B"/>
          <w:spacing w:val="19"/>
          <w:w w:val="112"/>
          <w:b/>
          <w:bCs/>
          <w:position w:val="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999A9A"/>
          <w:spacing w:val="0"/>
          <w:w w:val="100"/>
          <w:position w:val="0"/>
        </w:rPr>
        <w:t>]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9" w:lineRule="exact"/>
        <w:ind w:left="5130" w:right="-20"/>
        <w:jc w:val="left"/>
        <w:rPr>
          <w:rFonts w:ascii="Times New Roman" w:hAnsi="Times New Roman" w:cs="Times New Roman" w:eastAsia="Times New Roman"/>
          <w:sz w:val="7"/>
          <w:szCs w:val="7"/>
        </w:rPr>
      </w:pPr>
      <w:rPr/>
      <w:r>
        <w:rPr>
          <w:rFonts w:ascii="Arial" w:hAnsi="Arial" w:cs="Arial" w:eastAsia="Arial"/>
          <w:sz w:val="6"/>
          <w:szCs w:val="6"/>
          <w:color w:val="595B5B"/>
          <w:w w:val="82"/>
        </w:rPr>
        <w:t>Fio</w:t>
      </w:r>
      <w:r>
        <w:rPr>
          <w:rFonts w:ascii="Arial" w:hAnsi="Arial" w:cs="Arial" w:eastAsia="Arial"/>
          <w:sz w:val="6"/>
          <w:szCs w:val="6"/>
          <w:color w:val="595B5B"/>
          <w:spacing w:val="-11"/>
          <w:w w:val="100"/>
        </w:rPr>
        <w:t> </w:t>
      </w:r>
      <w:r>
        <w:rPr>
          <w:rFonts w:ascii="Arial" w:hAnsi="Arial" w:cs="Arial" w:eastAsia="Arial"/>
          <w:sz w:val="6"/>
          <w:szCs w:val="6"/>
          <w:color w:val="7E8080"/>
          <w:spacing w:val="0"/>
          <w:w w:val="124"/>
        </w:rPr>
        <w:t>h</w:t>
      </w:r>
      <w:r>
        <w:rPr>
          <w:rFonts w:ascii="Arial" w:hAnsi="Arial" w:cs="Arial" w:eastAsia="Arial"/>
          <w:sz w:val="6"/>
          <w:szCs w:val="6"/>
          <w:color w:val="7E8080"/>
          <w:spacing w:val="-10"/>
          <w:w w:val="124"/>
        </w:rPr>
        <w:t>i</w:t>
      </w:r>
      <w:r>
        <w:rPr>
          <w:rFonts w:ascii="Arial" w:hAnsi="Arial" w:cs="Arial" w:eastAsia="Arial"/>
          <w:sz w:val="6"/>
          <w:szCs w:val="6"/>
          <w:color w:val="3B3B3B"/>
          <w:spacing w:val="0"/>
          <w:w w:val="170"/>
        </w:rPr>
        <w:t>r</w:t>
      </w:r>
      <w:r>
        <w:rPr>
          <w:rFonts w:ascii="Arial" w:hAnsi="Arial" w:cs="Arial" w:eastAsia="Arial"/>
          <w:sz w:val="6"/>
          <w:szCs w:val="6"/>
          <w:color w:val="595B5B"/>
          <w:spacing w:val="0"/>
          <w:w w:val="273"/>
        </w:rPr>
        <w:t>l</w:t>
      </w:r>
      <w:r>
        <w:rPr>
          <w:rFonts w:ascii="Arial" w:hAnsi="Arial" w:cs="Arial" w:eastAsia="Arial"/>
          <w:sz w:val="6"/>
          <w:szCs w:val="6"/>
          <w:color w:val="595B5B"/>
          <w:spacing w:val="0"/>
          <w:w w:val="100"/>
        </w:rPr>
        <w:t>  </w:t>
      </w:r>
      <w:r>
        <w:rPr>
          <w:rFonts w:ascii="Arial" w:hAnsi="Arial" w:cs="Arial" w:eastAsia="Arial"/>
          <w:sz w:val="6"/>
          <w:szCs w:val="6"/>
          <w:color w:val="595B5B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4"/>
          <w:w w:val="86"/>
          <w:b/>
          <w:bCs/>
        </w:rPr>
        <w:t>P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114"/>
          <w:b/>
          <w:bCs/>
        </w:rPr>
        <w:t>u'-t,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-5"/>
          <w:w w:val="114"/>
          <w:b/>
          <w:bCs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-1"/>
          <w:w w:val="48"/>
          <w:b/>
          <w:bCs/>
        </w:rPr>
        <w:t>o</w:t>
      </w:r>
      <w:r>
        <w:rPr>
          <w:rFonts w:ascii="Times New Roman" w:hAnsi="Times New Roman" w:cs="Times New Roman" w:eastAsia="Times New Roman"/>
          <w:sz w:val="7"/>
          <w:szCs w:val="7"/>
          <w:color w:val="3B3B3B"/>
          <w:spacing w:val="-2"/>
          <w:w w:val="110"/>
          <w:b/>
          <w:bCs/>
        </w:rPr>
        <w:t>i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-4"/>
          <w:w w:val="141"/>
          <w:b/>
          <w:bCs/>
        </w:rPr>
        <w:t>U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-6"/>
          <w:w w:val="60"/>
          <w:b/>
          <w:bCs/>
        </w:rPr>
        <w:t>I</w:t>
      </w:r>
      <w:r>
        <w:rPr>
          <w:rFonts w:ascii="Times New Roman" w:hAnsi="Times New Roman" w:cs="Times New Roman" w:eastAsia="Times New Roman"/>
          <w:sz w:val="7"/>
          <w:szCs w:val="7"/>
          <w:color w:val="595B5B"/>
          <w:spacing w:val="0"/>
          <w:w w:val="198"/>
          <w:b/>
          <w:bCs/>
        </w:rPr>
        <w:t>"</w:t>
      </w:r>
      <w:r>
        <w:rPr>
          <w:rFonts w:ascii="Times New Roman" w:hAnsi="Times New Roman" w:cs="Times New Roman" w:eastAsia="Times New Roman"/>
          <w:sz w:val="7"/>
          <w:szCs w:val="7"/>
          <w:color w:val="C8C8C8"/>
          <w:spacing w:val="-14"/>
          <w:w w:val="142"/>
          <w:b/>
          <w:bCs/>
        </w:rPr>
        <w:t>'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180"/>
          <w:b/>
          <w:bCs/>
        </w:rPr>
        <w:t>"</w:t>
      </w:r>
      <w:r>
        <w:rPr>
          <w:rFonts w:ascii="Times New Roman" w:hAnsi="Times New Roman" w:cs="Times New Roman" w:eastAsia="Times New Roman"/>
          <w:sz w:val="7"/>
          <w:szCs w:val="7"/>
          <w:color w:val="7E8080"/>
          <w:spacing w:val="0"/>
          <w:w w:val="100"/>
          <w:b/>
          <w:bCs/>
        </w:rPr>
        <w:t>   </w:t>
      </w:r>
      <w:r>
        <w:rPr>
          <w:rFonts w:ascii="Arial" w:hAnsi="Arial" w:cs="Arial" w:eastAsia="Arial"/>
          <w:sz w:val="6"/>
          <w:szCs w:val="6"/>
          <w:color w:val="7E8080"/>
          <w:spacing w:val="-18"/>
          <w:w w:val="127"/>
        </w:rPr>
        <w:t>T</w:t>
      </w:r>
      <w:r>
        <w:rPr>
          <w:rFonts w:ascii="Arial" w:hAnsi="Arial" w:cs="Arial" w:eastAsia="Arial"/>
          <w:sz w:val="6"/>
          <w:szCs w:val="6"/>
          <w:color w:val="6B6B6B"/>
          <w:spacing w:val="-5"/>
          <w:w w:val="134"/>
        </w:rPr>
        <w:t>l</w:t>
      </w:r>
      <w:r>
        <w:rPr>
          <w:rFonts w:ascii="Arial" w:hAnsi="Arial" w:cs="Arial" w:eastAsia="Arial"/>
          <w:sz w:val="6"/>
          <w:szCs w:val="6"/>
          <w:color w:val="595B5B"/>
          <w:spacing w:val="-10"/>
          <w:w w:val="126"/>
        </w:rPr>
        <w:t>t</w:t>
      </w:r>
      <w:r>
        <w:rPr>
          <w:rFonts w:ascii="Arial" w:hAnsi="Arial" w:cs="Arial" w:eastAsia="Arial"/>
          <w:sz w:val="6"/>
          <w:szCs w:val="6"/>
          <w:color w:val="6B6B6B"/>
          <w:spacing w:val="0"/>
          <w:w w:val="134"/>
        </w:rPr>
        <w:t>rn:</w:t>
      </w:r>
      <w:r>
        <w:rPr>
          <w:rFonts w:ascii="Arial" w:hAnsi="Arial" w:cs="Arial" w:eastAsia="Arial"/>
          <w:sz w:val="6"/>
          <w:szCs w:val="6"/>
          <w:color w:val="6B6B6B"/>
          <w:spacing w:val="-1"/>
          <w:w w:val="134"/>
        </w:rPr>
        <w:t>r</w:t>
      </w:r>
      <w:r>
        <w:rPr>
          <w:rFonts w:ascii="Arial" w:hAnsi="Arial" w:cs="Arial" w:eastAsia="Arial"/>
          <w:sz w:val="6"/>
          <w:szCs w:val="6"/>
          <w:color w:val="C8C8C8"/>
          <w:spacing w:val="-4"/>
          <w:w w:val="114"/>
        </w:rPr>
        <w:t>n</w:t>
      </w:r>
      <w:r>
        <w:rPr>
          <w:rFonts w:ascii="Arial" w:hAnsi="Arial" w:cs="Arial" w:eastAsia="Arial"/>
          <w:sz w:val="6"/>
          <w:szCs w:val="6"/>
          <w:color w:val="999A9A"/>
          <w:spacing w:val="-9"/>
          <w:w w:val="182"/>
        </w:rPr>
        <w:t>l</w:t>
      </w:r>
      <w:r>
        <w:rPr>
          <w:rFonts w:ascii="Arial" w:hAnsi="Arial" w:cs="Arial" w:eastAsia="Arial"/>
          <w:sz w:val="6"/>
          <w:szCs w:val="6"/>
          <w:color w:val="595B5B"/>
          <w:spacing w:val="0"/>
          <w:w w:val="400"/>
        </w:rPr>
        <w:t>'</w:t>
      </w:r>
      <w:r>
        <w:rPr>
          <w:rFonts w:ascii="Arial" w:hAnsi="Arial" w:cs="Arial" w:eastAsia="Arial"/>
          <w:sz w:val="6"/>
          <w:szCs w:val="6"/>
          <w:color w:val="595B5B"/>
          <w:spacing w:val="0"/>
          <w:w w:val="100"/>
        </w:rPr>
        <w:t>       </w:t>
      </w:r>
      <w:r>
        <w:rPr>
          <w:rFonts w:ascii="Arial" w:hAnsi="Arial" w:cs="Arial" w:eastAsia="Arial"/>
          <w:sz w:val="6"/>
          <w:szCs w:val="6"/>
          <w:color w:val="595B5B"/>
          <w:spacing w:val="-5"/>
          <w:w w:val="100"/>
        </w:rPr>
        <w:t> </w:t>
      </w:r>
      <w:r>
        <w:rPr>
          <w:rFonts w:ascii="Arial" w:hAnsi="Arial" w:cs="Arial" w:eastAsia="Arial"/>
          <w:sz w:val="6"/>
          <w:szCs w:val="6"/>
          <w:color w:val="6B6B6B"/>
          <w:spacing w:val="0"/>
          <w:w w:val="117"/>
        </w:rPr>
        <w:t>Pmt-lr,</w:t>
      </w:r>
      <w:r>
        <w:rPr>
          <w:rFonts w:ascii="Arial" w:hAnsi="Arial" w:cs="Arial" w:eastAsia="Arial"/>
          <w:sz w:val="6"/>
          <w:szCs w:val="6"/>
          <w:color w:val="6B6B6B"/>
          <w:spacing w:val="1"/>
          <w:w w:val="117"/>
        </w:rPr>
        <w:t>.</w:t>
      </w:r>
      <w:r>
        <w:rPr>
          <w:rFonts w:ascii="Arial" w:hAnsi="Arial" w:cs="Arial" w:eastAsia="Arial"/>
          <w:sz w:val="6"/>
          <w:szCs w:val="6"/>
          <w:color w:val="6B6B6B"/>
          <w:spacing w:val="0"/>
          <w:w w:val="117"/>
        </w:rPr>
        <w:t>il</w:t>
      </w:r>
      <w:r>
        <w:rPr>
          <w:rFonts w:ascii="Arial" w:hAnsi="Arial" w:cs="Arial" w:eastAsia="Arial"/>
          <w:sz w:val="6"/>
          <w:szCs w:val="6"/>
          <w:color w:val="6B6B6B"/>
          <w:spacing w:val="-6"/>
          <w:w w:val="117"/>
        </w:rPr>
        <w:t> </w:t>
      </w:r>
      <w:r>
        <w:rPr>
          <w:rFonts w:ascii="Arial" w:hAnsi="Arial" w:cs="Arial" w:eastAsia="Arial"/>
          <w:sz w:val="6"/>
          <w:szCs w:val="6"/>
          <w:color w:val="6B6B6B"/>
          <w:spacing w:val="-3"/>
          <w:w w:val="113"/>
        </w:rPr>
        <w:t>r</w:t>
      </w:r>
      <w:r>
        <w:rPr>
          <w:rFonts w:ascii="Arial" w:hAnsi="Arial" w:cs="Arial" w:eastAsia="Arial"/>
          <w:sz w:val="6"/>
          <w:szCs w:val="6"/>
          <w:color w:val="B3B5B5"/>
          <w:spacing w:val="-8"/>
          <w:w w:val="129"/>
        </w:rPr>
        <w:t>•</w:t>
      </w:r>
      <w:r>
        <w:rPr>
          <w:rFonts w:ascii="Arial" w:hAnsi="Arial" w:cs="Arial" w:eastAsia="Arial"/>
          <w:sz w:val="6"/>
          <w:szCs w:val="6"/>
          <w:color w:val="7E8080"/>
          <w:spacing w:val="1"/>
          <w:w w:val="64"/>
        </w:rPr>
        <w:t>•</w:t>
      </w:r>
      <w:r>
        <w:rPr>
          <w:rFonts w:ascii="Arial" w:hAnsi="Arial" w:cs="Arial" w:eastAsia="Arial"/>
          <w:sz w:val="6"/>
          <w:szCs w:val="6"/>
          <w:color w:val="3B3B3B"/>
          <w:spacing w:val="-8"/>
          <w:w w:val="193"/>
        </w:rPr>
        <w:t>•</w:t>
      </w:r>
      <w:r>
        <w:rPr>
          <w:rFonts w:ascii="Arial" w:hAnsi="Arial" w:cs="Arial" w:eastAsia="Arial"/>
          <w:sz w:val="6"/>
          <w:szCs w:val="6"/>
          <w:color w:val="6B6B6B"/>
          <w:spacing w:val="0"/>
          <w:w w:val="126"/>
        </w:rPr>
        <w:t>nl•</w:t>
      </w:r>
      <w:r>
        <w:rPr>
          <w:rFonts w:ascii="Arial" w:hAnsi="Arial" w:cs="Arial" w:eastAsia="Arial"/>
          <w:sz w:val="6"/>
          <w:szCs w:val="6"/>
          <w:color w:val="6B6B6B"/>
          <w:spacing w:val="0"/>
          <w:w w:val="100"/>
        </w:rPr>
        <w:t>    </w:t>
      </w:r>
      <w:r>
        <w:rPr>
          <w:rFonts w:ascii="Arial" w:hAnsi="Arial" w:cs="Arial" w:eastAsia="Arial"/>
          <w:sz w:val="6"/>
          <w:szCs w:val="6"/>
          <w:color w:val="6B6B6B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494B4B"/>
          <w:spacing w:val="-3"/>
          <w:w w:val="86"/>
          <w:b/>
          <w:bCs/>
        </w:rPr>
        <w:t>P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2"/>
          <w:w w:val="64"/>
          <w:b/>
          <w:bCs/>
        </w:rPr>
        <w:t>&lt;</w:t>
      </w:r>
      <w:r>
        <w:rPr>
          <w:rFonts w:ascii="Times New Roman" w:hAnsi="Times New Roman" w:cs="Times New Roman" w:eastAsia="Times New Roman"/>
          <w:sz w:val="7"/>
          <w:szCs w:val="7"/>
          <w:color w:val="6B6B6B"/>
          <w:spacing w:val="-2"/>
          <w:w w:val="90"/>
          <w:b/>
          <w:bCs/>
        </w:rPr>
        <w:t>k</w:t>
      </w:r>
      <w:r>
        <w:rPr>
          <w:rFonts w:ascii="Times New Roman" w:hAnsi="Times New Roman" w:cs="Times New Roman" w:eastAsia="Times New Roman"/>
          <w:sz w:val="7"/>
          <w:szCs w:val="7"/>
          <w:color w:val="B3B5B5"/>
          <w:spacing w:val="-7"/>
          <w:w w:val="126"/>
          <w:b/>
          <w:bCs/>
        </w:rPr>
        <w:t>.</w:t>
      </w:r>
      <w:r>
        <w:rPr>
          <w:rFonts w:ascii="Times New Roman" w:hAnsi="Times New Roman" w:cs="Times New Roman" w:eastAsia="Times New Roman"/>
          <w:sz w:val="7"/>
          <w:szCs w:val="7"/>
          <w:color w:val="6B6B6B"/>
          <w:spacing w:val="0"/>
          <w:w w:val="141"/>
          <w:b/>
          <w:bCs/>
        </w:rPr>
        <w:t>r</w:t>
      </w:r>
      <w:r>
        <w:rPr>
          <w:rFonts w:ascii="Times New Roman" w:hAnsi="Times New Roman" w:cs="Times New Roman" w:eastAsia="Times New Roman"/>
          <w:sz w:val="7"/>
          <w:szCs w:val="7"/>
          <w:color w:val="6B6B6B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6B6B6B"/>
          <w:spacing w:val="0"/>
          <w:w w:val="141"/>
          <w:b/>
          <w:bCs/>
        </w:rPr>
        <w:t>.;,..</w:t>
      </w:r>
      <w:r>
        <w:rPr>
          <w:rFonts w:ascii="Times New Roman" w:hAnsi="Times New Roman" w:cs="Times New Roman" w:eastAsia="Times New Roman"/>
          <w:sz w:val="7"/>
          <w:szCs w:val="7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47" w:after="0" w:line="113" w:lineRule="exact"/>
        <w:ind w:right="1612"/>
        <w:jc w:val="righ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422.112976pt;margin-top:7.497375pt;width:98.407076pt;height:43.992142pt;mso-position-horizontal-relative:page;mso-position-vertical-relative:paragraph;z-index:-5566" coordorigin="8442,150" coordsize="1968,880">
            <v:shape style="position:absolute;left:9082;top:169;width:1306;height:322" type="#_x0000_t75">
              <v:imagedata r:id="rId63" o:title=""/>
            </v:shape>
            <v:group style="position:absolute;left:8446;top:156;width:1953;height:2" coordorigin="8446,156" coordsize="1953,2">
              <v:shape style="position:absolute;left:8446;top:156;width:1953;height:2" coordorigin="8446,156" coordsize="1953,0" path="m8446,156l10398,156e" filled="f" stroked="t" strokeweight=".359806pt" strokecolor="#677077">
                <v:path arrowok="t"/>
              </v:shape>
            </v:group>
            <v:group style="position:absolute;left:8448;top:169;width:2;height:853" coordorigin="8448,169" coordsize="2,853">
              <v:shape style="position:absolute;left:8448;top:169;width:2;height:853" coordorigin="8448,169" coordsize="0,853" path="m8448,1023l8448,169e" filled="f" stroked="t" strokeweight=".479742pt" strokecolor="#8090A0">
                <v:path arrowok="t"/>
              </v:shape>
            </v:group>
            <v:group style="position:absolute;left:9751;top:152;width:2;height:815" coordorigin="9751,152" coordsize="2,815">
              <v:shape style="position:absolute;left:9751;top:152;width:2;height:815" coordorigin="9751,152" coordsize="0,815" path="m9751,967l9751,152e" filled="f" stroked="t" strokeweight=".239871pt" strokecolor="#749CB8">
                <v:path arrowok="t"/>
              </v:shape>
            </v:group>
            <v:group style="position:absolute;left:10403;top:167;width:2;height:856" coordorigin="10403,167" coordsize="2,856">
              <v:shape style="position:absolute;left:10403;top:167;width:2;height:856" coordorigin="10403,167" coordsize="0,856" path="m10403,1023l10403,167e" filled="f" stroked="t" strokeweight=".719613pt" strokecolor="#979797">
                <v:path arrowok="t"/>
              </v:shape>
            </v:group>
            <w10:wrap type="none"/>
          </v:group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6.669521pt;margin-top:-45.484734pt;width:233.574379pt;height:111.358315pt;mso-position-horizontal-relative:page;mso-position-vertical-relative:paragraph;z-index:-5555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206" w:hRule="exact"/>
                    </w:trPr>
                    <w:tc>
                      <w:tcPr>
                        <w:tcW w:w="4626" w:type="dxa"/>
                        <w:tcBorders>
                          <w:top w:val="single" w:sz="3.837936" w:space="0" w:color="B3B3B3"/>
                          <w:bottom w:val="single" w:sz="7.675872" w:space="0" w:color="647483"/>
                          <w:left w:val="single" w:sz="3.837936" w:space="0" w:color="A8A8A8"/>
                          <w:right w:val="single" w:sz="3.837936" w:space="0" w:color="A8A8A8"/>
                        </w:tcBorders>
                      </w:tcPr>
                      <w:p>
                        <w:pPr>
                          <w:spacing w:before="12" w:after="0" w:line="180" w:lineRule="exact"/>
                          <w:ind w:left="68" w:right="-20"/>
                          <w:jc w:val="left"/>
                          <w:tabs>
                            <w:tab w:pos="1960" w:val="left"/>
                          </w:tabs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</w:rPr>
                        </w:pPr>
                        <w:rPr/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B55252"/>
                            <w:spacing w:val="-9"/>
                            <w:w w:val="180"/>
                          </w:rPr>
                          <w:t>0</w:t>
                        </w:r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A17B4B"/>
                            <w:spacing w:val="11"/>
                            <w:w w:val="180"/>
                          </w:rPr>
                          <w:t>0</w:t>
                        </w:r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6D8A60"/>
                            <w:spacing w:val="0"/>
                            <w:w w:val="180"/>
                          </w:rPr>
                          <w:t>0</w:t>
                        </w:r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6D8A60"/>
                            <w:spacing w:val="-183"/>
                            <w:w w:val="180"/>
                          </w:rPr>
                          <w:t> </w:t>
                        </w:r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6D8A60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Courier New" w:hAnsi="Courier New" w:cs="Courier New" w:eastAsia="Courier New"/>
                            <w:sz w:val="17"/>
                            <w:szCs w:val="17"/>
                            <w:color w:val="6D8A60"/>
                            <w:spacing w:val="0"/>
                            <w:w w:val="100"/>
                          </w:rPr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0"/>
                            <w:w w:val="100"/>
                            <w:position w:val="1"/>
                          </w:rPr>
                          <w:t>JTa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1"/>
                            <w:w w:val="100"/>
                            <w:position w:val="1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1"/>
                            <w:w w:val="111"/>
                            <w:position w:val="1"/>
                          </w:rPr>
                          <w:t>b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14F8C"/>
                            <w:spacing w:val="0"/>
                            <w:w w:val="70"/>
                            <w:position w:val="1"/>
                          </w:rPr>
                          <w:t>l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14F8C"/>
                            <w:spacing w:val="-20"/>
                            <w:w w:val="100"/>
                            <w:position w:val="1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29"/>
                            <w:position w:val="1"/>
                          </w:rPr>
                          <w:t>e5678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000000"/>
                            <w:spacing w:val="0"/>
                            <w:w w:val="100"/>
                            <w:position w:val="0"/>
                          </w:rPr>
                        </w:r>
                      </w:p>
                    </w:tc>
                  </w:tr>
                  <w:tr>
                    <w:trPr>
                      <w:trHeight w:val="165" w:hRule="exact"/>
                    </w:trPr>
                    <w:tc>
                      <w:tcPr>
                        <w:tcW w:w="4626" w:type="dxa"/>
                        <w:tcBorders>
                          <w:top w:val="single" w:sz="7.675872" w:space="0" w:color="647483"/>
                          <w:bottom w:val="single" w:sz="3.837936" w:space="0" w:color="B3B3B3"/>
                          <w:left w:val="single" w:sz="6.716384" w:space="0" w:color="74838C"/>
                          <w:right w:val="single" w:sz="7.675872" w:space="0" w:color="748393"/>
                        </w:tcBorders>
                      </w:tcPr>
                      <w:p>
                        <w:pPr>
                          <w:spacing w:before="7" w:after="0" w:line="240" w:lineRule="auto"/>
                          <w:ind w:left="46" w:right="-20"/>
                          <w:jc w:val="left"/>
                          <w:tabs>
                            <w:tab w:pos="1520" w:val="left"/>
                            <w:tab w:pos="3060" w:val="left"/>
                          </w:tabs>
                          <w:rPr>
                            <w:rFonts w:ascii="Arial" w:hAnsi="Arial" w:cs="Arial" w:eastAsia="Arial"/>
                            <w:sz w:val="10"/>
                            <w:szCs w:val="10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1"/>
                            <w:szCs w:val="11"/>
                            <w:color w:val="2B2D2D"/>
                            <w:spacing w:val="1"/>
                            <w:w w:val="100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sz w:val="11"/>
                            <w:szCs w:val="11"/>
                            <w:color w:val="494B4B"/>
                            <w:spacing w:val="0"/>
                            <w:w w:val="100"/>
                          </w:rPr>
                          <w:t>om</w:t>
                        </w:r>
                        <w:r>
                          <w:rPr>
                            <w:rFonts w:ascii="Arial" w:hAnsi="Arial" w:cs="Arial" w:eastAsia="Arial"/>
                            <w:sz w:val="11"/>
                            <w:szCs w:val="11"/>
                            <w:color w:val="494B4B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1"/>
                            <w:szCs w:val="11"/>
                            <w:color w:val="494B4B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Arial" w:hAnsi="Arial" w:cs="Arial" w:eastAsia="Arial"/>
                            <w:sz w:val="11"/>
                            <w:szCs w:val="11"/>
                            <w:color w:val="494B4B"/>
                            <w:spacing w:val="0"/>
                            <w:w w:val="100"/>
                          </w:rPr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B3B5B5"/>
                            <w:spacing w:val="0"/>
                            <w:w w:val="144"/>
                          </w:rPr>
                          <w:t>.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B3B5B5"/>
                            <w:spacing w:val="-18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181A1A"/>
                            <w:spacing w:val="-2"/>
                            <w:w w:val="100"/>
                            <w:b/>
                            <w:bCs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0"/>
                            <w:w w:val="100"/>
                            <w:b/>
                            <w:bCs/>
                          </w:rPr>
                          <w:t>o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1"/>
                            <w:w w:val="100"/>
                            <w:b/>
                            <w:bCs/>
                          </w:rPr>
                          <w:t>m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3B3B3B"/>
                            <w:spacing w:val="0"/>
                            <w:w w:val="100"/>
                            <w:b/>
                            <w:bCs/>
                          </w:rPr>
                          <w:t>bre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3B3B3B"/>
                            <w:spacing w:val="18"/>
                            <w:w w:val="100"/>
                            <w:b/>
                            <w:bCs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0"/>
                            <w:w w:val="100"/>
                            <w:b/>
                            <w:bCs/>
                          </w:rPr>
                          <w:t>de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5"/>
                            <w:w w:val="100"/>
                            <w:b/>
                            <w:bCs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3B3B3B"/>
                            <w:spacing w:val="0"/>
                            <w:w w:val="100"/>
                            <w:b/>
                            <w:bCs/>
                          </w:rPr>
                          <w:t>c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3B3B3B"/>
                            <w:spacing w:val="-6"/>
                            <w:w w:val="100"/>
                            <w:b/>
                            <w:bCs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-2"/>
                            <w:w w:val="100"/>
                            <w:b/>
                            <w:bCs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7E8080"/>
                            <w:spacing w:val="0"/>
                            <w:w w:val="100"/>
                            <w:b/>
                            <w:bCs/>
                          </w:rPr>
                          <w:t>s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7E8080"/>
                            <w:spacing w:val="2"/>
                            <w:w w:val="100"/>
                            <w:b/>
                            <w:bCs/>
                          </w:rPr>
                          <w:t>s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0"/>
                            <w:w w:val="100"/>
                            <w:b/>
                            <w:bCs/>
                          </w:rPr>
                          <w:t>es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-19"/>
                            <w:w w:val="100"/>
                            <w:b/>
                            <w:bCs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0"/>
                            <w:w w:val="100"/>
                            <w:b/>
                            <w:bCs/>
                          </w:rPr>
                          <w:tab/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595B5B"/>
                            <w:spacing w:val="0"/>
                            <w:w w:val="100"/>
                            <w:b/>
                            <w:bCs/>
                          </w:rPr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B3B5B5"/>
                            <w:spacing w:val="0"/>
                            <w:w w:val="144"/>
                          </w:rPr>
                          <w:t>.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B3B5B5"/>
                            <w:spacing w:val="-18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0"/>
                            <w:w w:val="100"/>
                            <w:b/>
                            <w:bCs/>
                          </w:rPr>
                          <w:t>Ma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1"/>
                            <w:w w:val="100"/>
                            <w:b/>
                            <w:bCs/>
                          </w:rPr>
                          <w:t>x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181A1A"/>
                            <w:spacing w:val="1"/>
                            <w:w w:val="105"/>
                            <w:b/>
                            <w:bCs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-5"/>
                            <w:w w:val="107"/>
                            <w:b/>
                            <w:bCs/>
                          </w:rPr>
                          <w:t>m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2B2D2D"/>
                            <w:spacing w:val="0"/>
                            <w:w w:val="112"/>
                            <w:b/>
                            <w:bCs/>
                          </w:rPr>
                          <w:t>u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494B4B"/>
                            <w:spacing w:val="0"/>
                            <w:w w:val="107"/>
                            <w:b/>
                            <w:bCs/>
                          </w:rPr>
                          <w:t>m</w:t>
                        </w:r>
                        <w:r>
                          <w:rPr>
                            <w:rFonts w:ascii="Arial" w:hAnsi="Arial" w:cs="Arial" w:eastAsia="Arial"/>
                            <w:sz w:val="10"/>
                            <w:szCs w:val="10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1484" w:hRule="exact"/>
                    </w:trPr>
                    <w:tc>
                      <w:tcPr>
                        <w:tcW w:w="4626" w:type="dxa"/>
                        <w:tcBorders>
                          <w:top w:val="single" w:sz="3.837936" w:space="0" w:color="B3B3B3"/>
                          <w:bottom w:val="single" w:sz="7.675872" w:space="0" w:color="77A3C8"/>
                          <w:left w:val="single" w:sz="6.716384" w:space="0" w:color="74838C"/>
                          <w:right w:val="single" w:sz="7.675872" w:space="0" w:color="748393"/>
                        </w:tcBorders>
                      </w:tcPr>
                      <w:p>
                        <w:pPr>
                          <w:spacing w:before="0" w:after="0" w:line="134" w:lineRule="exact"/>
                          <w:ind w:left="31" w:right="106"/>
                          <w:jc w:val="both"/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4"/>
                            <w:w w:val="111"/>
                          </w:rPr>
                          <w:t>b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1"/>
                          </w:rPr>
                          <w:t>_ba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6"/>
                            <w:w w:val="111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-5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9"/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4"/>
                            <w:w w:val="109"/>
                          </w:rPr>
                          <w:t>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8"/>
                          </w:rPr>
                          <w:t>aste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21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1"/>
                          </w:rPr>
                          <w:t>rpoints_d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3"/>
                            <w:w w:val="111"/>
                          </w:rPr>
                          <w:t>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9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1"/>
                            <w:w w:val="93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7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9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</w:rPr>
                          <w:t>0.0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</w:rPr>
                          <w:t>                                          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11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3"/>
                          </w:rPr>
                          <w:t>0.00817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2"/>
                            <w:w w:val="123"/>
                          </w:rPr>
                          <w:t>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0"/>
                            <w:w w:val="122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4"/>
                            <w:w w:val="122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4"/>
                          </w:rPr>
                          <w:t>605140686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000000"/>
                            <w:spacing w:val="0"/>
                            <w:w w:val="100"/>
                          </w:rPr>
                        </w:r>
                      </w:p>
                      <w:p>
                        <w:pPr>
                          <w:spacing w:before="6" w:after="0" w:line="255" w:lineRule="auto"/>
                          <w:ind w:left="31" w:right="97"/>
                          <w:jc w:val="both"/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w w:val="110"/>
                          </w:rPr>
                          <w:t>b_ba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6"/>
                            <w:w w:val="110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5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07"/>
                          </w:rPr>
                          <w:t>_ra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8"/>
                            <w:w w:val="107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1"/>
                            <w:w w:val="133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09"/>
                          </w:rPr>
                          <w:t>erpoint5_den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1"/>
                            <w:w w:val="109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2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3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-13"/>
                            <w:w w:val="185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2"/>
                          </w:rPr>
                          <w:t>00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7"/>
                            <w:w w:val="122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8"/>
                            <w:w w:val="16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8"/>
                          </w:rPr>
                          <w:t>79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17"/>
                            <w:w w:val="12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4"/>
                            <w:w w:val="116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4"/>
                          </w:rPr>
                          <w:t>605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8"/>
                            <w:w w:val="1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22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1"/>
                            <w:w w:val="122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6"/>
                            <w:w w:val="134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29"/>
                          </w:rPr>
                          <w:t>86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00"/>
                          </w:rPr>
                          <w:t> 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1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-7"/>
                            <w:w w:val="14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4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10"/>
                            <w:w w:val="153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4"/>
                          </w:rPr>
                          <w:t>635829210281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5"/>
                            <w:w w:val="1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3"/>
                          </w:rPr>
                          <w:t>72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3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0"/>
                          </w:rPr>
                          <w:t>b_ba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6"/>
                            <w:w w:val="110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5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6"/>
                          </w:rPr>
                          <w:t>_ra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0"/>
                          </w:rPr>
                          <w:t>sterp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4"/>
                            <w:w w:val="11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0"/>
                          </w:rPr>
                          <w:t>in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1"/>
                            <w:w w:val="110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9"/>
                            <w:w w:val="110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0"/>
                          </w:rPr>
                          <w:t>_d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3"/>
                            <w:w w:val="110"/>
                          </w:rPr>
                          <w:t>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10"/>
                          </w:rPr>
                          <w:t>n5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2"/>
                            <w:w w:val="11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0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26"/>
                            <w:w w:val="11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0.01635829210281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8"/>
                            <w:w w:val="121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72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 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5"/>
                            <w:w w:val="121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</w:rPr>
                          <w:t>0.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6"/>
                            <w:w w:val="100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0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1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1"/>
                            <w:w w:val="100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00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3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3"/>
                          </w:rPr>
                          <w:t>374381542205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36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36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0"/>
                          </w:rPr>
                          <w:t>b_ba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6"/>
                            <w:w w:val="110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1"/>
                            <w:w w:val="54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6"/>
                          </w:rPr>
                          <w:t>_ra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9"/>
                          </w:rPr>
                          <w:t>sterp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4"/>
                            <w:w w:val="119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1"/>
                          </w:rPr>
                          <w:t>in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1"/>
                            <w:w w:val="101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6"/>
                            <w:w w:val="131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5"/>
                          </w:rPr>
                          <w:t>_d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3"/>
                            <w:w w:val="115"/>
                          </w:rPr>
                          <w:t>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3"/>
                            <w:w w:val="98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18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2"/>
                            <w:w w:val="71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3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0.0245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21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5"/>
                          </w:rPr>
                          <w:t>37438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12"/>
                            <w:w w:val="125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4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21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7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1"/>
                          </w:rPr>
                          <w:t>2205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22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36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36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8"/>
                            <w:w w:val="136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7"/>
                            <w:w w:val="14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8"/>
                          </w:rPr>
                          <w:t>03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19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23"/>
                          </w:rPr>
                          <w:t>271658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7"/>
                            <w:w w:val="107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22"/>
                          </w:rPr>
                          <w:t>20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4"/>
                            <w:w w:val="122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0"/>
                            <w:w w:val="124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1"/>
                            <w:w w:val="124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18"/>
                          </w:rPr>
                          <w:t>44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1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4"/>
                            <w:w w:val="111"/>
                          </w:rPr>
                          <w:t>b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7"/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1"/>
                            <w:w w:val="107"/>
                          </w:rPr>
                          <w:t>b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6"/>
                          </w:rPr>
                          <w:t>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6"/>
                            <w:w w:val="116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1"/>
                            <w:w w:val="54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2"/>
                          </w:rPr>
                          <w:t>_ra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2"/>
                            <w:w w:val="112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1"/>
                            <w:w w:val="104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0"/>
                          </w:rPr>
                          <w:t>erp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4"/>
                            <w:w w:val="12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1"/>
                          </w:rPr>
                          <w:t>in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1"/>
                            <w:w w:val="101"/>
                          </w:rPr>
                          <w:t>t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6"/>
                            <w:w w:val="131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03"/>
                          </w:rPr>
                          <w:t>_d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2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13"/>
                          </w:rPr>
                          <w:t>ensite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19"/>
                            <w:w w:val="113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18"/>
                            <w:w w:val="185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18"/>
                          </w:rPr>
                          <w:t>03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19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91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15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2"/>
                            <w:w w:val="124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10"/>
                            <w:w w:val="153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6"/>
                          </w:rPr>
                          <w:t>658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98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1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4"/>
                          </w:rPr>
                          <w:t>205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-1"/>
                            <w:w w:val="124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0"/>
                            <w:w w:val="101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595B5B"/>
                            <w:spacing w:val="-1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2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0"/>
                            <w:w w:val="122"/>
                          </w:rPr>
                          <w:t>44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0"/>
                            <w:w w:val="122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25"/>
                            <w:w w:val="122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6B6B6B"/>
                            <w:spacing w:val="-7"/>
                            <w:w w:val="14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1"/>
                          </w:rPr>
                          <w:t>040895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-2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3"/>
                          </w:rPr>
                          <w:t>7302570343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362" w:hRule="exact"/>
                    </w:trPr>
                    <w:tc>
                      <w:tcPr>
                        <w:tcW w:w="4626" w:type="dxa"/>
                        <w:tcBorders>
                          <w:top w:val="single" w:sz="7.675872" w:space="0" w:color="77A3C8"/>
                          <w:bottom w:val="nil" w:sz="6" w:space="0" w:color="auto"/>
                          <w:left w:val="single" w:sz="6.716384" w:space="0" w:color="74838C"/>
                          <w:right w:val="single" w:sz="7.675872" w:space="0" w:color="748393"/>
                        </w:tcBorders>
                      </w:tcPr>
                      <w:p>
                        <w:pPr>
                          <w:spacing w:before="99" w:after="0" w:line="240" w:lineRule="auto"/>
                          <w:ind w:left="626" w:right="-20"/>
                          <w:jc w:val="left"/>
                          <w:rPr>
                            <w:rFonts w:ascii="Arial" w:hAnsi="Arial" w:cs="Arial" w:eastAsia="Arial"/>
                            <w:sz w:val="14"/>
                            <w:szCs w:val="1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4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22"/>
                            <w:w w:val="65"/>
                            <w:position w:val="-4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8"/>
                            <w:position w:val="0"/>
                          </w:rPr>
                          <w:t>Supp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2"/>
                            <w:w w:val="118"/>
                            <w:position w:val="0"/>
                          </w:rPr>
                          <w:t>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0"/>
                            <w:w w:val="71"/>
                            <w:position w:val="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7E8080"/>
                            <w:spacing w:val="-17"/>
                            <w:w w:val="100"/>
                            <w:position w:val="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1"/>
                            <w:position w:val="0"/>
                          </w:rPr>
                          <w:t>mer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21"/>
                            <w:position w:val="0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4"/>
                            <w:w w:val="121"/>
                            <w:position w:val="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   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1"/>
                            <w:w w:val="65"/>
                            <w:position w:val="-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4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4"/>
                            <w:szCs w:val="14"/>
                            <w:color w:val="999A9A"/>
                            <w:spacing w:val="17"/>
                            <w:w w:val="65"/>
                            <w:position w:val="-4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9"/>
                            <w:position w:val="0"/>
                          </w:rPr>
                          <w:t>Charger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1"/>
                            <w:w w:val="119"/>
                            <w:position w:val="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0"/>
                            <w:w w:val="119"/>
                            <w:position w:val="0"/>
                          </w:rPr>
                          <w:t>une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3B3B3B"/>
                            <w:spacing w:val="2"/>
                            <w:w w:val="119"/>
                            <w:position w:val="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0"/>
                            <w:w w:val="123"/>
                            <w:position w:val="0"/>
                          </w:rPr>
                          <w:t>couc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2B2D2D"/>
                            <w:spacing w:val="-22"/>
                            <w:w w:val="100"/>
                            <w:position w:val="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  <w:position w:val="0"/>
                          </w:rPr>
                          <w:t>he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00"/>
                            <w:position w:val="0"/>
                          </w:rPr>
                          <w:t> 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21"/>
                            <w:w w:val="100"/>
                            <w:position w:val="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  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22"/>
                            <w:w w:val="65"/>
                            <w:position w:val="-5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 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18"/>
                            <w:w w:val="65"/>
                            <w:position w:val="-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0"/>
                            <w:position w:val="0"/>
                          </w:rPr>
                          <w:t>valider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0"/>
                            <w:w w:val="120"/>
                            <w:position w:val="0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12"/>
                            <w:szCs w:val="12"/>
                            <w:color w:val="494B4B"/>
                            <w:spacing w:val="16"/>
                            <w:w w:val="120"/>
                            <w:position w:val="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999A9A"/>
                            <w:spacing w:val="0"/>
                            <w:w w:val="65"/>
                            <w:position w:val="-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000000"/>
                            <w:spacing w:val="0"/>
                            <w:w w:val="100"/>
                            <w:position w:val="0"/>
                          </w:rPr>
                        </w:r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10"/>
          <w:szCs w:val="10"/>
          <w:color w:val="B55252"/>
          <w:w w:val="137"/>
        </w:rPr>
        <w:t>•</w:t>
      </w:r>
      <w:r>
        <w:rPr>
          <w:rFonts w:ascii="Times New Roman" w:hAnsi="Times New Roman" w:cs="Times New Roman" w:eastAsia="Times New Roman"/>
          <w:sz w:val="10"/>
          <w:szCs w:val="10"/>
          <w:color w:val="B55252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BC9A69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BC9A69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90A880"/>
          <w:spacing w:val="0"/>
          <w:w w:val="122"/>
        </w:rPr>
        <w:t>o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2784" w:right="-20"/>
        <w:jc w:val="left"/>
        <w:rPr>
          <w:rFonts w:ascii="Times New Roman" w:hAnsi="Times New Roman" w:cs="Times New Roman" w:eastAsia="Times New Roman"/>
          <w:sz w:val="23"/>
          <w:szCs w:val="23"/>
        </w:rPr>
      </w:pPr>
      <w:rPr/>
      <w:r>
        <w:rPr/>
        <w:pict>
          <v:group style="position:absolute;margin-left:93.54969pt;margin-top:-24.506229pt;width:40.778069pt;height:.1pt;mso-position-horizontal-relative:page;mso-position-vertical-relative:paragraph;z-index:-5557" coordorigin="1871,-490" coordsize="816,2">
            <v:shape style="position:absolute;left:1871;top:-490;width:816;height:2" coordorigin="1871,-490" coordsize="816,0" path="m1871,-490l2687,-490e" filled="f" stroked="t" strokeweight=".479742pt" strokecolor="#000000">
              <v:path arrowok="t"/>
            </v:shape>
          </v:group>
          <w10:wrap type="none"/>
        </w:pict>
      </w:r>
      <w:r>
        <w:rPr/>
        <w:pict>
          <v:group style="position:absolute;margin-left:146.561172pt;margin-top:-24.506229pt;width:105.783108pt;height:.1pt;mso-position-horizontal-relative:page;mso-position-vertical-relative:paragraph;z-index:-5556" coordorigin="2931,-490" coordsize="2116,2">
            <v:shape style="position:absolute;left:2931;top:-490;width:2116;height:2" coordorigin="2931,-490" coordsize="2116,0" path="m2931,-490l5047,-490e" filled="f" stroked="t" strokeweight=".479742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8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color w:val="181A1A"/>
          <w:spacing w:val="0"/>
          <w:w w:val="92"/>
        </w:rPr>
        <w:t>ro</w:t>
      </w:r>
      <w:r>
        <w:rPr>
          <w:rFonts w:ascii="Times New Roman" w:hAnsi="Times New Roman" w:cs="Times New Roman" w:eastAsia="Times New Roman"/>
          <w:sz w:val="24"/>
          <w:szCs w:val="24"/>
          <w:color w:val="181A1A"/>
          <w:spacing w:val="-4"/>
          <w:w w:val="92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71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13"/>
          <w:w w:val="100"/>
        </w:rPr>
        <w:t>.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13"/>
          <w:w w:val="100"/>
        </w:rPr>
        <w:t>2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214"/>
        </w:rPr>
        <w:t>-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8"/>
          <w:w w:val="100"/>
        </w:rPr>
        <w:t>p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11"/>
          <w:w w:val="100"/>
        </w:rPr>
        <w:t>e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7"/>
          <w:w w:val="100"/>
        </w:rPr>
        <w:t>r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5"/>
          <w:w w:val="100"/>
        </w:rPr>
        <w:t>ç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16"/>
        </w:rPr>
        <w:t>l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8"/>
          <w:w w:val="116"/>
        </w:rPr>
        <w:t>o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8"/>
          <w:w w:val="116"/>
        </w:rPr>
        <w:t>g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13"/>
          <w:w w:val="116"/>
        </w:rPr>
        <w:t>i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15"/>
          <w:w w:val="116"/>
        </w:rPr>
        <w:t>c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14"/>
          <w:w w:val="116"/>
        </w:rPr>
        <w:t>i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13"/>
          <w:w w:val="116"/>
        </w:rPr>
        <w:t>e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16"/>
        </w:rPr>
        <w:t>l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14"/>
          <w:w w:val="116"/>
        </w:rPr>
        <w:t> 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8"/>
          <w:w w:val="119"/>
        </w:rPr>
        <w:t>l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1"/>
          <w:w w:val="112"/>
        </w:rPr>
        <w:t>i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-1"/>
          <w:w w:val="103"/>
        </w:rPr>
        <w:t>b</w:t>
      </w:r>
      <w:r>
        <w:rPr>
          <w:rFonts w:ascii="Times New Roman" w:hAnsi="Times New Roman" w:cs="Times New Roman" w:eastAsia="Times New Roman"/>
          <w:sz w:val="23"/>
          <w:szCs w:val="23"/>
          <w:color w:val="181A1A"/>
          <w:spacing w:val="-7"/>
          <w:w w:val="107"/>
        </w:rPr>
        <w:t>r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23"/>
          <w:szCs w:val="23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300" w:bottom="280" w:left="1020" w:right="1580"/>
        </w:sectPr>
      </w:pPr>
      <w:rPr/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right="94"/>
        <w:jc w:val="right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hapitre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</w:rPr>
        <w:t>5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9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/>
        <w:pict>
          <v:group style="position:absolute;margin-left:85.039001pt;margin-top:59.91304pt;width:453.543pt;height:.1pt;mso-position-horizontal-relative:page;mso-position-vertical-relative:paragraph;z-index:-5551" coordorigin="1701,1198" coordsize="9071,2">
            <v:shape style="position:absolute;left:1701;top:1198;width:9071;height:2" coordorigin="1701,1198" coordsize="9071,0" path="m1701,1198l10772,1198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Discussion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5.1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cultés</w:t>
      </w:r>
      <w:r>
        <w:rPr>
          <w:rFonts w:ascii="Times New Roman" w:hAnsi="Times New Roman" w:cs="Times New Roman" w:eastAsia="Times New Roman"/>
          <w:sz w:val="34"/>
          <w:szCs w:val="34"/>
          <w:spacing w:val="-2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-6"/>
          <w:w w:val="101"/>
          <w:b/>
          <w:bCs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encontrés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confrontés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cultés.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xpliquerai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majeurs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aciliter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trois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sous-parties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5.1.1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-4"/>
          <w:w w:val="102"/>
          <w:b/>
          <w:bCs/>
        </w:rPr>
        <w:t>J</w:t>
      </w:r>
      <w:r>
        <w:rPr>
          <w:rFonts w:ascii="Times New Roman" w:hAnsi="Times New Roman" w:cs="Times New Roman" w:eastAsia="Times New Roman"/>
          <w:sz w:val="28"/>
          <w:szCs w:val="28"/>
          <w:spacing w:val="-7"/>
          <w:w w:val="102"/>
          <w:b/>
          <w:bCs/>
        </w:rPr>
        <w:t>a</w:t>
      </w:r>
      <w:r>
        <w:rPr>
          <w:rFonts w:ascii="Times New Roman" w:hAnsi="Times New Roman" w:cs="Times New Roman" w:eastAsia="Times New Roman"/>
          <w:sz w:val="28"/>
          <w:szCs w:val="28"/>
          <w:spacing w:val="-3"/>
          <w:w w:val="102"/>
          <w:b/>
          <w:bCs/>
        </w:rPr>
        <w:t>v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a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internet,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infini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forum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tutoriaux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mation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j’ai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m’appréhender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Néanmoins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compliqué,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documen-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tations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internet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5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temps.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dû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chage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(plot),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fermeture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fenêtre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sait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fermeture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programme.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résoudre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(l’image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chée)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doit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ensuite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chée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fenêtre.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culté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intégrer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minimales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maximales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classe.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"addDoubleArray"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d’intégrer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tableau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composé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double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choix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"matrice"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comportant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récupérer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récupérer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dernière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ligne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"liste"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479" w:right="44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53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1020"/>
          <w:headerReference w:type="even" r:id="rId64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list(m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yenne1,m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yenne2)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R).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"runAndReturnResult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yenne)"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récupérer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seulement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quelques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cultés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rencontrées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aut-il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xtension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lente,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machine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performante.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5.1.2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-6"/>
          <w:w w:val="102"/>
          <w:b/>
          <w:bCs/>
        </w:rPr>
        <w:t>P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ostg</w:t>
      </w:r>
      <w:r>
        <w:rPr>
          <w:rFonts w:ascii="Times New Roman" w:hAnsi="Times New Roman" w:cs="Times New Roman" w:eastAsia="Times New Roman"/>
          <w:sz w:val="28"/>
          <w:szCs w:val="28"/>
          <w:spacing w:val="-5"/>
          <w:w w:val="102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eSQL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3"/>
        </w:rPr>
        <w:t>/</w:t>
      </w:r>
      <w:r>
        <w:rPr>
          <w:rFonts w:ascii="Times New Roman" w:hAnsi="Times New Roman" w:cs="Times New Roman" w:eastAsia="Times New Roman"/>
          <w:sz w:val="28"/>
          <w:szCs w:val="28"/>
          <w:spacing w:val="-6"/>
          <w:w w:val="102"/>
          <w:b/>
          <w:bCs/>
        </w:rPr>
        <w:t>P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ostGIS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PostgreSQL,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compliqué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l’installation.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démarré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utilisions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antérieur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vril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2012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2.0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passage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assez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compliqué,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d’opération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Linux.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et,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dû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(minimum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8.4).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MacOS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xécutables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d’installation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disponibles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internet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anciennes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supprimées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probablement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erreur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construction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résoudre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couches)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"temporaire"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tionnalité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"ST_Bu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er".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théoriquement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zéro,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résoudre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problème.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4" w:right="-20"/>
        <w:jc w:val="left"/>
        <w:tabs>
          <w:tab w:pos="9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5.1.3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rencontré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culté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majeurs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gdal".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Linux,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assez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d’installer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"install.packages("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gdal")",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néanmoins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vérifier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l’installation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MacOS,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l’installation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parir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package.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54"/>
          <w:pgMar w:header="809" w:footer="720896" w:top="1040" w:bottom="280" w:left="1020" w:right="1600"/>
          <w:headerReference w:type="even" r:id="rId65"/>
          <w:headerReference w:type="odd" r:id="rId66"/>
          <w:pgSz w:w="11920" w:h="16840"/>
        </w:sectPr>
      </w:pPr>
      <w:rPr/>
    </w:p>
    <w:p>
      <w:pPr>
        <w:spacing w:before="10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1" w:after="0" w:line="303" w:lineRule="auto"/>
        <w:ind w:left="101" w:right="5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hyperlink r:id="rId67"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http://www.r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bloggers.com/installing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rgdal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on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mac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os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x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9"/>
            <w:w w:val="87"/>
          </w:rPr>
          <w:t>-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0"/>
            <w:w w:val="87"/>
          </w:rPr>
          <w:t>2/</w:t>
        </w:r>
        <w:r>
          <w:rPr>
            <w:rFonts w:ascii="Courier" w:hAnsi="Courier" w:cs="Courier" w:eastAsia="Courier"/>
            <w:sz w:val="24"/>
            <w:szCs w:val="24"/>
            <w:color w:val="EC008C"/>
            <w:spacing w:val="-19"/>
            <w:w w:val="87"/>
          </w:rPr>
          <w:t> </w:t>
        </w:r>
      </w:hyperlink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xpli-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qué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opération.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l’installation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"ins-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tall.packages".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Malheureusement,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impossible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d’influencer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l’installation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package.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actuellement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impossible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ws,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encore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présente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limitées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(tous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tabs>
          <w:tab w:pos="8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5.2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-7"/>
          <w:w w:val="101"/>
          <w:b/>
          <w:bCs/>
        </w:rPr>
        <w:t>P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erspect</w:t>
      </w:r>
      <w:r>
        <w:rPr>
          <w:rFonts w:ascii="Times New Roman" w:hAnsi="Times New Roman" w:cs="Times New Roman" w:eastAsia="Times New Roman"/>
          <w:sz w:val="34"/>
          <w:szCs w:val="34"/>
          <w:spacing w:val="-3"/>
          <w:w w:val="101"/>
          <w:b/>
          <w:bCs/>
        </w:rPr>
        <w:t>i</w:t>
      </w:r>
      <w:r>
        <w:rPr>
          <w:rFonts w:ascii="Times New Roman" w:hAnsi="Times New Roman" w:cs="Times New Roman" w:eastAsia="Times New Roman"/>
          <w:sz w:val="34"/>
          <w:szCs w:val="34"/>
          <w:spacing w:val="-3"/>
          <w:w w:val="101"/>
          <w:b/>
          <w:bCs/>
        </w:rPr>
        <w:t>v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es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permettant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pensable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listes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concernant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acteurs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transmission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non-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ycle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cartographier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xions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l’architecture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menées.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’objectif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réutilisable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personnes.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basé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architecture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OpenSource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pensable.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décidé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rès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rapidement,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aperçu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(traitements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spatiale)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(notamment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raster)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enchaîne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abouti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première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ordre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précis,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aucune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influence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déroulement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encadrant,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décidé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serait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basant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permettra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chacun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indépendamment.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eloppé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d’imaginer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nombreuses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es.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rédiger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d’emploi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Aussi,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serait-il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ressant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d’améliorer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l’a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chage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Grass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d’améliorer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xterne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(hébe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internet)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d’imaginer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l’outil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nombreux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projets.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Beaucoup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téressés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premier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nées,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d’insérer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certain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l’intégration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pourrait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d’analyse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(intersection,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3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intéressant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équ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"ModelBuilder"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d’ArcGIS.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pourrait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visageable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soient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réutilisables.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tabs>
          <w:tab w:pos="88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5.3</w:t>
      </w:r>
      <w:r>
        <w:rPr>
          <w:rFonts w:ascii="Times New Roman" w:hAnsi="Times New Roman" w:cs="Times New Roman" w:eastAsia="Times New Roman"/>
          <w:sz w:val="34"/>
          <w:szCs w:val="34"/>
          <w:spacing w:val="-8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1"/>
          <w:b/>
          <w:bCs/>
        </w:rPr>
        <w:t>Conclusion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collaboration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xperts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(informatique,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vironnement-santé,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biologie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etc.)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d’acquérir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compétences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ailler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multitude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matiques.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’élaboration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modèle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nécessité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recherche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bibliogra-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phique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qu’une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longue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phase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réfl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xion.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était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très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scientifique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deuxième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respect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permis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d’approfondir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connaissances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l’informatique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(spatiales),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surtout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programmation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oublier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bien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évidemment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conceptualisation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xion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amont.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étapes,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erreurs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leçons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tirées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m’ont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beaucoup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aidé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oluer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particulièrement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l’informatique.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720896" w:top="1040" w:bottom="280" w:left="1600" w:right="1020"/>
          <w:headerReference w:type="even" r:id="rId68"/>
          <w:headerReference w:type="odd" r:id="rId69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809" w:footer="720896" w:top="1040" w:bottom="280" w:left="1020" w:right="1600"/>
          <w:pgSz w:w="11920" w:h="16840"/>
        </w:sectPr>
      </w:pPr>
      <w:rPr/>
    </w:p>
    <w:p>
      <w:pPr>
        <w:spacing w:before="1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2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SGBD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Quickbird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entier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identifie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açon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références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32360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diagrammes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anophèle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499" w:right="44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59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3680" w:bottom="280" w:left="1580" w:right="1020"/>
          <w:headerReference w:type="even" r:id="rId70"/>
          <w:pgSz w:w="11920" w:h="16840"/>
        </w:sectPr>
      </w:pPr>
      <w:rPr/>
    </w:p>
    <w:p>
      <w:pPr>
        <w:spacing w:before="50" w:after="0" w:line="240" w:lineRule="auto"/>
        <w:ind w:left="114" w:right="-20"/>
        <w:jc w:val="left"/>
        <w:tabs>
          <w:tab w:pos="578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60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  <w:i/>
        </w:rPr>
        <w:t>Chapitre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96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6.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  <w:i/>
        </w:rPr>
        <w:t>Glossaire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96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définitions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946" w:footer="720896" w:top="700" w:bottom="280" w:left="1020" w:right="1600"/>
          <w:headerReference w:type="odd" r:id="rId71"/>
          <w:pgSz w:w="11920" w:h="16840"/>
        </w:sectPr>
      </w:pPr>
      <w:rPr/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auto"/>
        <w:ind w:left="121" w:right="-20"/>
        <w:jc w:val="left"/>
        <w:tabs>
          <w:tab w:pos="98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7.0.1</w:t>
      </w:r>
      <w:r>
        <w:rPr>
          <w:rFonts w:ascii="Times New Roman" w:hAnsi="Times New Roman" w:cs="Times New Roman" w:eastAsia="Times New Roman"/>
          <w:sz w:val="28"/>
          <w:szCs w:val="28"/>
          <w:spacing w:val="-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Les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traitements</w:t>
      </w:r>
      <w:r>
        <w:rPr>
          <w:rFonts w:ascii="Times New Roman" w:hAnsi="Times New Roman" w:cs="Times New Roman" w:eastAsia="Times New Roman"/>
          <w:sz w:val="28"/>
          <w:szCs w:val="28"/>
          <w:spacing w:val="2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93"/>
        </w:rPr>
        <w:t>ff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b/>
          <w:bCs/>
        </w:rPr>
        <w:t>ectués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60" w:lineRule="atLeast"/>
        <w:ind w:left="12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outils.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xpliqué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visés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cinq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4.7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9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pré-traitements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2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2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Pré-traitements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2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  <w:b/>
          <w:bCs/>
        </w:rPr>
        <w:t>Modification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2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’utilisateur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viduellement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(ici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gétation,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Eau)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besoins.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d’homogénéiser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(shape),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temporai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813pt;width:453.543pt;height:.1pt;mso-position-horizontal-relative:page;mso-position-vertical-relative:paragraph;z-index:-5550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92127pt;width:453.543pt;height:.1pt;mso-position-horizontal-relative:page;mso-position-vertical-relative:paragraph;z-index:-5549" coordorigin="1701,48" coordsize="9071,2">
            <v:shape style="position:absolute;left:1701;top:48;width:9071;height:2" coordorigin="1701,48" coordsize="9071,0" path="m1701,48l10772,4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nomGeom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.shp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2" w:after="0" w:line="311" w:lineRule="auto"/>
        <w:ind w:left="121" w:right="52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50128pt;width:453.543pt;height:.1pt;mso-position-horizontal-relative:page;mso-position-vertical-relative:paragraph;z-index:-5548" coordorigin="1701,47" coordsize="9071,2">
            <v:shape style="position:absolute;left:1701;top:47;width:9071;height:2" coordorigin="1701,47" coordsize="9071,0" path="m1701,47l10772,4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modification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projection,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c’est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l’option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"shp2pgsql"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option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499" w:right="44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61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946" w:footer="720896" w:top="3680" w:bottom="280" w:left="1580" w:right="1020"/>
          <w:headerReference w:type="even" r:id="rId72"/>
          <w:headerReference w:type="odd" r:id="rId73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déjà,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modifie.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option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fois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auront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arantir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l’homogénéité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l’ensemble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541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ormat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insérer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module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intégré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’option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-d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supprimer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déjà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recréer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option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arantir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correctement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’option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-g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(créée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PostGIS)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acilitera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’option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détaillée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ci-dessus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choisir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’option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"nomtable"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correspondant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d’entrée.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paramètre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l’emplacement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insérer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géoréférencés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51" w:right="648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9122pt;width:453.543pt;height:.1pt;mso-position-horizontal-relative:page;mso-position-vertical-relative:paragraph;z-index:-5547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3119pt;width:453.543pt;height:.1pt;mso-position-horizontal-relative:page;mso-position-vertical-relative:paragraph;z-index:-5546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56.693001pt;margin-top:17.833118pt;width:453.543pt;height:.1pt;mso-position-horizontal-relative:page;mso-position-vertical-relative:paragraph;z-index:-5545" coordorigin="1134,357" coordsize="9071,2">
            <v:shape style="position:absolute;left:1134;top:357;width:9071;height:2" coordorigin="1134,357" coordsize="9071,0" path="m1134,357l10205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shp2pgsql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nomGeom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SRID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.shp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"ogr2ogr"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bibliothèque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xiste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yens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maintenance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"postgres"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Attention,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encore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(géographiques).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946" w:footer="720896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8129pt;width:453.543pt;height:.1pt;mso-position-horizontal-relative:page;mso-position-vertical-relative:paragraph;z-index:-5544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242109pt;width:453.543pt;height:.1pt;mso-position-horizontal-relative:page;mso-position-vertical-relative:paragraph;z-index:-5543" coordorigin="1701,45" coordsize="9071,2">
            <v:shape style="position:absolute;left:1701;top:45;width:9071;height:2" coordorigin="1701,45" coordsize="9071,0" path="m1701,45l10772,45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682110pt;width:453.543pt;height:.1pt;mso-position-horizontal-relative:page;mso-position-vertical-relative:paragraph;z-index:-5542" coordorigin="1701,354" coordsize="9071,2">
            <v:shape style="position:absolute;left:1701;top:354;width:9071;height:2" coordorigin="1701,354" coordsize="9071,0" path="m1701,354l10772,354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Initialisation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onctionnalités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d’inclure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postgis.sql,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spatial_ref_sys.sql,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rtpostgis.sql.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689" w:right="53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postgis.sql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types,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phiques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associées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689" w:right="5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spatial_ref_sys.sql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spatial_ref_sys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contient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viron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référence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détails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689" w:right="53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rtpostgis.sql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supporte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27pt;width:453.543pt;height:.1pt;mso-position-horizontal-relative:page;mso-position-vertical-relative:paragraph;z-index:-5541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Initialisation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24213pt;width:453.543pt;height:.1pt;mso-position-horizontal-relative:page;mso-position-vertical-relative:paragraph;z-index:-5540" coordorigin="1701,45" coordsize="9071,2">
            <v:shape style="position:absolute;left:1701;top:45;width:9071;height:2" coordorigin="1701,45" coordsize="9071,0" path="m1701,45l10772,45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682131pt;width:453.543pt;height:.1pt;mso-position-horizontal-relative:page;mso-position-vertical-relative:paragraph;z-index:-5539" coordorigin="1701,354" coordsize="9071,2">
            <v:shape style="position:absolute;left:1701;top:354;width:9071;height:2" coordorigin="1701,354" coordsize="9071,0" path="m1701,354l10772,354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psql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postgis.sql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(pareil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spatial_ref_sys.sql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rtpostgis.sql)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raitements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statistiques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surface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60" w:lineRule="atLeast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ST_AREA(geom_couche).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trement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’unité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l’unité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coordonnées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obtient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requête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classique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(select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SUM...).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23pt;width:453.543pt;height:.1pt;mso-position-horizontal-relative:page;mso-position-vertical-relative:paragraph;z-index:-5538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5: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242126pt;width:453.543pt;height:.1pt;mso-position-horizontal-relative:page;mso-position-vertical-relative:paragraph;z-index:-5537" coordorigin="1701,45" coordsize="9071,2">
            <v:shape style="position:absolute;left:1701;top:45;width:9071;height:2" coordorigin="1701,45" coordsize="9071,0" path="m1701,45l10772,45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682127pt;width:453.543pt;height:.1pt;mso-position-horizontal-relative:page;mso-position-vertical-relative:paragraph;z-index:-5536" coordorigin="1701,354" coordsize="9071,2">
            <v:shape style="position:absolute;left:1701;top:354;width:9071;height:2" coordorigin="1701,354" coordsize="9071,0" path="m1701,354l10772,354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ST_AREA(geom_table)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63"/>
          <w:pgMar w:header="809" w:footer="0" w:top="1040" w:bottom="280" w:left="1600" w:right="1020"/>
          <w:headerReference w:type="odd" r:id="rId74"/>
          <w:headerReference w:type="even" r:id="rId75"/>
          <w:pgSz w:w="11920" w:h="16840"/>
        </w:sectPr>
      </w:pPr>
      <w:rPr/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pixel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habitations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généralement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habitations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étage.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Ainsi,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bâtiments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ville,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superficie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qu’occupe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15.000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superficie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300.000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m2,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ectuons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300.000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15.000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carrés.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déterminer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théorique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d’essai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utilisées,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ectués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lancement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14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133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249394,70358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carrés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17,646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carrés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*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Aucune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particulière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n’est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statistique,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raitements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ecteur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Insertion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l’insertion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localhost),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lequel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installé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général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5432),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propriétaire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laquelle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insérées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enfin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".sql"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comporte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90" w:lineRule="atLeast"/>
        <w:ind w:left="465" w:right="369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SGBD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8121pt;width:453.543pt;height:.1pt;mso-position-horizontal-relative:page;mso-position-vertical-relative:paragraph;z-index:-5535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2126pt;width:453.543pt;height:.1pt;mso-position-horizontal-relative:page;mso-position-vertical-relative:paragraph;z-index:-5534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56.693001pt;margin-top:17.832127pt;width:453.543pt;height:.1pt;mso-position-horizontal-relative:page;mso-position-vertical-relative:paragraph;z-index:-5533" coordorigin="1134,357" coordsize="9071,2">
            <v:shape style="position:absolute;left:1134;top:357;width:9071;height:2" coordorigin="1134,357" coordsize="9071,0" path="m1134,357l10205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psql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-h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Utilisateur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1" w:after="0" w:line="240" w:lineRule="auto"/>
        <w:ind w:left="101" w:right="847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déterminer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l’aléa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lié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(zones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tampons)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tionnalité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"ST_Bu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er".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obtenues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stockées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qu’il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laquelle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eut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60" w:lineRule="atLeast"/>
        <w:ind w:left="452" w:right="350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35pt;width:453.543pt;height:.1pt;mso-position-horizontal-relative:page;mso-position-vertical-relative:paragraph;z-index:-5532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7: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400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0" w:after="0" w:line="311" w:lineRule="auto"/>
        <w:ind w:left="452" w:right="1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242138pt;width:453.543pt;height:.1pt;mso-position-horizontal-relative:page;mso-position-vertical-relative:paragraph;z-index:-5531" coordorigin="1701,45" coordsize="9071,2">
            <v:shape style="position:absolute;left:1701;top:45;width:9071;height:2" coordorigin="1701,45" coordsize="9071,0" path="m1701,45l10772,45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35.610138pt;width:453.543pt;height:.1pt;mso-position-horizontal-relative:page;mso-position-vertical-relative:paragraph;z-index:-5530" coordorigin="1701,712" coordsize="9071,2">
            <v:shape style="position:absolute;left:1701;top:712;width:9071;height:2" coordorigin="1701,712" coordsize="9071,0" path="m1701,712l10772,71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400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mètres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autour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er_eaux400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gid,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st_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er(geom_eaux,400)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eaux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74" w:lineRule="exact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autour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d’eau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Union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6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l’intérieur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table.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métries.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disposer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unique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er_eaux400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"ST_UNION"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60" w:lineRule="atLeast"/>
        <w:ind w:left="452" w:right="350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27pt;width:453.543pt;height:.1pt;mso-position-horizontal-relative:page;mso-position-vertical-relative:paragraph;z-index:-5529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8: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93125pt;width:453.543pt;height:.1pt;mso-position-horizontal-relative:page;mso-position-vertical-relative:paragraph;z-index:-5528" coordorigin="1701,48" coordsize="9071,2">
            <v:shape style="position:absolute;left:1701;top:48;width:9071;height:2" coordorigin="1701,48" coordsize="9071,0" path="m1701,48l10772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833124pt;width:453.543pt;height:.1pt;mso-position-horizontal-relative:page;mso-position-vertical-relative:paragraph;z-index:-5527" coordorigin="1701,357" coordsize="9071,2">
            <v:shape style="position:absolute;left:1701;top:357;width:9071;height:2" coordorigin="1701,357" coordsize="9071,0" path="m1701,357l10772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tableNom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st_union(st_geom)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création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tampons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logiquement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situant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xtérieur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d’information,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seulement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ralentir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roulement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chaîne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l’enl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11" w:lineRule="auto"/>
        <w:ind w:left="114" w:right="3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"ST_INTERSECTION".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créons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"l’emprise"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80" w:lineRule="atLeast"/>
        <w:ind w:left="465" w:right="349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914pt;width:453.543pt;height:.1pt;mso-position-horizontal-relative:page;mso-position-vertical-relative:paragraph;z-index:-5526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9: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3137pt;width:453.543pt;height:.1pt;mso-position-horizontal-relative:page;mso-position-vertical-relative:paragraph;z-index:-5525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raster4001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st_intersection(st_geom,st_e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elope)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9.379097pt;width:453.543pt;height:.1pt;mso-position-horizontal-relative:page;mso-position-vertical-relative:paragraph;z-index:-5524" coordorigin="1134,388" coordsize="9071,2">
            <v:shape style="position:absolute;left:1134;top:388;width:9071;height:2" coordorigin="1134,388" coordsize="9071,0" path="m1134,388l10205,38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table1,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xtend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1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ence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géométriques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érence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"ST_SymDi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erence".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0" w:lineRule="atLeast"/>
        <w:ind w:left="465" w:right="349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9139pt;width:453.543pt;height:.1pt;mso-position-horizontal-relative:page;mso-position-vertical-relative:paragraph;z-index:-5523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10: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érence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3137pt;width:453.543pt;height:.1pt;mso-position-horizontal-relative:page;mso-position-vertical-relative:paragraph;z-index:-5522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56.693001pt;margin-top:17.833138pt;width:453.543pt;height:.1pt;mso-position-horizontal-relative:page;mso-position-vertical-relative:paragraph;z-index:-5521" coordorigin="1134,357" coordsize="9071,2">
            <v:shape style="position:absolute;left:1134;top:357;width:9071;height:2" coordorigin="1134,357" coordsize="9071,0" path="m1134,357l10205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ST_SymDi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erence(a.st_geom,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.st_geom)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table1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table2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raitements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Rastérisation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"batiments"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"select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ST_ASRaster"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trique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type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"raster".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eloppement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actuel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indispensable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s’appelle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"rast",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fonctionnalités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l’information.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réutilisée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aura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36" w:lineRule="auto"/>
        <w:ind w:left="465" w:right="369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.sql(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SGBD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9" w:after="0" w:line="288" w:lineRule="auto"/>
        <w:ind w:left="452" w:right="1416" w:firstLine="-1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05pt;width:453.543pt;height:.1pt;mso-position-horizontal-relative:page;mso-position-vertical-relative:paragraph;z-index:-5520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6.989105pt;width:453.543pt;height:.1pt;mso-position-horizontal-relative:page;mso-position-vertical-relative:paragraph;z-index:-5519" coordorigin="1701,340" coordsize="9071,2">
            <v:shape style="position:absolute;left:1701;top:340;width:9071;height:2" coordorigin="1701,340" coordsize="9071,0" path="m1701,340l10772,340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50.356106pt;width:453.543pt;height:.1pt;mso-position-horizontal-relative:page;mso-position-vertical-relative:paragraph;z-index:-5518" coordorigin="1701,1007" coordsize="9071,2">
            <v:shape style="position:absolute;left:1701;top:1007;width:9071;height:2" coordorigin="1701,1007" coordsize="9071,0" path="m1701,1007l10772,100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11: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ransformation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batiments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bati_raster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ST_asraster(geom_batiments,taillePi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el,-taillePi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99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el)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batiments")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alement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"raster"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"rasterize".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néanmoins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démontré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beaucoup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rapide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traitement.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Emprise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délimiter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d’autres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informations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d’étude,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connaître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l’étendu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zone.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"ST_ENVELOPE"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fectue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rectangle)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l’emprise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couche.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intersecter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géométrie.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(cf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0"/>
          <w:w w:val="100"/>
        </w:rPr>
        <w:t>9</w:t>
      </w:r>
      <w:r>
        <w:rPr>
          <w:rFonts w:ascii="Times New Roman" w:hAnsi="Times New Roman" w:cs="Times New Roman" w:eastAsia="Times New Roman"/>
          <w:sz w:val="24"/>
          <w:szCs w:val="24"/>
          <w:color w:val="0000FF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1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60" w:lineRule="atLeast"/>
        <w:ind w:left="452" w:right="379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JDBC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7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22pt;width:453.543pt;height:.1pt;mso-position-horizontal-relative:page;mso-position-vertical-relative:paragraph;z-index:-5517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12: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transformation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géométrique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9312pt;width:453.543pt;height:.1pt;mso-position-horizontal-relative:page;mso-position-vertical-relative:paragraph;z-index:-5516" coordorigin="1701,48" coordsize="9071,2">
            <v:shape style="position:absolute;left:1701;top:48;width:9071;height:2" coordorigin="1701,48" coordsize="9071,0" path="m1701,48l10772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83312pt;width:453.543pt;height:.1pt;mso-position-horizontal-relative:page;mso-position-vertical-relative:paragraph;z-index:-5515" coordorigin="1701,357" coordsize="9071,2">
            <v:shape style="position:absolute;left:1701;top:357;width:9071;height:2" coordorigin="1701,357" coordsize="9071,0" path="m1701,357l10772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xtend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SELECT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st_e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elope(rast)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densite_batiment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gement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stockée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utilisons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"readG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AL"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gdal"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PostgresSQL,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gdal,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RPostgreSQL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4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BDS(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ecteur)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4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(raster)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90" w:lineRule="auto"/>
        <w:ind w:left="452" w:right="289" w:firstLine="-1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8124pt;width:453.543pt;height:.1pt;mso-position-horizontal-relative:page;mso-position-vertical-relative:paragraph;z-index:-5514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17.132124pt;width:453.543pt;height:.1pt;mso-position-horizontal-relative:page;mso-position-vertical-relative:paragraph;z-index:-5513" coordorigin="1701,343" coordsize="9071,2">
            <v:shape style="position:absolute;left:1701;top:343;width:9071;height:2" coordorigin="1701,343" coordsize="9071,0" path="m1701,343l10772,343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85.039001pt;margin-top:50.500122pt;width:453.543pt;height:.1pt;mso-position-horizontal-relative:page;mso-position-vertical-relative:paragraph;z-index:-5512" coordorigin="1701,1010" coordsize="9071,2">
            <v:shape style="position:absolute;left:1701;top:1010;width:9071;height:2" coordorigin="1701,1010" coordsize="9071,0" path="m1701,1010l10772,1010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13: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layers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readG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AL("PG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:host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"hote"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"username"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dbname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"nomBase"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"mot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passe"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"port"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coucheRaster"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9" w:after="0" w:line="311" w:lineRule="auto"/>
        <w:ind w:left="101" w:right="52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être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ectuée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ectoriel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nalité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"readOGR"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même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311" w:lineRule="auto"/>
        <w:ind w:left="101" w:right="5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"batiments"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5.2475pt;height:175.7475pt;mso-position-horizontal-relative:char;mso-position-vertical-relative:line" type="#_x0000_t75">
            <v:imagedata r:id="rId7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29" w:after="0" w:line="240" w:lineRule="auto"/>
        <w:ind w:left="298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7.1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rans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ormation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population,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lequel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fectués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correspondra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logiciel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"raster"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ectuer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d’opération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grâce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oPoints".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400" w:lineRule="atLeast"/>
        <w:ind w:left="465" w:right="444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RCalle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BDS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Fichier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9114pt;width:453.543pt;height:.1pt;mso-position-horizontal-relative:page;mso-position-vertical-relative:paragraph;z-index:-5511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14: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ransformation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2126pt;width:453.543pt;height:.1pt;mso-position-horizontal-relative:page;mso-position-vertical-relative:paragraph;z-index:-5510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/>
        <w:pict>
          <v:group style="position:absolute;margin-left:56.693001pt;margin-top:17.833126pt;width:453.543pt;height:.1pt;mso-position-horizontal-relative:page;mso-position-vertical-relative:paragraph;z-index:-5509" coordorigin="1134,357" coordsize="9071,2">
            <v:shape style="position:absolute;left:1134;top:357;width:9071;height:2" coordorigin="1134,357" coordsize="9071,0" path="m1134,357l10205,35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oPoints(raste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,fun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function(x)x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0,spatial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’opération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nécessite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depuis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cas).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"fun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function(x)x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0"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prendre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"vides".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"batiments"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PostgreSQL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Postgis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0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2.75pt;height:239.25pt;mso-position-horizontal-relative:char;mso-position-vertical-relative:line" type="#_x0000_t75">
            <v:imagedata r:id="rId7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240" w:lineRule="auto"/>
        <w:ind w:left="26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7.2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Calcul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utilisons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"spatstat"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opérations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érentes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nécessaires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compatible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spatstat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"ppp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(point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pattern)".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commande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"densit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.ppp".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spatstat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4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(points)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4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(points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pattern,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36" w:right="558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9129pt;width:453.543pt;height:.1pt;mso-position-horizontal-relative:page;mso-position-vertical-relative:paragraph;z-index:-5508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15: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93127pt;width:453.543pt;height:.1pt;mso-position-horizontal-relative:page;mso-position-vertical-relative:paragraph;z-index:-5507" coordorigin="1701,48" coordsize="9071,2">
            <v:shape style="position:absolute;left:1701;top:48;width:9071;height:2" coordorigin="1701,48" coordsize="9071,0" path="m1701,48l10772,4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pts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as(points,ppp)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dsty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.ppp(pts,eps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el,taillePi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,adjust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4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57124pt;width:453.543pt;height:.1pt;mso-position-horizontal-relative:page;mso-position-vertical-relative:paragraph;z-index:-5506" coordorigin="1701,47" coordsize="9071,2">
            <v:shape style="position:absolute;left:1701;top:47;width:9071;height:2" coordorigin="1701,47" coordsize="9071,0" path="m1701,47l10772,4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"eps"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n’ajoute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important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d’indiquer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obtenir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souhaité.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"adjust"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l’utilisateur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déterminer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"lissage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sortie".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fonctionnalité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"densit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.ppp"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nombre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régler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paramètre.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essais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montré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plus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d’utiliser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"adjust"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possibilités.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emple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multiplier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"sigma"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automatiquement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eau,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taille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utilisés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2.665pt;height:125.685pt;mso-position-horizontal-relative:char;mso-position-vertical-relative:line" type="#_x0000_t75">
            <v:imagedata r:id="rId7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207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7.3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paramètres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Rastériser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xporter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représentant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"ppp")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tout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d’abord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"SpatialGrid-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DataFrame".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suite,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acilement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possible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transformer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l’aide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"raster(...)".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spatstat,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(densité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(raster)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8139pt;width:453.543pt;height:.1pt;mso-position-horizontal-relative:page;mso-position-vertical-relative:paragraph;z-index:-5505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16: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ransforamtion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92137pt;width:453.543pt;height:.1pt;mso-position-horizontal-relative:page;mso-position-vertical-relative:paragraph;z-index:-5504" coordorigin="1134,48" coordsize="9071,2">
            <v:shape style="position:absolute;left:1134;top:48;width:9071;height:2" coordorigin="1134,48" coordsize="9071,0" path="m1134,48l10205,4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as(densitePoints,"SpatialGridDataFrame")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9.834120pt;width:453.543pt;height:.1pt;mso-position-horizontal-relative:page;mso-position-vertical-relative:paragraph;z-index:-5503" coordorigin="1134,397" coordsize="9071,2">
            <v:shape style="position:absolute;left:1134;top:397;width:9071;height:2" coordorigin="1134,397" coordsize="9071,0" path="m1134,397l10205,39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raster(ab)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76" w:right="5454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  <w:b/>
          <w:bCs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Chaque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créé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contient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calculée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Afin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d’optimiser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nécessaire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allons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classifier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l’image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catégories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els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vides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auront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0.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autres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seront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groupés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(raster)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(raster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reclassifié)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36" w:right="434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.60815pt;width:453.543pt;height:.1pt;mso-position-horizontal-relative:page;mso-position-vertical-relative:paragraph;z-index:-5502" coordorigin="1701,32" coordsize="9071,2">
            <v:shape style="position:absolute;left:1701;top:32;width:9071;height:2" coordorigin="1701,32" coordsize="9071,0" path="m1701,32l10772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17: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ransformation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3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2.392148pt;width:453.543pt;height:.1pt;mso-position-horizontal-relative:page;mso-position-vertical-relative:paragraph;z-index:-5501" coordorigin="1701,48" coordsize="9071,2">
            <v:shape style="position:absolute;left:1701;top:48;width:9071;height:2" coordorigin="1701,48" coordsize="9071,0" path="m1701,48l10772,48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maxim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max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alue(ras)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311" w:lineRule="auto"/>
        <w:ind w:left="452" w:right="628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minim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alue(ras)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maxim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+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minim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sixieme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-somme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tiers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-sixieme*2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c(minim-1,0,0,0.0001,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sixieme,1,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sixieme,tiers,2,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tiers,maxim,3)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rclmat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matrix(m,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ncol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byr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9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99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UE)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85.039001pt;margin-top:19.834097pt;width:453.543pt;height:.1pt;mso-position-horizontal-relative:page;mso-position-vertical-relative:paragraph;z-index:-5500" coordorigin="1701,397" coordsize="9071,2">
            <v:shape style="position:absolute;left:1701;top:397;width:9071;height:2" coordorigin="1701,397" coordsize="9071,0" path="m1701,397l10772,39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reclass(ras,rclmat)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2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résultats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après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66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75pt;height:149.047500pt;mso-position-horizontal-relative:char;mso-position-vertical-relative:line" type="#_x0000_t75">
            <v:imagedata r:id="rId7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230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igure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7.4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Reclassification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ost-traitements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plusieurs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101" w:right="52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couches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permet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d’obtenir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entre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densité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points)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d’aléas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97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ers).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tionnalité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"mosaic"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librairie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"raster".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Librairies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utilisées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45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entrée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809" w:footer="0" w:top="1040" w:bottom="280" w:left="1600" w:right="102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sortie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8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1.609129pt;width:453.543pt;height:.1pt;mso-position-horizontal-relative:page;mso-position-vertical-relative:paragraph;z-index:-5499" coordorigin="1134,32" coordsize="9071,2">
            <v:shape style="position:absolute;left:1134;top:32;width:9071;height:2" coordorigin="1134,32" coordsize="9071,0" path="m1134,32l10205,32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Algorithme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18: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Combinaison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données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0" w:after="0" w:line="240" w:lineRule="auto"/>
        <w:ind w:left="46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242132pt;width:453.543pt;height:.1pt;mso-position-horizontal-relative:page;mso-position-vertical-relative:paragraph;z-index:-5498" coordorigin="1134,45" coordsize="9071,2">
            <v:shape style="position:absolute;left:1134;top:45;width:9071;height:2" coordorigin="1134,45" coordsize="9071,0" path="m1134,45l10205,45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Synta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mosaic(raster1,raster2,fun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sum)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2" w:after="0" w:line="311" w:lineRule="auto"/>
        <w:ind w:left="114" w:right="39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56.693001pt;margin-top:2.350126pt;width:453.543pt;height:.1pt;mso-position-horizontal-relative:page;mso-position-vertical-relative:paragraph;z-index:-5497" coordorigin="1134,47" coordsize="9071,2">
            <v:shape style="position:absolute;left:1134;top:47;width:9071;height:2" coordorigin="1134,47" coordsize="9071,0" path="m1134,47l10205,47e" filled="f" stroked="t" strokeweight=".797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"fun"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cette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fonction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indique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laquelle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deux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combinés.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Nous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utilisons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méthode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"sum"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(somme)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donc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calculer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somme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aleurs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raster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combinés.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809" w:footer="0" w:top="1040" w:bottom="280" w:left="1020" w:right="1600"/>
          <w:pgSz w:w="11920" w:h="16840"/>
        </w:sectPr>
      </w:pPr>
      <w:rPr/>
    </w:p>
    <w:p>
      <w:pPr>
        <w:spacing w:before="9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532" w:lineRule="exact"/>
        <w:ind w:right="94"/>
        <w:jc w:val="righ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01"/>
          <w:b/>
          <w:bCs/>
        </w:rPr>
        <w:t>Bibliographie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1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Abd-el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(2006).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Conception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xploitation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métadonnées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aitements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informatiques,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eprésentation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opé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ationnelle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connaissances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xpert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Thèse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doctorat.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308" w:lineRule="auto"/>
        <w:ind w:left="340" w:right="51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djuik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oetzee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J.,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eichman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9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gny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D.,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ondjo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raser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ouws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leinschmidt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emardeley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engeler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ueur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9"/>
          <w:position w:val="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9"/>
          <w:position w:val="1"/>
        </w:rPr>
        <w:t>mumbo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9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89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J.,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B.,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harp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B.,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position w:val="1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euscher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our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  <w:position w:val="1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(1998).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position w:val="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ards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atlas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risk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africa.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technique,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MARA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ARM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Collaboration.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311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schan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eygonie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S.-M.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(2009).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Risque,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vulnérabilité,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résilience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comment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définir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cadre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étude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géographique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pollution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atmosphérique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milieu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urbain.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ulné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abilités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sociétales,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risques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onnement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311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9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w w:val="107"/>
        </w:rPr>
        <w:t>rme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7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5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H.,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(2011).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elopment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erpool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model.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refining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parameter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settings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mathematical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formulation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basic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processes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literature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i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ournal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17.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62" w:right="5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aire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reculer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9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aludisme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l.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(2010).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Qu’est-ce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paludisme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?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technique.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08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99"/>
          <w:position w:val="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8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  <w:position w:val="1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98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5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25"/>
          <w:position w:val="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55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J.,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ess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N.,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our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O.,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  <w:position w:val="1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tier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  <w:position w:val="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3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3"/>
          <w:position w:val="1"/>
        </w:rPr>
        <w:t>oumbo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3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93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(2005).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1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elop-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pement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d’une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méthodologie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appliquée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l’é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aluation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palustre,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au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mali.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technique.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311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refis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G.,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B.,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q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S.,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ldeland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J.,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arpong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odie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anft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(2011).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analysis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determinants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incidence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ashanti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gion,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ghana.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Plosone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6(3).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305" w:lineRule="auto"/>
        <w:ind w:left="340" w:right="51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ghaier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95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99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55"/>
          <w:position w:val="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  <w:position w:val="1"/>
        </w:rPr>
        <w:t>oui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position w:val="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bdelrazik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’H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erb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J.-M.,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  <w:position w:val="1"/>
        </w:rPr>
        <w:t>esconnets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J.-C.,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  <w:position w:val="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  <w:position w:val="1"/>
        </w:rPr>
        <w:t>eib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94"/>
          <w:position w:val="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  <w:position w:val="1"/>
        </w:rPr>
        <w:t>vici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4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94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D.,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ard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S.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position w:val="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position w:val="1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10"/>
          <w:position w:val="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7"/>
          <w:w w:val="110"/>
          <w:position w:val="0"/>
        </w:rPr>
        <w:t>ˆ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position w:val="1"/>
        </w:rPr>
        <w:t>itre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0"/>
          <w:position w:val="1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7"/>
          <w:position w:val="1"/>
        </w:rPr>
        <w:t>[U+FFFD]</w:t>
      </w:r>
      <w:r>
        <w:rPr>
          <w:rFonts w:ascii="Courier" w:hAnsi="Courier" w:cs="Courier" w:eastAsia="Courier"/>
          <w:sz w:val="24"/>
          <w:szCs w:val="24"/>
          <w:spacing w:val="-6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(2007).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Système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d’information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à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l’échelle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locale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(siel)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pour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aluer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risque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désertification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situations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comparées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circumsahariennes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(réseau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roselt).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  <w:position w:val="0"/>
        </w:rPr>
        <w:t>Sé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i/>
          <w:position w:val="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  <w:position w:val="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i/>
          <w:position w:val="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  <w:position w:val="0"/>
        </w:rPr>
        <w:t>esse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pages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328–335.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0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Sghaier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Mongi,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(2012).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Guide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utilisateur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1" w:lineRule="auto"/>
        <w:ind w:left="340" w:right="52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ak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M.,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ithure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I.,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eier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(1999).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Spatial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distri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habitat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characterization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anopheline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mosquito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western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ya.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AMm.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i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Med.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Hyg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(61(6)).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60" w:right="5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rganiz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(2012).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orld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report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technique,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orld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Health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34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anization.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479" w:right="447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73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809" w:footer="0" w:top="1560" w:bottom="280" w:left="1600" w:right="1020"/>
          <w:headerReference w:type="even" r:id="rId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11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icheral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(2001).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Dictionnaire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raisonné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géographie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santé.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11" w:lineRule="auto"/>
        <w:ind w:left="353" w:right="39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9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47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99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5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opopoff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4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peyb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oeck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9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5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5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uyden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J.-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1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D.,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D’A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lessan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U.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oosemans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M.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(2009).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Ranking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risk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actors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guide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malaria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control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african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highla.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PLoS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4(11).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04" w:lineRule="auto"/>
        <w:ind w:left="353" w:right="39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(2002).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Construction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utilsation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indicateurs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dans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domaine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santé.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technique,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Agence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Nationale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d’Accréditation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d’É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aluation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Santé.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04" w:lineRule="auto"/>
        <w:ind w:left="353" w:right="39" w:firstLine="-2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ant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position w:val="0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S.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(2006).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Santé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  <w:position w:val="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vironnement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définitions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é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position w:val="1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olutions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récentes.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Rapport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technique.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sectPr>
      <w:pgMar w:header="0" w:footer="720896" w:top="1040" w:bottom="280" w:left="1020" w:right="1600"/>
      <w:headerReference w:type="odd" r:id="rId81"/>
      <w:pgSz w:w="11920" w:h="16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auto"/>
    <w:pitch w:val="default"/>
  </w:font>
  <w:font w:name="Courier New">
    <w:altName w:val="Courier New"/>
    <w:charset w:val="0"/>
    <w:family w:val="roman"/>
    <w:pitch w:val="fixed"/>
  </w:font>
  <w:font w:name="Courier">
    <w:altName w:val="Courier"/>
    <w:charset w:val="0"/>
    <w:family w:val="roman"/>
    <w:pitch w:val="fixed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4.235992pt;margin-top:96.827766pt;width:165.346997pt;height:26.7871pt;mso-position-horizontal-relative:page;mso-position-vertical-relative:page;z-index:-5585" type="#_x0000_t202" filled="f" stroked="f">
          <v:textbox inset="0,0,0,0">
            <w:txbxContent>
              <w:p>
                <w:pPr>
                  <w:spacing w:before="0" w:after="0" w:line="492" w:lineRule="exact"/>
                  <w:ind w:left="20" w:right="-94"/>
                  <w:jc w:val="left"/>
                  <w:rPr>
                    <w:rFonts w:ascii="Times New Roman" w:hAnsi="Times New Roman" w:cs="Times New Roman" w:eastAsia="Times New Roman"/>
                    <w:sz w:val="49"/>
                    <w:szCs w:val="49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1"/>
                    <w:b/>
                    <w:bCs/>
                    <w:position w:val="1"/>
                  </w:rPr>
                  <w:t>Reme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-9"/>
                    <w:w w:val="101"/>
                    <w:b/>
                    <w:bCs/>
                    <w:position w:val="1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1"/>
                    <w:b/>
                    <w:bCs/>
                    <w:position w:val="1"/>
                  </w:rPr>
                  <w:t>ciements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position w:val="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9.9776pt;height:13.9552pt;mso-position-horizontal-relative:page;mso-position-vertical-relative:page;z-index:-5577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23.464996pt;margin-top:39.439709pt;width:187.771861pt;height:13.9552pt;mso-position-horizontal-relative:page;mso-position-vertical-relative:page;z-index:-5576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2.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Cont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xte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et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problématique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9.9776pt;height:13.9552pt;mso-position-horizontal-relative:page;mso-position-vertical-relative:page;z-index:-5575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23.464996pt;margin-top:39.439709pt;width:187.771861pt;height:13.9552pt;mso-position-horizontal-relative:page;mso-position-vertical-relative:page;z-index:-5574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2.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Cont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xte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et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problématique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73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1.022003pt;margin-top:39.439709pt;width:160.215124pt;height:13.9552pt;mso-position-horizontal-relative:page;mso-position-vertical-relative:page;z-index:-5572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3.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Cont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xte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thématique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180.479189pt;height:13.9552pt;mso-position-horizontal-relative:page;mso-position-vertical-relative:page;z-index:-5571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3.1.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7"/>
                    <w:i/>
                  </w:rPr>
                  <w:t>Interaction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7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0"/>
                    <w:w w:val="100"/>
                    <w:i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vironnement-santé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627991pt;margin-top:39.439709pt;width:15.955201pt;height:13.9552pt;mso-position-horizontal-relative:page;mso-position-vertical-relative:page;z-index:-5570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179.797742pt;height:13.9552pt;mso-position-horizontal-relative:page;mso-position-vertical-relative:page;z-index:-5569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3.2.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Approches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logicielles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0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xistantes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627991pt;margin-top:39.439709pt;width:15.955201pt;height:13.9552pt;mso-position-horizontal-relative:page;mso-position-vertical-relative:page;z-index:-5568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67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1.022003pt;margin-top:39.439709pt;width:160.215124pt;height:13.9552pt;mso-position-horizontal-relative:page;mso-position-vertical-relative:page;z-index:-5566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3.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Cont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xte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thématique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371986pt;width:17.028573pt;height:14.022923pt;mso-position-horizontal-relative:page;mso-position-vertical-relative:page;z-index:-5565" type="#_x0000_t202" filled="f" stroked="f">
          <v:textbox inset="0,0,0,0">
            <w:txbxContent>
              <w:p>
                <w:pPr>
                  <w:spacing w:before="0" w:after="0" w:line="255" w:lineRule="exact"/>
                  <w:ind w:left="48" w:right="-20"/>
                  <w:jc w:val="left"/>
                  <w:rPr>
                    <w:rFonts w:ascii="Times New Roman" w:hAnsi="Times New Roman" w:cs="Times New Roman" w:eastAsia="Times New Roman"/>
                    <w:sz w:val="23"/>
                    <w:szCs w:val="23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3"/>
                    <w:szCs w:val="23"/>
                    <w:w w:val="113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3"/>
                    <w:szCs w:val="23"/>
                    <w:spacing w:val="0"/>
                    <w:w w:val="1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3"/>
                    <w:szCs w:val="23"/>
                    <w:spacing w:val="-4"/>
                    <w:w w:val="113"/>
                  </w:rPr>
                </w:r>
                <w:r>
                  <w:rPr>
                    <w:rFonts w:ascii="Times New Roman" w:hAnsi="Times New Roman" w:cs="Times New Roman" w:eastAsia="Times New Roman"/>
                    <w:sz w:val="23"/>
                    <w:szCs w:val="23"/>
                    <w:color w:val="181A1A"/>
                    <w:spacing w:val="0"/>
                    <w:w w:val="110"/>
                  </w:rPr>
                </w:r>
                <w:r>
                  <w:rPr>
                    <w:rFonts w:ascii="Times New Roman" w:hAnsi="Times New Roman" w:cs="Times New Roman" w:eastAsia="Times New Roman"/>
                    <w:sz w:val="23"/>
                    <w:szCs w:val="23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3.753082pt;margin-top:38.7299pt;width:128.170493pt;height:14pt;mso-position-horizontal-relative:page;mso-position-vertical-relative:page;z-index:-5564" type="#_x0000_t202" filled="f" stroked="f">
          <v:textbox inset="0,0,0,0">
            <w:txbxContent>
              <w:p>
                <w:pPr>
                  <w:spacing w:before="0" w:after="0" w:line="26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8"/>
                    <w:i/>
                  </w:rPr>
                  <w:t>C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7"/>
                    <w:w w:val="98"/>
                    <w:i/>
                  </w:rPr>
                  <w:t>h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181A1A"/>
                    <w:spacing w:val="7"/>
                    <w:w w:val="98"/>
                    <w:i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98"/>
                    <w:i/>
                  </w:rPr>
                  <w:t>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-6"/>
                    <w:w w:val="98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100"/>
                    <w:i/>
                  </w:rPr>
                  <w:t>4.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44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181A1A"/>
                    <w:spacing w:val="15"/>
                    <w:w w:val="102"/>
                    <w:i/>
                  </w:rPr>
                  <w:t>M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102"/>
                    <w:i/>
                  </w:rPr>
                  <w:t>ét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-8"/>
                    <w:w w:val="102"/>
                    <w:i/>
                  </w:rPr>
                  <w:t>h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181A1A"/>
                    <w:spacing w:val="-11"/>
                    <w:w w:val="111"/>
                    <w:i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98"/>
                    <w:i/>
                  </w:rPr>
                  <w:t>do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9"/>
                    <w:w w:val="98"/>
                    <w:i/>
                  </w:rPr>
                  <w:t>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181A1A"/>
                    <w:spacing w:val="0"/>
                    <w:w w:val="99"/>
                    <w:i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181A1A"/>
                    <w:spacing w:val="-17"/>
                    <w:w w:val="99"/>
                    <w:i/>
                  </w:rPr>
                  <w:t>g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110"/>
                    <w:i/>
                  </w:rPr>
                  <w:t>ie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63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3.049011pt;margin-top:39.439709pt;width:128.187142pt;height:13.9552pt;mso-position-horizontal-relative:page;mso-position-vertical-relative:page;z-index:-5562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4.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Méthodologie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94.318059pt;height:13.9552pt;mso-position-horizontal-relative:page;mso-position-vertical-relative:page;z-index:-5561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4.2.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Raisonnement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627991pt;margin-top:39.439709pt;width:15.955201pt;height:13.9552pt;mso-position-horizontal-relative:page;mso-position-vertical-relative:page;z-index:-5560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120.858603pt;height:13.9552pt;mso-position-horizontal-relative:page;mso-position-vertical-relative:page;z-index:-5559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4.3.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2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bloc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élémentaire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627991pt;margin-top:39.439709pt;width:15.955201pt;height:13.9552pt;mso-position-horizontal-relative:page;mso-position-vertical-relative:page;z-index:-5558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57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3.049011pt;margin-top:39.439709pt;width:128.187142pt;height:13.9552pt;mso-position-horizontal-relative:page;mso-position-vertical-relative:page;z-index:-5556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4.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Méthodologie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55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7.658997pt;margin-top:39.439709pt;width:113.577886pt;height:13.9552pt;mso-position-horizontal-relative:page;mso-position-vertical-relative:page;z-index:-5554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5.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Discussion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85.19624pt;height:13.9552pt;mso-position-horizontal-relative:page;mso-position-vertical-relative:page;z-index:-5553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5.2.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Perspect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  <w:i/>
                  </w:rPr>
                  <w:t>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0"/>
                    <w:i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5.627991pt;margin-top:39.439709pt;width:13.955201pt;height:13.9552pt;mso-position-horizontal-relative:page;mso-position-vertical-relative:page;z-index:-5552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55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4.039001pt;margin-top:39.439709pt;width:80.378295pt;height:13.9552pt;mso-position-horizontal-relative:page;mso-position-vertical-relative:page;z-index:-5551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5.3.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6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Conclusion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5.627991pt;margin-top:39.439709pt;width:13.955201pt;height:13.9552pt;mso-position-horizontal-relative:page;mso-position-vertical-relative:page;z-index:-5550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57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49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7.658997pt;margin-top:39.439709pt;width:113.577886pt;height:13.9552pt;mso-position-horizontal-relative:page;mso-position-vertical-relative:page;z-index:-5548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5.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Discussion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263pt;margin-top:96.827766pt;width:110.319632pt;height:26.7871pt;mso-position-horizontal-relative:page;mso-position-vertical-relative:page;z-index:-5584" type="#_x0000_t202" filled="f" stroked="f">
          <v:textbox inset="0,0,0,0">
            <w:txbxContent>
              <w:p>
                <w:pPr>
                  <w:spacing w:before="0" w:after="0" w:line="492" w:lineRule="exact"/>
                  <w:ind w:left="20" w:right="-94"/>
                  <w:jc w:val="left"/>
                  <w:rPr>
                    <w:rFonts w:ascii="Times New Roman" w:hAnsi="Times New Roman" w:cs="Times New Roman" w:eastAsia="Times New Roman"/>
                    <w:sz w:val="49"/>
                    <w:szCs w:val="49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1"/>
                    <w:b/>
                    <w:bCs/>
                    <w:position w:val="1"/>
                  </w:rPr>
                  <w:t>Sommai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-9"/>
                    <w:w w:val="101"/>
                    <w:b/>
                    <w:bCs/>
                    <w:position w:val="1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1"/>
                    <w:b/>
                    <w:bCs/>
                    <w:position w:val="1"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position w:val="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85.039001pt;margin-top:185.150009pt;width:453.543pt;height:.1pt;mso-position-horizontal-relative:page;mso-position-vertical-relative:page;z-index:-5547" coordorigin="1701,3703" coordsize="9071,2">
          <v:shape style="position:absolute;left:1701;top:3703;width:9071;height:2" coordorigin="1701,3703" coordsize="9071,0" path="m1701,3703l10772,3703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7.024994pt;margin-top:96.27739pt;width:242.558816pt;height:59.478474pt;mso-position-horizontal-relative:page;mso-position-vertical-relative:page;z-index:-5546" type="#_x0000_t202" filled="f" stroked="f">
          <v:textbox inset="0,0,0,0">
            <w:txbxContent>
              <w:p>
                <w:pPr>
                  <w:spacing w:before="0" w:after="0" w:line="371" w:lineRule="exact"/>
                  <w:jc w:val="right"/>
                  <w:rPr>
                    <w:rFonts w:ascii="Times New Roman" w:hAnsi="Times New Roman" w:cs="Times New Roman" w:eastAsia="Times New Roman"/>
                    <w:sz w:val="34"/>
                    <w:szCs w:val="3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C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hapitre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1"/>
                  </w:rPr>
                  <w:t>6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</w:r>
              </w:p>
              <w:p>
                <w:pPr>
                  <w:spacing w:before="11" w:after="0" w:line="200" w:lineRule="exact"/>
                  <w:jc w:val="left"/>
                  <w:rPr>
                    <w:sz w:val="20"/>
                    <w:szCs w:val="20"/>
                  </w:rPr>
                </w:pPr>
                <w:rPr/>
                <w:r>
                  <w:rPr>
                    <w:sz w:val="20"/>
                    <w:szCs w:val="20"/>
                  </w:rPr>
                </w:r>
              </w:p>
              <w:p>
                <w:pPr>
                  <w:spacing w:before="0" w:after="0" w:line="240" w:lineRule="auto"/>
                  <w:ind w:left="-74"/>
                  <w:jc w:val="right"/>
                  <w:rPr>
                    <w:rFonts w:ascii="Times New Roman" w:hAnsi="Times New Roman" w:cs="Times New Roman" w:eastAsia="Times New Roman"/>
                    <w:sz w:val="49"/>
                    <w:szCs w:val="49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b/>
                    <w:bCs/>
                  </w:rPr>
                  <w:t>Glossai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-9"/>
                    <w:w w:val="100"/>
                    <w:b/>
                    <w:bCs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b/>
                    <w:bCs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21"/>
                    <w:w w:val="100"/>
                    <w:b/>
                    <w:bCs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b/>
                    <w:bCs/>
                  </w:rPr>
                  <w:t>et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5"/>
                    <w:w w:val="100"/>
                    <w:b/>
                    <w:bCs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  <w:b/>
                    <w:bCs/>
                  </w:rPr>
                  <w:t>définitions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85.039001pt;margin-top:185.150009pt;width:453.543pt;height:.1pt;mso-position-horizontal-relative:page;mso-position-vertical-relative:page;z-index:-5545" coordorigin="1701,3703" coordsize="9071,2">
          <v:shape style="position:absolute;left:1701;top:3703;width:9071;height:2" coordorigin="1701,3703" coordsize="9071,0" path="m1701,3703l10772,3703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8.076996pt;margin-top:96.27739pt;width:91.506222pt;height:59.478474pt;mso-position-horizontal-relative:page;mso-position-vertical-relative:page;z-index:-5544" type="#_x0000_t202" filled="f" stroked="f">
          <v:textbox inset="0,0,0,0">
            <w:txbxContent>
              <w:p>
                <w:pPr>
                  <w:spacing w:before="0" w:after="0" w:line="371" w:lineRule="exact"/>
                  <w:ind w:left="293" w:right="-74"/>
                  <w:jc w:val="left"/>
                  <w:rPr>
                    <w:rFonts w:ascii="Times New Roman" w:hAnsi="Times New Roman" w:cs="Times New Roman" w:eastAsia="Times New Roman"/>
                    <w:sz w:val="34"/>
                    <w:szCs w:val="3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C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hapitre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1"/>
                  </w:rPr>
                  <w:t>7</w:t>
                </w:r>
                <w:r>
                  <w:rPr>
                    <w:rFonts w:ascii="Times New Roman" w:hAnsi="Times New Roman" w:cs="Times New Roman" w:eastAsia="Times New Roman"/>
                    <w:sz w:val="34"/>
                    <w:szCs w:val="34"/>
                    <w:spacing w:val="0"/>
                    <w:w w:val="100"/>
                  </w:rPr>
                </w:r>
              </w:p>
              <w:p>
                <w:pPr>
                  <w:spacing w:before="11" w:after="0" w:line="200" w:lineRule="exact"/>
                  <w:jc w:val="left"/>
                  <w:rPr>
                    <w:sz w:val="20"/>
                    <w:szCs w:val="20"/>
                  </w:rPr>
                </w:pPr>
                <w:rPr/>
                <w:r>
                  <w:rPr>
                    <w:sz w:val="20"/>
                    <w:szCs w:val="20"/>
                  </w:rPr>
                </w:r>
              </w:p>
              <w:p>
                <w:pPr>
                  <w:spacing w:before="0" w:after="0" w:line="240" w:lineRule="auto"/>
                  <w:ind w:left="20" w:right="-94"/>
                  <w:jc w:val="left"/>
                  <w:rPr>
                    <w:rFonts w:ascii="Times New Roman" w:hAnsi="Times New Roman" w:cs="Times New Roman" w:eastAsia="Times New Roman"/>
                    <w:sz w:val="49"/>
                    <w:szCs w:val="49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1"/>
                    <w:b/>
                    <w:bCs/>
                  </w:rPr>
                  <w:t>Annexes</w:t>
                </w:r>
                <w:r>
                  <w:rPr>
                    <w:rFonts w:ascii="Times New Roman" w:hAnsi="Times New Roman" w:cs="Times New Roman" w:eastAsia="Times New Roman"/>
                    <w:sz w:val="49"/>
                    <w:szCs w:val="49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43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657013pt;margin-top:39.439709pt;width:102.579102pt;height:13.9552pt;mso-position-horizontal-relative:page;mso-position-vertical-relative:page;z-index:-5542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7.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  <w:i/>
                  </w:rPr>
                  <w:t>Ann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5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12"/>
                    <w:i/>
                  </w:rPr>
                  <w:t>x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9"/>
                    <w:i/>
                  </w:rPr>
                  <w:t>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627991pt;margin-top:39.439709pt;width:15.955201pt;height:13.9552pt;mso-position-horizontal-relative:page;mso-position-vertical-relative:page;z-index:-5541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15.955201pt;height:13.9552pt;mso-position-horizontal-relative:page;mso-position-vertical-relative:page;z-index:-5540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657013pt;margin-top:39.439709pt;width:102.579102pt;height:13.9552pt;mso-position-horizontal-relative:page;mso-position-vertical-relative:page;z-index:-5539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7.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  <w:i/>
                  </w:rPr>
                  <w:t>Ann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05"/>
                    <w:i/>
                  </w:rPr>
                  <w:t>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"/>
                    <w:w w:val="112"/>
                    <w:i/>
                  </w:rPr>
                  <w:t>x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9"/>
                    <w:i/>
                  </w:rPr>
                  <w:t>es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93001pt;margin-top:39.439709pt;width:13.955201pt;height:13.9552pt;mso-position-horizontal-relative:page;mso-position-vertical-relative:page;z-index:-5538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74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17.588013pt;margin-top:39.439709pt;width:93.648568pt;height:13.9552pt;mso-position-horizontal-relative:page;mso-position-vertical-relative:page;z-index:-5537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3"/>
                    <w:i/>
                  </w:rPr>
                  <w:t>BIBLIOGRAPHIE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93001pt;margin-top:39.439709pt;width:11.002266pt;height:13.9552pt;mso-position-horizontal-relative:page;mso-position-vertical-relative:page;z-index:-5583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4.809998pt;margin-top:39.439709pt;width:66.426576pt;height:13.9552pt;mso-position-horizontal-relative:page;mso-position-vertical-relative:page;z-index:-5582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6"/>
                    <w:i/>
                  </w:rPr>
                  <w:t>SOMMAIRE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9.9776pt;height:13.9552pt;mso-position-horizontal-relative:page;mso-position-vertical-relative:page;z-index:-5581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1.023987pt;margin-top:39.439709pt;width:120.213023pt;height:13.9552pt;mso-position-horizontal-relative:page;mso-position-vertical-relative:page;z-index:-5580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1.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Introduction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.693001pt;margin-top:39.439709pt;width:9.9776pt;height:13.9552pt;mso-position-horizontal-relative:page;mso-position-vertical-relative:page;z-index:-5579" type="#_x0000_t202" filled="f" stroked="f">
          <v:textbox inset="0,0,0,0">
            <w:txbxContent>
              <w:p>
                <w:pPr>
                  <w:spacing w:before="0" w:after="0" w:line="25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9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1.023987pt;margin-top:39.439709pt;width:120.213023pt;height:13.9552pt;mso-position-horizontal-relative:page;mso-position-vertical-relative:page;z-index:-5578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96"/>
                    <w:i/>
                  </w:rPr>
                  <w:t>Chapitre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"/>
                    <w:w w:val="96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1.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  <w:i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i/>
                  </w:rPr>
                  <w:t>Introduction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  <w:evenAndOddHeader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g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Relationship Id="rId11" Type="http://schemas.openxmlformats.org/officeDocument/2006/relationships/header" Target="header4.xml"/><Relationship Id="rId12" Type="http://schemas.openxmlformats.org/officeDocument/2006/relationships/header" Target="header5.xml"/><Relationship Id="rId13" Type="http://schemas.openxmlformats.org/officeDocument/2006/relationships/hyperlink" Target="http://www.espace.ird.fr/index.php" TargetMode="External"/><Relationship Id="rId14" Type="http://schemas.openxmlformats.org/officeDocument/2006/relationships/header" Target="header6.xml"/><Relationship Id="rId15" Type="http://schemas.openxmlformats.org/officeDocument/2006/relationships/header" Target="header7.xml"/><Relationship Id="rId16" Type="http://schemas.openxmlformats.org/officeDocument/2006/relationships/header" Target="header8.xml"/><Relationship Id="rId17" Type="http://schemas.openxmlformats.org/officeDocument/2006/relationships/header" Target="header9.xml"/><Relationship Id="rId18" Type="http://schemas.openxmlformats.org/officeDocument/2006/relationships/header" Target="header10.xml"/><Relationship Id="rId19" Type="http://schemas.openxmlformats.org/officeDocument/2006/relationships/header" Target="header11.xml"/><Relationship Id="rId20" Type="http://schemas.openxmlformats.org/officeDocument/2006/relationships/header" Target="header12.xml"/><Relationship Id="rId21" Type="http://schemas.openxmlformats.org/officeDocument/2006/relationships/header" Target="header13.xml"/><Relationship Id="rId22" Type="http://schemas.openxmlformats.org/officeDocument/2006/relationships/header" Target="header14.xml"/><Relationship Id="rId23" Type="http://schemas.openxmlformats.org/officeDocument/2006/relationships/header" Target="header15.xml"/><Relationship Id="rId24" Type="http://schemas.openxmlformats.org/officeDocument/2006/relationships/image" Target="media/image4.png"/><Relationship Id="rId25" Type="http://schemas.openxmlformats.org/officeDocument/2006/relationships/header" Target="header16.xml"/><Relationship Id="rId26" Type="http://schemas.openxmlformats.org/officeDocument/2006/relationships/header" Target="header17.xml"/><Relationship Id="rId27" Type="http://schemas.openxmlformats.org/officeDocument/2006/relationships/header" Target="header18.xml"/><Relationship Id="rId28" Type="http://schemas.openxmlformats.org/officeDocument/2006/relationships/header" Target="header19.xml"/><Relationship Id="rId29" Type="http://schemas.openxmlformats.org/officeDocument/2006/relationships/header" Target="header20.xml"/><Relationship Id="rId30" Type="http://schemas.openxmlformats.org/officeDocument/2006/relationships/header" Target="header21.xml"/><Relationship Id="rId31" Type="http://schemas.openxmlformats.org/officeDocument/2006/relationships/header" Target="header22.xml"/><Relationship Id="rId32" Type="http://schemas.openxmlformats.org/officeDocument/2006/relationships/image" Target="media/image5.jpg"/><Relationship Id="rId33" Type="http://schemas.openxmlformats.org/officeDocument/2006/relationships/image" Target="media/image6.png"/><Relationship Id="rId34" Type="http://schemas.openxmlformats.org/officeDocument/2006/relationships/image" Target="media/image7.jpg"/><Relationship Id="rId35" Type="http://schemas.openxmlformats.org/officeDocument/2006/relationships/image" Target="media/image8.png"/><Relationship Id="rId36" Type="http://schemas.openxmlformats.org/officeDocument/2006/relationships/image" Target="media/image9.jpg"/><Relationship Id="rId37" Type="http://schemas.openxmlformats.org/officeDocument/2006/relationships/image" Target="media/image10.jpg"/><Relationship Id="rId38" Type="http://schemas.openxmlformats.org/officeDocument/2006/relationships/image" Target="media/image11.jpg"/><Relationship Id="rId39" Type="http://schemas.openxmlformats.org/officeDocument/2006/relationships/image" Target="media/image12.jpg"/><Relationship Id="rId40" Type="http://schemas.openxmlformats.org/officeDocument/2006/relationships/header" Target="header23.xml"/><Relationship Id="rId41" Type="http://schemas.openxmlformats.org/officeDocument/2006/relationships/header" Target="header24.xml"/><Relationship Id="rId42" Type="http://schemas.openxmlformats.org/officeDocument/2006/relationships/image" Target="media/image13.jpg"/><Relationship Id="rId43" Type="http://schemas.openxmlformats.org/officeDocument/2006/relationships/image" Target="media/image14.jpg"/><Relationship Id="rId44" Type="http://schemas.openxmlformats.org/officeDocument/2006/relationships/image" Target="media/image15.png"/><Relationship Id="rId45" Type="http://schemas.openxmlformats.org/officeDocument/2006/relationships/image" Target="media/image16.png"/><Relationship Id="rId46" Type="http://schemas.openxmlformats.org/officeDocument/2006/relationships/image" Target="media/image17.png"/><Relationship Id="rId47" Type="http://schemas.openxmlformats.org/officeDocument/2006/relationships/image" Target="media/image18.jpg"/><Relationship Id="rId48" Type="http://schemas.openxmlformats.org/officeDocument/2006/relationships/image" Target="media/image19.jpg"/><Relationship Id="rId49" Type="http://schemas.openxmlformats.org/officeDocument/2006/relationships/image" Target="media/image20.png"/><Relationship Id="rId50" Type="http://schemas.openxmlformats.org/officeDocument/2006/relationships/image" Target="media/image21.png"/><Relationship Id="rId51" Type="http://schemas.openxmlformats.org/officeDocument/2006/relationships/image" Target="media/image22.jpg"/><Relationship Id="rId52" Type="http://schemas.openxmlformats.org/officeDocument/2006/relationships/image" Target="media/image23.jpg"/><Relationship Id="rId53" Type="http://schemas.openxmlformats.org/officeDocument/2006/relationships/image" Target="media/image24.jpg"/><Relationship Id="rId54" Type="http://schemas.openxmlformats.org/officeDocument/2006/relationships/image" Target="media/image25.png"/><Relationship Id="rId55" Type="http://schemas.openxmlformats.org/officeDocument/2006/relationships/image" Target="media/image26.png"/><Relationship Id="rId56" Type="http://schemas.openxmlformats.org/officeDocument/2006/relationships/image" Target="media/image27.png"/><Relationship Id="rId57" Type="http://schemas.openxmlformats.org/officeDocument/2006/relationships/image" Target="media/image28.png"/><Relationship Id="rId58" Type="http://schemas.openxmlformats.org/officeDocument/2006/relationships/image" Target="media/image29.png"/><Relationship Id="rId59" Type="http://schemas.openxmlformats.org/officeDocument/2006/relationships/image" Target="media/image30.jpg"/><Relationship Id="rId60" Type="http://schemas.openxmlformats.org/officeDocument/2006/relationships/image" Target="media/image31.png"/><Relationship Id="rId61" Type="http://schemas.openxmlformats.org/officeDocument/2006/relationships/image" Target="media/image32.jpg"/><Relationship Id="rId62" Type="http://schemas.openxmlformats.org/officeDocument/2006/relationships/image" Target="media/image33.png"/><Relationship Id="rId63" Type="http://schemas.openxmlformats.org/officeDocument/2006/relationships/image" Target="media/image34.png"/><Relationship Id="rId64" Type="http://schemas.openxmlformats.org/officeDocument/2006/relationships/header" Target="header25.xml"/><Relationship Id="rId65" Type="http://schemas.openxmlformats.org/officeDocument/2006/relationships/header" Target="header26.xml"/><Relationship Id="rId66" Type="http://schemas.openxmlformats.org/officeDocument/2006/relationships/header" Target="header27.xml"/><Relationship Id="rId67" Type="http://schemas.openxmlformats.org/officeDocument/2006/relationships/hyperlink" Target="http://www.r-bloggers.com/installing-rgdal-on-mac-os-x-2/" TargetMode="External"/><Relationship Id="rId68" Type="http://schemas.openxmlformats.org/officeDocument/2006/relationships/header" Target="header28.xml"/><Relationship Id="rId69" Type="http://schemas.openxmlformats.org/officeDocument/2006/relationships/header" Target="header29.xml"/><Relationship Id="rId70" Type="http://schemas.openxmlformats.org/officeDocument/2006/relationships/header" Target="header30.xml"/><Relationship Id="rId71" Type="http://schemas.openxmlformats.org/officeDocument/2006/relationships/header" Target="header31.xml"/><Relationship Id="rId72" Type="http://schemas.openxmlformats.org/officeDocument/2006/relationships/header" Target="header32.xml"/><Relationship Id="rId73" Type="http://schemas.openxmlformats.org/officeDocument/2006/relationships/header" Target="header33.xml"/><Relationship Id="rId74" Type="http://schemas.openxmlformats.org/officeDocument/2006/relationships/header" Target="header34.xml"/><Relationship Id="rId75" Type="http://schemas.openxmlformats.org/officeDocument/2006/relationships/header" Target="header35.xml"/><Relationship Id="rId76" Type="http://schemas.openxmlformats.org/officeDocument/2006/relationships/image" Target="media/image35.png"/><Relationship Id="rId77" Type="http://schemas.openxmlformats.org/officeDocument/2006/relationships/image" Target="media/image36.jpg"/><Relationship Id="rId78" Type="http://schemas.openxmlformats.org/officeDocument/2006/relationships/image" Target="media/image37.jpg"/><Relationship Id="rId79" Type="http://schemas.openxmlformats.org/officeDocument/2006/relationships/image" Target="media/image38.jpg"/><Relationship Id="rId80" Type="http://schemas.openxmlformats.org/officeDocument/2006/relationships/header" Target="header36.xml"/><Relationship Id="rId81" Type="http://schemas.openxmlformats.org/officeDocument/2006/relationships/header" Target="header37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2012-07-26T16:29:10Z</dcterms:created>
  <dcterms:modified xsi:type="dcterms:W3CDTF">2012-07-26T16:29:10Z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2012-07-26T00:00:00Z</vt:filetime>
  </property>
  <property fmtid="{D5CDD505-2E9C-101B-9397-08002B2CF9AE}" pid="3" name="LastSaved">
    <vt:filetime>2012-07-26T00:00:00Z</vt:filetime>
  </property>
</Properties>
</file>